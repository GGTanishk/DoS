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8BAE2D" w14:textId="484ADE61" w:rsidR="00907CBB" w:rsidRDefault="00907CBB" w:rsidP="00210DF0">
      <w:pPr>
        <w:jc w:val="right"/>
      </w:pPr>
    </w:p>
    <w:p w14:paraId="32A5C5CC" w14:textId="77777777" w:rsidR="00210DF0" w:rsidRDefault="00210DF0" w:rsidP="00210DF0">
      <w:pPr>
        <w:jc w:val="right"/>
      </w:pPr>
    </w:p>
    <w:p w14:paraId="1CA1E799" w14:textId="77777777" w:rsidR="00210DF0" w:rsidRDefault="00210DF0" w:rsidP="00210DF0">
      <w:pPr>
        <w:jc w:val="right"/>
      </w:pPr>
    </w:p>
    <w:p w14:paraId="0A3E8CD0" w14:textId="77777777" w:rsidR="00210DF0" w:rsidRDefault="00210DF0" w:rsidP="00210DF0">
      <w:pPr>
        <w:jc w:val="right"/>
      </w:pPr>
    </w:p>
    <w:p w14:paraId="1CACABD5" w14:textId="77777777" w:rsidR="00210DF0" w:rsidRDefault="00210DF0" w:rsidP="00210DF0">
      <w:pPr>
        <w:jc w:val="right"/>
      </w:pPr>
    </w:p>
    <w:p w14:paraId="2748BA8F" w14:textId="77777777" w:rsidR="00210DF0" w:rsidRDefault="00210DF0" w:rsidP="00210DF0">
      <w:pPr>
        <w:jc w:val="right"/>
      </w:pPr>
    </w:p>
    <w:p w14:paraId="2C29D1EC" w14:textId="77777777" w:rsidR="00210DF0" w:rsidRDefault="00210DF0" w:rsidP="00210DF0">
      <w:pPr>
        <w:jc w:val="right"/>
      </w:pPr>
    </w:p>
    <w:p w14:paraId="5B6719A2" w14:textId="77777777" w:rsidR="00210DF0" w:rsidRDefault="00210DF0" w:rsidP="00210DF0">
      <w:pPr>
        <w:jc w:val="right"/>
      </w:pPr>
    </w:p>
    <w:p w14:paraId="6A1F7E10" w14:textId="77777777" w:rsidR="00CF5CCD" w:rsidRDefault="00CF5CCD" w:rsidP="00210DF0">
      <w:pPr>
        <w:ind w:left="0"/>
        <w:rPr>
          <w:sz w:val="120"/>
          <w:szCs w:val="120"/>
        </w:rPr>
      </w:pPr>
    </w:p>
    <w:p w14:paraId="10BB0E78" w14:textId="77777777" w:rsidR="002442CD" w:rsidRDefault="002442CD" w:rsidP="00210DF0">
      <w:pPr>
        <w:ind w:left="0"/>
        <w:rPr>
          <w:sz w:val="120"/>
          <w:szCs w:val="120"/>
        </w:rPr>
      </w:pPr>
    </w:p>
    <w:p w14:paraId="1D4F3FF5" w14:textId="063740BC" w:rsidR="00210DF0" w:rsidRDefault="00BA1938" w:rsidP="00210DF0">
      <w:pPr>
        <w:ind w:left="0"/>
        <w:rPr>
          <w:sz w:val="120"/>
          <w:szCs w:val="120"/>
        </w:rPr>
      </w:pPr>
      <w:r>
        <w:rPr>
          <w:sz w:val="120"/>
          <w:szCs w:val="120"/>
        </w:rPr>
        <w:t>D</w:t>
      </w:r>
      <w:r w:rsidR="00E42224">
        <w:rPr>
          <w:sz w:val="120"/>
          <w:szCs w:val="120"/>
        </w:rPr>
        <w:t>o</w:t>
      </w:r>
      <w:r>
        <w:rPr>
          <w:sz w:val="120"/>
          <w:szCs w:val="120"/>
        </w:rPr>
        <w:t>S</w:t>
      </w:r>
    </w:p>
    <w:p w14:paraId="04556742" w14:textId="77777777" w:rsidR="00210DF0" w:rsidRDefault="00210DF0" w:rsidP="00210DF0">
      <w:pPr>
        <w:pStyle w:val="ListParagraph"/>
        <w:numPr>
          <w:ilvl w:val="0"/>
          <w:numId w:val="13"/>
        </w:numPr>
        <w:rPr>
          <w:sz w:val="44"/>
          <w:szCs w:val="120"/>
        </w:rPr>
      </w:pPr>
      <w:r w:rsidRPr="00210DF0">
        <w:rPr>
          <w:sz w:val="44"/>
          <w:szCs w:val="120"/>
        </w:rPr>
        <w:t>Tanishk Singh</w:t>
      </w:r>
    </w:p>
    <w:p w14:paraId="5B670CDE" w14:textId="77777777" w:rsidR="00210DF0" w:rsidRDefault="00210DF0" w:rsidP="00210DF0">
      <w:pPr>
        <w:rPr>
          <w:sz w:val="44"/>
          <w:szCs w:val="120"/>
        </w:rPr>
      </w:pPr>
    </w:p>
    <w:p w14:paraId="1B657BD7" w14:textId="77777777" w:rsidR="00210DF0" w:rsidRDefault="00210DF0">
      <w:pPr>
        <w:spacing w:after="240" w:line="252" w:lineRule="auto"/>
        <w:ind w:left="0" w:right="0"/>
        <w:rPr>
          <w:sz w:val="44"/>
          <w:szCs w:val="120"/>
        </w:rPr>
      </w:pPr>
      <w:r>
        <w:rPr>
          <w:sz w:val="44"/>
          <w:szCs w:val="120"/>
        </w:rPr>
        <w:br w:type="page"/>
      </w:r>
    </w:p>
    <w:p w14:paraId="333EEBB1" w14:textId="292741A5" w:rsidR="00483FFE" w:rsidRDefault="00210DF0" w:rsidP="00E56038">
      <w:pPr>
        <w:pStyle w:val="Title"/>
        <w:rPr>
          <w:sz w:val="36"/>
        </w:rPr>
      </w:pPr>
      <w:r w:rsidRPr="00483FFE">
        <w:rPr>
          <w:sz w:val="36"/>
        </w:rPr>
        <w:lastRenderedPageBreak/>
        <w:t>Purpose: -</w:t>
      </w:r>
    </w:p>
    <w:p w14:paraId="620E2564" w14:textId="2500EE23" w:rsidR="00E56038" w:rsidRPr="00A117F9" w:rsidRDefault="00E56038" w:rsidP="00E56038">
      <w:pPr>
        <w:rPr>
          <w:sz w:val="24"/>
          <w:szCs w:val="24"/>
        </w:rPr>
      </w:pPr>
      <w:r>
        <w:tab/>
      </w:r>
      <w:r>
        <w:rPr>
          <w:sz w:val="24"/>
          <w:szCs w:val="24"/>
        </w:rPr>
        <w:t xml:space="preserve">The aim </w:t>
      </w:r>
      <w:r w:rsidR="00B877A3">
        <w:rPr>
          <w:sz w:val="24"/>
          <w:szCs w:val="24"/>
        </w:rPr>
        <w:t>behind</w:t>
      </w:r>
      <w:r>
        <w:rPr>
          <w:sz w:val="24"/>
          <w:szCs w:val="24"/>
        </w:rPr>
        <w:t xml:space="preserve"> performing this lab was to understand the pri</w:t>
      </w:r>
      <w:r w:rsidR="00B877A3">
        <w:rPr>
          <w:sz w:val="24"/>
          <w:szCs w:val="24"/>
        </w:rPr>
        <w:t xml:space="preserve">nciples of a </w:t>
      </w:r>
      <w:r w:rsidR="00B877A3">
        <w:rPr>
          <w:i/>
          <w:iCs/>
          <w:sz w:val="24"/>
          <w:szCs w:val="24"/>
        </w:rPr>
        <w:t>Denial of Service attack</w:t>
      </w:r>
      <w:r w:rsidR="00B877A3">
        <w:rPr>
          <w:sz w:val="24"/>
          <w:szCs w:val="24"/>
        </w:rPr>
        <w:t xml:space="preserve">. </w:t>
      </w:r>
      <w:r w:rsidR="00A4459A">
        <w:rPr>
          <w:sz w:val="24"/>
          <w:szCs w:val="24"/>
        </w:rPr>
        <w:t>This lab was performed for education</w:t>
      </w:r>
      <w:r w:rsidR="00FD6187">
        <w:rPr>
          <w:sz w:val="24"/>
          <w:szCs w:val="24"/>
        </w:rPr>
        <w:t>al</w:t>
      </w:r>
      <w:r w:rsidR="00A4459A">
        <w:rPr>
          <w:sz w:val="24"/>
          <w:szCs w:val="24"/>
        </w:rPr>
        <w:t xml:space="preserve"> </w:t>
      </w:r>
      <w:r w:rsidR="000D464A">
        <w:rPr>
          <w:sz w:val="24"/>
          <w:szCs w:val="24"/>
        </w:rPr>
        <w:t xml:space="preserve">purposes and </w:t>
      </w:r>
      <w:r w:rsidR="00B34F6F">
        <w:rPr>
          <w:sz w:val="24"/>
          <w:szCs w:val="24"/>
        </w:rPr>
        <w:t xml:space="preserve">with the intent to use the </w:t>
      </w:r>
      <w:r w:rsidR="008C6A8A">
        <w:rPr>
          <w:sz w:val="24"/>
          <w:szCs w:val="24"/>
        </w:rPr>
        <w:t>skills learned through this lab for good.</w:t>
      </w:r>
      <w:r w:rsidR="009C267C">
        <w:rPr>
          <w:sz w:val="24"/>
          <w:szCs w:val="24"/>
        </w:rPr>
        <w:t xml:space="preserve"> </w:t>
      </w:r>
      <w:r w:rsidR="00ED7B75">
        <w:rPr>
          <w:sz w:val="24"/>
          <w:szCs w:val="24"/>
        </w:rPr>
        <w:t xml:space="preserve">There are numerous kinds of Denial of Service </w:t>
      </w:r>
      <w:r w:rsidR="007F40C3">
        <w:rPr>
          <w:sz w:val="24"/>
          <w:szCs w:val="24"/>
        </w:rPr>
        <w:t>attacks out there</w:t>
      </w:r>
      <w:r w:rsidR="00C55CA5">
        <w:rPr>
          <w:sz w:val="24"/>
          <w:szCs w:val="24"/>
        </w:rPr>
        <w:t xml:space="preserve">, and I would perform a </w:t>
      </w:r>
      <w:r w:rsidR="00C55CA5">
        <w:rPr>
          <w:i/>
          <w:iCs/>
          <w:sz w:val="24"/>
          <w:szCs w:val="24"/>
        </w:rPr>
        <w:t xml:space="preserve">Wi-Fi </w:t>
      </w:r>
      <w:proofErr w:type="spellStart"/>
      <w:r w:rsidR="00C55CA5">
        <w:rPr>
          <w:i/>
          <w:iCs/>
          <w:sz w:val="24"/>
          <w:szCs w:val="24"/>
        </w:rPr>
        <w:t>Deauthentication</w:t>
      </w:r>
      <w:proofErr w:type="spellEnd"/>
      <w:r w:rsidR="00C55CA5">
        <w:rPr>
          <w:i/>
          <w:iCs/>
          <w:sz w:val="24"/>
          <w:szCs w:val="24"/>
        </w:rPr>
        <w:t xml:space="preserve"> attack</w:t>
      </w:r>
      <w:r w:rsidR="00C8403B">
        <w:rPr>
          <w:i/>
          <w:iCs/>
          <w:sz w:val="24"/>
          <w:szCs w:val="24"/>
        </w:rPr>
        <w:t xml:space="preserve"> </w:t>
      </w:r>
      <w:r w:rsidR="00C8403B">
        <w:rPr>
          <w:sz w:val="24"/>
          <w:szCs w:val="24"/>
        </w:rPr>
        <w:t>to fulfill the purpose of this lab.</w:t>
      </w:r>
      <w:r w:rsidR="00C55CA5">
        <w:rPr>
          <w:i/>
          <w:iCs/>
          <w:sz w:val="24"/>
          <w:szCs w:val="24"/>
        </w:rPr>
        <w:t xml:space="preserve"> </w:t>
      </w:r>
      <w:r w:rsidR="009C267C">
        <w:rPr>
          <w:sz w:val="24"/>
          <w:szCs w:val="24"/>
        </w:rPr>
        <w:t xml:space="preserve">This lab was performed virtually </w:t>
      </w:r>
      <w:r w:rsidR="00F82155">
        <w:rPr>
          <w:sz w:val="24"/>
          <w:szCs w:val="24"/>
        </w:rPr>
        <w:t>using two applications</w:t>
      </w:r>
      <w:r w:rsidR="000E4A81">
        <w:rPr>
          <w:sz w:val="24"/>
          <w:szCs w:val="24"/>
        </w:rPr>
        <w:t>, which</w:t>
      </w:r>
      <w:r w:rsidR="00F82155">
        <w:rPr>
          <w:sz w:val="24"/>
          <w:szCs w:val="24"/>
        </w:rPr>
        <w:t xml:space="preserve"> enable the user to </w:t>
      </w:r>
      <w:r w:rsidR="00BF0301">
        <w:rPr>
          <w:sz w:val="24"/>
          <w:szCs w:val="24"/>
        </w:rPr>
        <w:t xml:space="preserve">work in a virtual environment, called </w:t>
      </w:r>
      <w:r w:rsidR="000E4A81">
        <w:rPr>
          <w:i/>
          <w:iCs/>
          <w:sz w:val="24"/>
          <w:szCs w:val="24"/>
        </w:rPr>
        <w:t>VMWare Workstation</w:t>
      </w:r>
      <w:r w:rsidR="000E4A81">
        <w:rPr>
          <w:sz w:val="24"/>
          <w:szCs w:val="24"/>
        </w:rPr>
        <w:t xml:space="preserve"> and </w:t>
      </w:r>
      <w:r w:rsidR="000E4A81">
        <w:rPr>
          <w:i/>
          <w:iCs/>
          <w:sz w:val="24"/>
          <w:szCs w:val="24"/>
        </w:rPr>
        <w:t>GNS3</w:t>
      </w:r>
      <w:r w:rsidR="000E4A81">
        <w:rPr>
          <w:sz w:val="24"/>
          <w:szCs w:val="24"/>
        </w:rPr>
        <w:t>.</w:t>
      </w:r>
      <w:r w:rsidR="00993318">
        <w:rPr>
          <w:sz w:val="24"/>
          <w:szCs w:val="24"/>
        </w:rPr>
        <w:t xml:space="preserve"> I performed this lab virtually because </w:t>
      </w:r>
      <w:r w:rsidR="008970B1">
        <w:rPr>
          <w:sz w:val="24"/>
          <w:szCs w:val="24"/>
        </w:rPr>
        <w:t xml:space="preserve">my </w:t>
      </w:r>
      <w:r w:rsidR="00531769">
        <w:rPr>
          <w:sz w:val="24"/>
          <w:szCs w:val="24"/>
        </w:rPr>
        <w:t>places of work</w:t>
      </w:r>
      <w:r w:rsidR="008970B1">
        <w:rPr>
          <w:sz w:val="24"/>
          <w:szCs w:val="24"/>
        </w:rPr>
        <w:t xml:space="preserve"> were shut down due to t</w:t>
      </w:r>
      <w:r w:rsidR="00FD2A3E">
        <w:rPr>
          <w:sz w:val="24"/>
          <w:szCs w:val="24"/>
        </w:rPr>
        <w:t xml:space="preserve">he </w:t>
      </w:r>
      <w:r w:rsidR="00DF6823">
        <w:rPr>
          <w:sz w:val="24"/>
          <w:szCs w:val="24"/>
        </w:rPr>
        <w:t>“COVID-19 Pandemic</w:t>
      </w:r>
      <w:r w:rsidR="008970B1">
        <w:rPr>
          <w:sz w:val="24"/>
          <w:szCs w:val="24"/>
        </w:rPr>
        <w:t>,</w:t>
      </w:r>
      <w:r w:rsidR="00DF6823">
        <w:rPr>
          <w:sz w:val="24"/>
          <w:szCs w:val="24"/>
        </w:rPr>
        <w:t>”</w:t>
      </w:r>
      <w:r w:rsidR="002C108A">
        <w:rPr>
          <w:sz w:val="24"/>
          <w:szCs w:val="24"/>
        </w:rPr>
        <w:t xml:space="preserve"> which</w:t>
      </w:r>
      <w:r w:rsidR="00DF6823">
        <w:rPr>
          <w:sz w:val="24"/>
          <w:szCs w:val="24"/>
        </w:rPr>
        <w:t xml:space="preserve"> had affected the whole world </w:t>
      </w:r>
      <w:r w:rsidR="00993318">
        <w:rPr>
          <w:sz w:val="24"/>
          <w:szCs w:val="24"/>
        </w:rPr>
        <w:t>when I performed this lab.</w:t>
      </w:r>
      <w:r w:rsidR="002C108A">
        <w:rPr>
          <w:sz w:val="24"/>
          <w:szCs w:val="24"/>
        </w:rPr>
        <w:t xml:space="preserve"> So, this lab</w:t>
      </w:r>
      <w:r w:rsidR="00EE1727">
        <w:rPr>
          <w:sz w:val="24"/>
          <w:szCs w:val="24"/>
        </w:rPr>
        <w:t xml:space="preserve"> would be carried out </w:t>
      </w:r>
      <w:r w:rsidR="005239C9">
        <w:rPr>
          <w:sz w:val="24"/>
          <w:szCs w:val="24"/>
        </w:rPr>
        <w:t xml:space="preserve">to also learn to adapt to </w:t>
      </w:r>
      <w:r w:rsidR="00243955">
        <w:rPr>
          <w:sz w:val="24"/>
          <w:szCs w:val="24"/>
        </w:rPr>
        <w:t>different situations and manage the workload responsibly.</w:t>
      </w:r>
      <w:r w:rsidR="00EF7075">
        <w:rPr>
          <w:sz w:val="24"/>
          <w:szCs w:val="24"/>
        </w:rPr>
        <w:t xml:space="preserve"> </w:t>
      </w:r>
      <w:r w:rsidR="00881BE9">
        <w:rPr>
          <w:sz w:val="24"/>
          <w:szCs w:val="24"/>
        </w:rPr>
        <w:t xml:space="preserve">A type of Linux OS, called the </w:t>
      </w:r>
      <w:proofErr w:type="spellStart"/>
      <w:r w:rsidR="00A117F9">
        <w:rPr>
          <w:i/>
          <w:iCs/>
          <w:sz w:val="24"/>
          <w:szCs w:val="24"/>
        </w:rPr>
        <w:t>Deepin</w:t>
      </w:r>
      <w:proofErr w:type="spellEnd"/>
      <w:r w:rsidR="00A117F9">
        <w:rPr>
          <w:i/>
          <w:iCs/>
          <w:sz w:val="24"/>
          <w:szCs w:val="24"/>
        </w:rPr>
        <w:t xml:space="preserve"> Linux</w:t>
      </w:r>
      <w:r w:rsidR="00A117F9">
        <w:rPr>
          <w:sz w:val="24"/>
          <w:szCs w:val="24"/>
        </w:rPr>
        <w:t xml:space="preserve">, was used as </w:t>
      </w:r>
      <w:r w:rsidR="00D62707">
        <w:rPr>
          <w:sz w:val="24"/>
          <w:szCs w:val="24"/>
        </w:rPr>
        <w:t xml:space="preserve">the attacking host, and </w:t>
      </w:r>
      <w:r w:rsidR="00C53097">
        <w:rPr>
          <w:sz w:val="24"/>
          <w:szCs w:val="24"/>
        </w:rPr>
        <w:t xml:space="preserve">I would also learn to run some specific Linux commands and scripts on the </w:t>
      </w:r>
      <w:proofErr w:type="spellStart"/>
      <w:r w:rsidR="00C53097">
        <w:rPr>
          <w:sz w:val="24"/>
          <w:szCs w:val="24"/>
        </w:rPr>
        <w:t>Deepin</w:t>
      </w:r>
      <w:proofErr w:type="spellEnd"/>
      <w:r w:rsidR="00C53097">
        <w:rPr>
          <w:sz w:val="24"/>
          <w:szCs w:val="24"/>
        </w:rPr>
        <w:t xml:space="preserve"> OS.</w:t>
      </w:r>
    </w:p>
    <w:p w14:paraId="37336D66" w14:textId="29B93910" w:rsidR="009A77C1" w:rsidRDefault="00483FFE" w:rsidP="00497C74">
      <w:pPr>
        <w:pStyle w:val="Title"/>
        <w:rPr>
          <w:sz w:val="36"/>
        </w:rPr>
      </w:pPr>
      <w:r w:rsidRPr="00483FFE">
        <w:rPr>
          <w:sz w:val="36"/>
        </w:rPr>
        <w:t>Background Information: -</w:t>
      </w:r>
    </w:p>
    <w:p w14:paraId="384046FD" w14:textId="313E373A" w:rsidR="00EF4719" w:rsidRPr="00AB418E" w:rsidRDefault="00497C74" w:rsidP="000C7D6A">
      <w:pPr>
        <w:rPr>
          <w:sz w:val="24"/>
        </w:rPr>
      </w:pPr>
      <w:r>
        <w:tab/>
      </w:r>
      <w:r w:rsidR="00DB7EF6">
        <w:rPr>
          <w:sz w:val="24"/>
        </w:rPr>
        <w:t xml:space="preserve">A Denial of Service attack </w:t>
      </w:r>
      <w:r w:rsidR="00DB7EF6" w:rsidRPr="00AF2520">
        <w:rPr>
          <w:i/>
          <w:iCs/>
          <w:sz w:val="24"/>
        </w:rPr>
        <w:t>(or DoS attack)</w:t>
      </w:r>
      <w:r w:rsidR="00DB7EF6">
        <w:rPr>
          <w:sz w:val="24"/>
        </w:rPr>
        <w:t xml:space="preserve"> is a cyber attack that </w:t>
      </w:r>
      <w:r w:rsidR="00505654">
        <w:rPr>
          <w:sz w:val="24"/>
        </w:rPr>
        <w:t>the perpetrators use to disable a machine’s or a network’s resources.</w:t>
      </w:r>
      <w:r w:rsidR="001B5E7D">
        <w:rPr>
          <w:sz w:val="24"/>
        </w:rPr>
        <w:t xml:space="preserve"> A</w:t>
      </w:r>
      <w:r w:rsidR="00237051">
        <w:rPr>
          <w:sz w:val="24"/>
        </w:rPr>
        <w:t>ttackers usually perform a</w:t>
      </w:r>
      <w:r w:rsidR="001B5E7D">
        <w:rPr>
          <w:sz w:val="24"/>
        </w:rPr>
        <w:t xml:space="preserve"> DoS</w:t>
      </w:r>
      <w:r w:rsidR="00826B6A">
        <w:rPr>
          <w:sz w:val="24"/>
        </w:rPr>
        <w:t xml:space="preserve"> a</w:t>
      </w:r>
      <w:r w:rsidR="0087098E">
        <w:rPr>
          <w:sz w:val="24"/>
        </w:rPr>
        <w:t>ttacks</w:t>
      </w:r>
      <w:r w:rsidR="001B5E7D">
        <w:rPr>
          <w:sz w:val="24"/>
        </w:rPr>
        <w:t xml:space="preserve"> on servers</w:t>
      </w:r>
      <w:r w:rsidR="006569B1">
        <w:rPr>
          <w:sz w:val="24"/>
        </w:rPr>
        <w:t xml:space="preserve"> of</w:t>
      </w:r>
      <w:r w:rsidR="00071E36">
        <w:rPr>
          <w:sz w:val="24"/>
        </w:rPr>
        <w:t xml:space="preserve"> enterprise companies</w:t>
      </w:r>
      <w:r w:rsidR="001B5E7D">
        <w:rPr>
          <w:sz w:val="24"/>
        </w:rPr>
        <w:t xml:space="preserve"> </w:t>
      </w:r>
      <w:r w:rsidR="00237051">
        <w:rPr>
          <w:sz w:val="24"/>
        </w:rPr>
        <w:t xml:space="preserve">to bring them down. </w:t>
      </w:r>
      <w:r w:rsidR="00EA27BA">
        <w:rPr>
          <w:sz w:val="24"/>
        </w:rPr>
        <w:t>A DoS attack is performed by sending the to</w:t>
      </w:r>
      <w:r w:rsidR="00BD0A2F">
        <w:rPr>
          <w:sz w:val="24"/>
        </w:rPr>
        <w:t>-</w:t>
      </w:r>
      <w:r w:rsidR="00EA27BA">
        <w:rPr>
          <w:sz w:val="24"/>
        </w:rPr>
        <w:t xml:space="preserve">be infected host </w:t>
      </w:r>
      <w:r w:rsidR="00D465B4">
        <w:rPr>
          <w:sz w:val="24"/>
        </w:rPr>
        <w:t>numerous packets of a kind</w:t>
      </w:r>
      <w:r w:rsidR="001B34EE">
        <w:rPr>
          <w:sz w:val="24"/>
        </w:rPr>
        <w:t>, hence</w:t>
      </w:r>
      <w:r w:rsidR="004759F2">
        <w:rPr>
          <w:sz w:val="24"/>
        </w:rPr>
        <w:t>,</w:t>
      </w:r>
      <w:r w:rsidR="001B34EE">
        <w:rPr>
          <w:sz w:val="24"/>
        </w:rPr>
        <w:t xml:space="preserve"> causing an overlo</w:t>
      </w:r>
      <w:r w:rsidR="00C42F0B">
        <w:rPr>
          <w:sz w:val="24"/>
        </w:rPr>
        <w:t xml:space="preserve">ad on that machine, and due to the overload, the machine would be unable to </w:t>
      </w:r>
      <w:r w:rsidR="000475CD">
        <w:rPr>
          <w:sz w:val="24"/>
        </w:rPr>
        <w:t xml:space="preserve">operate at its usual strength or it might </w:t>
      </w:r>
      <w:r w:rsidR="004759F2">
        <w:rPr>
          <w:sz w:val="24"/>
        </w:rPr>
        <w:t>just</w:t>
      </w:r>
      <w:r w:rsidR="000475CD">
        <w:rPr>
          <w:sz w:val="24"/>
        </w:rPr>
        <w:t xml:space="preserve"> </w:t>
      </w:r>
      <w:r w:rsidR="00C46998">
        <w:rPr>
          <w:sz w:val="24"/>
        </w:rPr>
        <w:t>fail to perform at all.</w:t>
      </w:r>
      <w:r w:rsidR="00B223C3">
        <w:rPr>
          <w:sz w:val="24"/>
        </w:rPr>
        <w:t xml:space="preserve"> Due to the </w:t>
      </w:r>
      <w:r w:rsidR="009603A0">
        <w:rPr>
          <w:sz w:val="24"/>
        </w:rPr>
        <w:t xml:space="preserve">advanced hardware features available nowadays, it is extremely hard for </w:t>
      </w:r>
      <w:r w:rsidR="00A90122">
        <w:rPr>
          <w:sz w:val="24"/>
        </w:rPr>
        <w:t xml:space="preserve">the attackers to perform a successful DoS attack </w:t>
      </w:r>
      <w:r w:rsidR="009D3375">
        <w:rPr>
          <w:sz w:val="24"/>
        </w:rPr>
        <w:t xml:space="preserve">through just one attacking host. That is why attackers in today’s day and age use </w:t>
      </w:r>
      <w:r w:rsidR="00E31374">
        <w:rPr>
          <w:sz w:val="24"/>
        </w:rPr>
        <w:t xml:space="preserve">multiple attacking hosts to attack a single machine to effectively cause an overload. </w:t>
      </w:r>
      <w:r w:rsidR="009771C5">
        <w:rPr>
          <w:sz w:val="24"/>
        </w:rPr>
        <w:t xml:space="preserve">The type of DoS attack, in which the attackers use numerous hosts to infect a machine or network is known as </w:t>
      </w:r>
      <w:r w:rsidR="009771C5">
        <w:rPr>
          <w:i/>
          <w:iCs/>
          <w:sz w:val="24"/>
        </w:rPr>
        <w:t>Distri</w:t>
      </w:r>
      <w:r w:rsidR="00AF2520">
        <w:rPr>
          <w:i/>
          <w:iCs/>
          <w:sz w:val="24"/>
        </w:rPr>
        <w:t>buted Denial of Service (or DDoS attack)</w:t>
      </w:r>
      <w:r w:rsidR="00127889">
        <w:rPr>
          <w:sz w:val="24"/>
        </w:rPr>
        <w:t xml:space="preserve">. </w:t>
      </w:r>
      <w:r w:rsidR="002D5378">
        <w:rPr>
          <w:sz w:val="24"/>
        </w:rPr>
        <w:t xml:space="preserve">The DoS and the DDoS attacks are very lethal </w:t>
      </w:r>
      <w:proofErr w:type="spellStart"/>
      <w:r w:rsidR="00903A2B">
        <w:rPr>
          <w:sz w:val="24"/>
        </w:rPr>
        <w:t>cyber attacks</w:t>
      </w:r>
      <w:proofErr w:type="spellEnd"/>
      <w:r w:rsidR="00903A2B">
        <w:rPr>
          <w:sz w:val="24"/>
        </w:rPr>
        <w:t xml:space="preserve">. </w:t>
      </w:r>
      <w:r w:rsidR="002A2522">
        <w:rPr>
          <w:sz w:val="24"/>
        </w:rPr>
        <w:t>These attacks flood the network’s bandwidth, and when they are executed on a person</w:t>
      </w:r>
      <w:r w:rsidR="00331F97">
        <w:rPr>
          <w:sz w:val="24"/>
        </w:rPr>
        <w:t xml:space="preserve">’s network or machine, there is little that person can do to </w:t>
      </w:r>
      <w:r w:rsidR="004F2892">
        <w:rPr>
          <w:sz w:val="24"/>
        </w:rPr>
        <w:t xml:space="preserve">stop or even mitigate the attack. </w:t>
      </w:r>
      <w:r w:rsidR="000348C5">
        <w:rPr>
          <w:sz w:val="24"/>
        </w:rPr>
        <w:t xml:space="preserve">Some common types of DoS/DDoS attacks are </w:t>
      </w:r>
      <w:r w:rsidR="00761FF2" w:rsidRPr="00761FF2">
        <w:rPr>
          <w:i/>
          <w:iCs/>
          <w:sz w:val="24"/>
        </w:rPr>
        <w:t>ICMP (Ping) Flood</w:t>
      </w:r>
      <w:r w:rsidR="00761FF2" w:rsidRPr="00761FF2">
        <w:rPr>
          <w:i/>
          <w:iCs/>
          <w:sz w:val="24"/>
        </w:rPr>
        <w:t xml:space="preserve">, </w:t>
      </w:r>
      <w:r w:rsidR="00761FF2" w:rsidRPr="00761FF2">
        <w:rPr>
          <w:i/>
          <w:iCs/>
          <w:sz w:val="24"/>
        </w:rPr>
        <w:t>SYN Flood</w:t>
      </w:r>
      <w:r w:rsidR="00761FF2" w:rsidRPr="00761FF2">
        <w:rPr>
          <w:i/>
          <w:iCs/>
          <w:sz w:val="24"/>
        </w:rPr>
        <w:t xml:space="preserve">, </w:t>
      </w:r>
      <w:r w:rsidR="00761FF2" w:rsidRPr="00761FF2">
        <w:rPr>
          <w:i/>
          <w:iCs/>
          <w:sz w:val="24"/>
        </w:rPr>
        <w:t>Ping of Death</w:t>
      </w:r>
      <w:r w:rsidR="00761FF2" w:rsidRPr="00761FF2">
        <w:rPr>
          <w:i/>
          <w:iCs/>
          <w:sz w:val="24"/>
        </w:rPr>
        <w:t xml:space="preserve">, </w:t>
      </w:r>
      <w:proofErr w:type="spellStart"/>
      <w:r w:rsidR="00761FF2" w:rsidRPr="00761FF2">
        <w:rPr>
          <w:i/>
          <w:iCs/>
          <w:sz w:val="24"/>
        </w:rPr>
        <w:t>Slowloris</w:t>
      </w:r>
      <w:proofErr w:type="spellEnd"/>
      <w:r w:rsidR="00761FF2" w:rsidRPr="00761FF2">
        <w:rPr>
          <w:i/>
          <w:iCs/>
          <w:sz w:val="24"/>
        </w:rPr>
        <w:t>, N</w:t>
      </w:r>
      <w:r w:rsidR="00761FF2" w:rsidRPr="00761FF2">
        <w:rPr>
          <w:i/>
          <w:iCs/>
          <w:sz w:val="24"/>
        </w:rPr>
        <w:t>TP Amplification</w:t>
      </w:r>
      <w:r w:rsidR="00761FF2" w:rsidRPr="00761FF2">
        <w:rPr>
          <w:i/>
          <w:iCs/>
          <w:sz w:val="24"/>
        </w:rPr>
        <w:t xml:space="preserve">, </w:t>
      </w:r>
      <w:r w:rsidR="00761FF2" w:rsidRPr="00761FF2">
        <w:rPr>
          <w:i/>
          <w:iCs/>
          <w:sz w:val="24"/>
        </w:rPr>
        <w:t>HTTP Flood</w:t>
      </w:r>
      <w:r w:rsidR="00761FF2">
        <w:rPr>
          <w:i/>
          <w:iCs/>
          <w:sz w:val="24"/>
        </w:rPr>
        <w:t xml:space="preserve"> </w:t>
      </w:r>
      <w:r w:rsidR="00BF2799">
        <w:rPr>
          <w:sz w:val="24"/>
        </w:rPr>
        <w:t>and</w:t>
      </w:r>
      <w:r w:rsidR="00761FF2" w:rsidRPr="00761FF2">
        <w:rPr>
          <w:i/>
          <w:iCs/>
          <w:sz w:val="24"/>
        </w:rPr>
        <w:t xml:space="preserve"> </w:t>
      </w:r>
      <w:r w:rsidR="00761FF2" w:rsidRPr="00761FF2">
        <w:rPr>
          <w:i/>
          <w:iCs/>
          <w:sz w:val="24"/>
        </w:rPr>
        <w:t>Zero-day DDoS Attacks</w:t>
      </w:r>
      <w:r w:rsidR="00761FF2">
        <w:rPr>
          <w:sz w:val="24"/>
        </w:rPr>
        <w:t>.</w:t>
      </w:r>
      <w:r w:rsidR="00BF2799">
        <w:rPr>
          <w:sz w:val="24"/>
        </w:rPr>
        <w:t xml:space="preserve"> The attack that is covered in this lab is known as a Wi-Fi </w:t>
      </w:r>
      <w:proofErr w:type="spellStart"/>
      <w:r w:rsidR="00BF2799">
        <w:rPr>
          <w:sz w:val="24"/>
        </w:rPr>
        <w:t>Deauthentication</w:t>
      </w:r>
      <w:proofErr w:type="spellEnd"/>
      <w:r w:rsidR="00BF2799">
        <w:rPr>
          <w:sz w:val="24"/>
        </w:rPr>
        <w:t xml:space="preserve"> </w:t>
      </w:r>
      <w:r w:rsidR="00AB418E">
        <w:rPr>
          <w:sz w:val="24"/>
        </w:rPr>
        <w:t xml:space="preserve">attack </w:t>
      </w:r>
      <w:r w:rsidR="00AB418E">
        <w:rPr>
          <w:i/>
          <w:iCs/>
          <w:sz w:val="24"/>
        </w:rPr>
        <w:t xml:space="preserve">(or a wi-fi </w:t>
      </w:r>
      <w:proofErr w:type="spellStart"/>
      <w:r w:rsidR="00AB418E">
        <w:rPr>
          <w:i/>
          <w:iCs/>
          <w:sz w:val="24"/>
        </w:rPr>
        <w:t>deauth</w:t>
      </w:r>
      <w:proofErr w:type="spellEnd"/>
      <w:r w:rsidR="00AB418E">
        <w:rPr>
          <w:i/>
          <w:iCs/>
          <w:sz w:val="24"/>
        </w:rPr>
        <w:t xml:space="preserve"> attack)</w:t>
      </w:r>
      <w:r w:rsidR="00AB418E">
        <w:rPr>
          <w:sz w:val="24"/>
        </w:rPr>
        <w:t>.</w:t>
      </w:r>
    </w:p>
    <w:p w14:paraId="7BA51246" w14:textId="2C73108A" w:rsidR="004C722A" w:rsidRPr="004C722A" w:rsidRDefault="00816C05" w:rsidP="004C722A">
      <w:pPr>
        <w:rPr>
          <w:i/>
          <w:iCs/>
          <w:sz w:val="24"/>
        </w:rPr>
      </w:pPr>
      <w:r>
        <w:rPr>
          <w:sz w:val="24"/>
        </w:rPr>
        <w:tab/>
      </w:r>
      <w:r w:rsidR="000432B7">
        <w:rPr>
          <w:sz w:val="24"/>
        </w:rPr>
        <w:t xml:space="preserve">A Wi-Fi </w:t>
      </w:r>
      <w:proofErr w:type="spellStart"/>
      <w:r w:rsidR="000432B7">
        <w:rPr>
          <w:sz w:val="24"/>
        </w:rPr>
        <w:t>Deauth</w:t>
      </w:r>
      <w:proofErr w:type="spellEnd"/>
      <w:r w:rsidR="000432B7">
        <w:rPr>
          <w:sz w:val="24"/>
        </w:rPr>
        <w:t xml:space="preserve"> attack is a type of DoS/DDoS attack, which targets </w:t>
      </w:r>
      <w:r w:rsidR="00E80E2F">
        <w:rPr>
          <w:sz w:val="24"/>
        </w:rPr>
        <w:t xml:space="preserve">the </w:t>
      </w:r>
      <w:r w:rsidR="00CB1C3D">
        <w:rPr>
          <w:sz w:val="24"/>
        </w:rPr>
        <w:t>connection</w:t>
      </w:r>
      <w:r w:rsidR="00301197">
        <w:rPr>
          <w:sz w:val="24"/>
        </w:rPr>
        <w:t>s made to a</w:t>
      </w:r>
      <w:r w:rsidR="00CB1C3D">
        <w:rPr>
          <w:sz w:val="24"/>
        </w:rPr>
        <w:t xml:space="preserve"> </w:t>
      </w:r>
      <w:r w:rsidR="001A5F8F">
        <w:rPr>
          <w:i/>
          <w:iCs/>
          <w:sz w:val="24"/>
        </w:rPr>
        <w:t>Wireless Access Point</w:t>
      </w:r>
      <w:r w:rsidR="00CF2168">
        <w:rPr>
          <w:i/>
          <w:iCs/>
          <w:sz w:val="24"/>
        </w:rPr>
        <w:t xml:space="preserve"> (or WAP)</w:t>
      </w:r>
      <w:r w:rsidR="00301197">
        <w:rPr>
          <w:sz w:val="24"/>
        </w:rPr>
        <w:t xml:space="preserve">. </w:t>
      </w:r>
      <w:r w:rsidR="00DB672E">
        <w:rPr>
          <w:sz w:val="24"/>
        </w:rPr>
        <w:t xml:space="preserve">A WAP is wired into a router that connects to the ISP’s </w:t>
      </w:r>
      <w:r w:rsidR="00A3010E">
        <w:rPr>
          <w:sz w:val="24"/>
        </w:rPr>
        <w:t>topology, and</w:t>
      </w:r>
      <w:r w:rsidR="004D314C">
        <w:rPr>
          <w:sz w:val="24"/>
        </w:rPr>
        <w:t xml:space="preserve"> it</w:t>
      </w:r>
      <w:r w:rsidR="00A3010E">
        <w:rPr>
          <w:sz w:val="24"/>
        </w:rPr>
        <w:t xml:space="preserve"> </w:t>
      </w:r>
      <w:r w:rsidR="00CE74C4">
        <w:rPr>
          <w:sz w:val="24"/>
        </w:rPr>
        <w:t>can</w:t>
      </w:r>
      <w:r w:rsidR="00A3010E">
        <w:rPr>
          <w:sz w:val="24"/>
        </w:rPr>
        <w:t xml:space="preserve"> grant its users </w:t>
      </w:r>
      <w:r w:rsidR="004D314C">
        <w:rPr>
          <w:sz w:val="24"/>
        </w:rPr>
        <w:t xml:space="preserve">access to the internet either wirelessly or through a wired connection. </w:t>
      </w:r>
      <w:r w:rsidR="00CE7D2D">
        <w:rPr>
          <w:sz w:val="24"/>
        </w:rPr>
        <w:t xml:space="preserve">The attackers </w:t>
      </w:r>
      <w:r w:rsidR="008A5954">
        <w:rPr>
          <w:sz w:val="24"/>
        </w:rPr>
        <w:t xml:space="preserve">flood </w:t>
      </w:r>
      <w:r w:rsidR="00E22832">
        <w:rPr>
          <w:sz w:val="24"/>
        </w:rPr>
        <w:t xml:space="preserve">the WAP with </w:t>
      </w:r>
      <w:proofErr w:type="spellStart"/>
      <w:r w:rsidR="00E22832">
        <w:rPr>
          <w:i/>
          <w:iCs/>
          <w:sz w:val="24"/>
        </w:rPr>
        <w:t>Deauthentication</w:t>
      </w:r>
      <w:proofErr w:type="spellEnd"/>
      <w:r w:rsidR="00E22832">
        <w:rPr>
          <w:i/>
          <w:iCs/>
          <w:sz w:val="24"/>
        </w:rPr>
        <w:t xml:space="preserve"> frames</w:t>
      </w:r>
      <w:r w:rsidR="00E22832">
        <w:rPr>
          <w:sz w:val="24"/>
        </w:rPr>
        <w:t xml:space="preserve">, which are used to </w:t>
      </w:r>
      <w:proofErr w:type="spellStart"/>
      <w:r w:rsidR="002C78B7">
        <w:rPr>
          <w:sz w:val="24"/>
        </w:rPr>
        <w:t>deauthenticate</w:t>
      </w:r>
      <w:proofErr w:type="spellEnd"/>
      <w:r w:rsidR="002C78B7">
        <w:rPr>
          <w:sz w:val="24"/>
        </w:rPr>
        <w:t xml:space="preserve"> a user from the WAP</w:t>
      </w:r>
      <w:r w:rsidR="0074331B">
        <w:rPr>
          <w:sz w:val="24"/>
        </w:rPr>
        <w:t xml:space="preserve">. This attack can be used in different ways. The attacker can either use this attack to </w:t>
      </w:r>
      <w:proofErr w:type="spellStart"/>
      <w:r w:rsidR="0074331B">
        <w:rPr>
          <w:sz w:val="24"/>
        </w:rPr>
        <w:t>deauthenticate</w:t>
      </w:r>
      <w:proofErr w:type="spellEnd"/>
      <w:r w:rsidR="0074331B">
        <w:rPr>
          <w:sz w:val="24"/>
        </w:rPr>
        <w:t xml:space="preserve"> </w:t>
      </w:r>
      <w:r w:rsidR="003A5E61">
        <w:rPr>
          <w:sz w:val="24"/>
        </w:rPr>
        <w:t xml:space="preserve">everyone connected to the WAP or </w:t>
      </w:r>
      <w:proofErr w:type="spellStart"/>
      <w:r w:rsidR="003A5E61">
        <w:rPr>
          <w:sz w:val="24"/>
        </w:rPr>
        <w:t>deauthenticate</w:t>
      </w:r>
      <w:proofErr w:type="spellEnd"/>
      <w:r w:rsidR="003A5E61">
        <w:rPr>
          <w:sz w:val="24"/>
        </w:rPr>
        <w:t xml:space="preserve"> a specific host from the WAP. </w:t>
      </w:r>
      <w:r w:rsidR="00A72519">
        <w:rPr>
          <w:sz w:val="24"/>
        </w:rPr>
        <w:t xml:space="preserve">The best Linux </w:t>
      </w:r>
      <w:r w:rsidR="004C722A">
        <w:rPr>
          <w:sz w:val="24"/>
        </w:rPr>
        <w:t xml:space="preserve">tool to use to perform this attack is the </w:t>
      </w:r>
      <w:proofErr w:type="spellStart"/>
      <w:r w:rsidR="004C722A">
        <w:rPr>
          <w:i/>
          <w:iCs/>
          <w:sz w:val="24"/>
        </w:rPr>
        <w:t>Aircrack</w:t>
      </w:r>
      <w:proofErr w:type="spellEnd"/>
      <w:r w:rsidR="004C722A">
        <w:rPr>
          <w:i/>
          <w:iCs/>
          <w:sz w:val="24"/>
        </w:rPr>
        <w:t>-ng suite.</w:t>
      </w:r>
    </w:p>
    <w:p w14:paraId="02A3BEC4" w14:textId="5B822FDE" w:rsidR="00160C12" w:rsidRDefault="007F536B" w:rsidP="0092332A">
      <w:pPr>
        <w:rPr>
          <w:sz w:val="24"/>
        </w:rPr>
      </w:pPr>
      <w:r>
        <w:rPr>
          <w:sz w:val="24"/>
        </w:rPr>
        <w:tab/>
      </w:r>
      <w:proofErr w:type="spellStart"/>
      <w:r w:rsidR="00160C12" w:rsidRPr="00160C12">
        <w:rPr>
          <w:sz w:val="24"/>
        </w:rPr>
        <w:t>Aircrack</w:t>
      </w:r>
      <w:proofErr w:type="spellEnd"/>
      <w:r w:rsidR="00160C12" w:rsidRPr="00160C12">
        <w:rPr>
          <w:sz w:val="24"/>
        </w:rPr>
        <w:t>-ng is a network software suite consisting of a detector, packet sniffer, WEP and WPA/WPA2-PSK cracker and analysis tool for 802.11 wireless LANs. It works with any network interface controller</w:t>
      </w:r>
      <w:r w:rsidR="00160C12">
        <w:rPr>
          <w:sz w:val="24"/>
        </w:rPr>
        <w:t>,</w:t>
      </w:r>
      <w:r w:rsidR="00160C12" w:rsidRPr="00160C12">
        <w:rPr>
          <w:sz w:val="24"/>
        </w:rPr>
        <w:t xml:space="preserve"> whose driver supports raw monitoring mode and can sniff 802.11a, 802.11b and 802.11g traffic. The program runs under Linux, FreeBSD, macOS, OpenBSD, and Windows</w:t>
      </w:r>
      <w:r w:rsidR="00160C12">
        <w:rPr>
          <w:sz w:val="24"/>
        </w:rPr>
        <w:t>.</w:t>
      </w:r>
      <w:r w:rsidR="003A513F">
        <w:rPr>
          <w:sz w:val="24"/>
        </w:rPr>
        <w:t xml:space="preserve"> The suite consists of </w:t>
      </w:r>
      <w:r w:rsidR="0047032D">
        <w:rPr>
          <w:sz w:val="24"/>
        </w:rPr>
        <w:t xml:space="preserve">16 features. I would use </w:t>
      </w:r>
      <w:r w:rsidR="009E5439">
        <w:rPr>
          <w:sz w:val="24"/>
        </w:rPr>
        <w:t>4</w:t>
      </w:r>
      <w:r w:rsidR="0047032D">
        <w:rPr>
          <w:sz w:val="24"/>
        </w:rPr>
        <w:t xml:space="preserve"> of the 16 features:</w:t>
      </w:r>
      <w:r w:rsidR="008F504B">
        <w:rPr>
          <w:sz w:val="24"/>
        </w:rPr>
        <w:t xml:space="preserve"> -</w:t>
      </w:r>
    </w:p>
    <w:p w14:paraId="14ED2FF5" w14:textId="5245DF38" w:rsidR="008F504B" w:rsidRDefault="008F504B" w:rsidP="008F504B">
      <w:pPr>
        <w:pStyle w:val="ListParagraph"/>
        <w:numPr>
          <w:ilvl w:val="0"/>
          <w:numId w:val="16"/>
        </w:numPr>
        <w:rPr>
          <w:sz w:val="24"/>
        </w:rPr>
      </w:pPr>
      <w:proofErr w:type="spellStart"/>
      <w:r>
        <w:rPr>
          <w:sz w:val="24"/>
        </w:rPr>
        <w:t>Aircrack</w:t>
      </w:r>
      <w:proofErr w:type="spellEnd"/>
      <w:r>
        <w:rPr>
          <w:sz w:val="24"/>
        </w:rPr>
        <w:t xml:space="preserve">-ng: </w:t>
      </w:r>
      <w:r w:rsidR="00C53AD7">
        <w:rPr>
          <w:sz w:val="24"/>
        </w:rPr>
        <w:t>Cracks Wi-Fi authentication keys</w:t>
      </w:r>
    </w:p>
    <w:p w14:paraId="5D91448E" w14:textId="56415CFF" w:rsidR="00C53AD7" w:rsidRDefault="00C53AD7" w:rsidP="008F504B">
      <w:pPr>
        <w:pStyle w:val="ListParagraph"/>
        <w:numPr>
          <w:ilvl w:val="0"/>
          <w:numId w:val="16"/>
        </w:numPr>
        <w:rPr>
          <w:sz w:val="24"/>
        </w:rPr>
      </w:pPr>
      <w:proofErr w:type="spellStart"/>
      <w:r>
        <w:rPr>
          <w:sz w:val="24"/>
        </w:rPr>
        <w:lastRenderedPageBreak/>
        <w:t>Airmon</w:t>
      </w:r>
      <w:proofErr w:type="spellEnd"/>
      <w:r>
        <w:rPr>
          <w:sz w:val="24"/>
        </w:rPr>
        <w:t>-ng: Places different cards in monitor mode</w:t>
      </w:r>
    </w:p>
    <w:p w14:paraId="24998F82" w14:textId="72B12C8B" w:rsidR="00C53AD7" w:rsidRDefault="007A3354" w:rsidP="008F504B">
      <w:pPr>
        <w:pStyle w:val="ListParagraph"/>
        <w:numPr>
          <w:ilvl w:val="0"/>
          <w:numId w:val="16"/>
        </w:numPr>
        <w:rPr>
          <w:sz w:val="24"/>
        </w:rPr>
      </w:pPr>
      <w:proofErr w:type="spellStart"/>
      <w:r>
        <w:rPr>
          <w:sz w:val="24"/>
        </w:rPr>
        <w:t>Air</w:t>
      </w:r>
      <w:r w:rsidR="00AB0BDE">
        <w:rPr>
          <w:sz w:val="24"/>
        </w:rPr>
        <w:t>e</w:t>
      </w:r>
      <w:r>
        <w:rPr>
          <w:sz w:val="24"/>
        </w:rPr>
        <w:t>play</w:t>
      </w:r>
      <w:proofErr w:type="spellEnd"/>
      <w:r>
        <w:rPr>
          <w:sz w:val="24"/>
        </w:rPr>
        <w:t>-ng</w:t>
      </w:r>
      <w:r w:rsidR="00AB0BDE">
        <w:rPr>
          <w:sz w:val="24"/>
        </w:rPr>
        <w:t>: injects packet</w:t>
      </w:r>
    </w:p>
    <w:p w14:paraId="1206C1CA" w14:textId="5E877C1B" w:rsidR="00AB0BDE" w:rsidRDefault="00AB0BDE" w:rsidP="008F504B">
      <w:pPr>
        <w:pStyle w:val="ListParagraph"/>
        <w:numPr>
          <w:ilvl w:val="0"/>
          <w:numId w:val="16"/>
        </w:numPr>
        <w:rPr>
          <w:sz w:val="24"/>
        </w:rPr>
      </w:pPr>
      <w:proofErr w:type="spellStart"/>
      <w:r>
        <w:rPr>
          <w:sz w:val="24"/>
        </w:rPr>
        <w:t>Aerodump</w:t>
      </w:r>
      <w:proofErr w:type="spellEnd"/>
      <w:r>
        <w:rPr>
          <w:sz w:val="24"/>
        </w:rPr>
        <w:t xml:space="preserve">-ng: </w:t>
      </w:r>
      <w:r w:rsidR="009E5439" w:rsidRPr="009E5439">
        <w:rPr>
          <w:sz w:val="24"/>
        </w:rPr>
        <w:t xml:space="preserve">Places air traffic into </w:t>
      </w:r>
      <w:proofErr w:type="spellStart"/>
      <w:r w:rsidR="009E5439" w:rsidRPr="009E5439">
        <w:rPr>
          <w:sz w:val="24"/>
        </w:rPr>
        <w:t>pcap</w:t>
      </w:r>
      <w:proofErr w:type="spellEnd"/>
      <w:r w:rsidR="009E5439" w:rsidRPr="009E5439">
        <w:rPr>
          <w:sz w:val="24"/>
        </w:rPr>
        <w:t xml:space="preserve"> or IVS files and shows information about networks.</w:t>
      </w:r>
    </w:p>
    <w:p w14:paraId="1956CDC7" w14:textId="0DEE6812" w:rsidR="006F03AC" w:rsidRPr="00BE66AA" w:rsidRDefault="007D60D0" w:rsidP="006F03AC">
      <w:pPr>
        <w:rPr>
          <w:sz w:val="24"/>
        </w:rPr>
      </w:pPr>
      <w:r>
        <w:rPr>
          <w:sz w:val="24"/>
        </w:rPr>
        <w:t xml:space="preserve">The intention behind the </w:t>
      </w:r>
      <w:r w:rsidR="001728EE">
        <w:rPr>
          <w:sz w:val="24"/>
        </w:rPr>
        <w:t xml:space="preserve">suite’s creation was to help recover Wi-Fi passwords, but people </w:t>
      </w:r>
      <w:r w:rsidR="00ED2B3C">
        <w:rPr>
          <w:sz w:val="24"/>
        </w:rPr>
        <w:t xml:space="preserve">have figured out a way to carry out their evil plans. </w:t>
      </w:r>
      <w:r w:rsidR="007E2D3D">
        <w:rPr>
          <w:sz w:val="24"/>
        </w:rPr>
        <w:t>Although</w:t>
      </w:r>
      <w:r w:rsidR="000B3255">
        <w:rPr>
          <w:sz w:val="24"/>
        </w:rPr>
        <w:t xml:space="preserve"> one can </w:t>
      </w:r>
      <w:r w:rsidR="00313CBB">
        <w:rPr>
          <w:sz w:val="24"/>
        </w:rPr>
        <w:t xml:space="preserve">catch the attacker red-handed </w:t>
      </w:r>
      <w:r w:rsidR="00F07566">
        <w:rPr>
          <w:sz w:val="24"/>
        </w:rPr>
        <w:t>by analyzing the attacking host’s MAC addres</w:t>
      </w:r>
      <w:r w:rsidR="00544BC4">
        <w:rPr>
          <w:sz w:val="24"/>
        </w:rPr>
        <w:t xml:space="preserve">s mentioned in the </w:t>
      </w:r>
      <w:proofErr w:type="spellStart"/>
      <w:r w:rsidR="00544BC4">
        <w:rPr>
          <w:sz w:val="24"/>
        </w:rPr>
        <w:t>deauthentication</w:t>
      </w:r>
      <w:proofErr w:type="spellEnd"/>
      <w:r w:rsidR="00544BC4">
        <w:rPr>
          <w:sz w:val="24"/>
        </w:rPr>
        <w:t xml:space="preserve"> frames, the attacker </w:t>
      </w:r>
      <w:r w:rsidR="006A1027">
        <w:rPr>
          <w:sz w:val="24"/>
        </w:rPr>
        <w:t>ca</w:t>
      </w:r>
      <w:r w:rsidR="0089774D">
        <w:rPr>
          <w:sz w:val="24"/>
        </w:rPr>
        <w:t>n spoof/fake their MAC address using a tool called</w:t>
      </w:r>
      <w:r w:rsidR="00BE66AA">
        <w:rPr>
          <w:sz w:val="24"/>
        </w:rPr>
        <w:t xml:space="preserve"> </w:t>
      </w:r>
      <w:proofErr w:type="spellStart"/>
      <w:r w:rsidR="00BE66AA">
        <w:rPr>
          <w:i/>
          <w:iCs/>
          <w:sz w:val="24"/>
        </w:rPr>
        <w:t>Macchanger</w:t>
      </w:r>
      <w:proofErr w:type="spellEnd"/>
      <w:r w:rsidR="00BE66AA">
        <w:rPr>
          <w:i/>
          <w:iCs/>
          <w:sz w:val="24"/>
        </w:rPr>
        <w:t xml:space="preserve">. </w:t>
      </w:r>
      <w:proofErr w:type="spellStart"/>
      <w:r w:rsidR="005D705A">
        <w:rPr>
          <w:sz w:val="24"/>
        </w:rPr>
        <w:t>Macchanger</w:t>
      </w:r>
      <w:proofErr w:type="spellEnd"/>
      <w:r w:rsidR="005D705A">
        <w:rPr>
          <w:sz w:val="24"/>
        </w:rPr>
        <w:t xml:space="preserve"> is a tool used to fake or spoof a network interface’s mac address. </w:t>
      </w:r>
      <w:r w:rsidR="001620E4">
        <w:rPr>
          <w:sz w:val="24"/>
        </w:rPr>
        <w:t xml:space="preserve">A </w:t>
      </w:r>
      <w:r w:rsidR="00743641">
        <w:rPr>
          <w:sz w:val="24"/>
        </w:rPr>
        <w:t xml:space="preserve">professional </w:t>
      </w:r>
      <w:r w:rsidR="00AB1446">
        <w:rPr>
          <w:sz w:val="24"/>
        </w:rPr>
        <w:t>hacker would always use this tool or a</w:t>
      </w:r>
      <w:r w:rsidR="006C6649">
        <w:rPr>
          <w:sz w:val="24"/>
        </w:rPr>
        <w:t>ny other</w:t>
      </w:r>
      <w:r w:rsidR="00AB1446">
        <w:rPr>
          <w:sz w:val="24"/>
        </w:rPr>
        <w:t xml:space="preserve"> similar tool to hide their identity while performing any kind of attack.</w:t>
      </w:r>
      <w:r w:rsidR="00FB6B4D">
        <w:rPr>
          <w:sz w:val="24"/>
        </w:rPr>
        <w:t xml:space="preserve"> These tools were downloaded and executed on </w:t>
      </w:r>
      <w:r w:rsidR="006F03AC">
        <w:rPr>
          <w:sz w:val="24"/>
        </w:rPr>
        <w:t xml:space="preserve">a virtual machine operating on </w:t>
      </w:r>
      <w:proofErr w:type="spellStart"/>
      <w:r w:rsidR="006F03AC">
        <w:rPr>
          <w:sz w:val="24"/>
        </w:rPr>
        <w:t>Deepin</w:t>
      </w:r>
      <w:proofErr w:type="spellEnd"/>
      <w:r w:rsidR="006F03AC">
        <w:rPr>
          <w:sz w:val="24"/>
        </w:rPr>
        <w:t xml:space="preserve"> Linux.</w:t>
      </w:r>
    </w:p>
    <w:p w14:paraId="41340D81" w14:textId="459769A8" w:rsidR="002C66A4" w:rsidRDefault="0092332A" w:rsidP="002C66A4">
      <w:pPr>
        <w:rPr>
          <w:sz w:val="24"/>
        </w:rPr>
      </w:pPr>
      <w:r>
        <w:rPr>
          <w:sz w:val="24"/>
        </w:rPr>
        <w:tab/>
      </w:r>
      <w:proofErr w:type="spellStart"/>
      <w:r w:rsidR="00EC2995" w:rsidRPr="00EC2995">
        <w:rPr>
          <w:sz w:val="24"/>
        </w:rPr>
        <w:t>Deepin</w:t>
      </w:r>
      <w:proofErr w:type="spellEnd"/>
      <w:r w:rsidR="00EC2995" w:rsidRPr="00EC2995">
        <w:rPr>
          <w:sz w:val="24"/>
        </w:rPr>
        <w:t xml:space="preserve"> (formerly known as Linux </w:t>
      </w:r>
      <w:proofErr w:type="spellStart"/>
      <w:r w:rsidR="00EC2995" w:rsidRPr="00EC2995">
        <w:rPr>
          <w:sz w:val="24"/>
        </w:rPr>
        <w:t>Deepin</w:t>
      </w:r>
      <w:proofErr w:type="spellEnd"/>
      <w:r w:rsidR="00EC2995" w:rsidRPr="00EC2995">
        <w:rPr>
          <w:sz w:val="24"/>
        </w:rPr>
        <w:t xml:space="preserve"> and </w:t>
      </w:r>
      <w:proofErr w:type="spellStart"/>
      <w:r w:rsidR="00EC2995" w:rsidRPr="00EC2995">
        <w:rPr>
          <w:sz w:val="24"/>
        </w:rPr>
        <w:t>Hiweed</w:t>
      </w:r>
      <w:proofErr w:type="spellEnd"/>
      <w:r w:rsidR="00EC2995" w:rsidRPr="00EC2995">
        <w:rPr>
          <w:sz w:val="24"/>
        </w:rPr>
        <w:t xml:space="preserve"> Linux) is a Linux distribution based on Debian's stable branch.</w:t>
      </w:r>
      <w:r w:rsidR="003B2AF9">
        <w:rPr>
          <w:sz w:val="24"/>
        </w:rPr>
        <w:t xml:space="preserve"> </w:t>
      </w:r>
      <w:proofErr w:type="spellStart"/>
      <w:r w:rsidR="00AB6A85">
        <w:rPr>
          <w:sz w:val="24"/>
        </w:rPr>
        <w:t>Deepin</w:t>
      </w:r>
      <w:proofErr w:type="spellEnd"/>
      <w:r w:rsidR="00AB6A85">
        <w:rPr>
          <w:sz w:val="24"/>
        </w:rPr>
        <w:t xml:space="preserve"> is known for its desktop environment, </w:t>
      </w:r>
      <w:proofErr w:type="spellStart"/>
      <w:r w:rsidR="00AB6A85">
        <w:rPr>
          <w:sz w:val="24"/>
        </w:rPr>
        <w:t>knwn</w:t>
      </w:r>
      <w:proofErr w:type="spellEnd"/>
      <w:r w:rsidR="00AB6A85">
        <w:rPr>
          <w:sz w:val="24"/>
        </w:rPr>
        <w:t xml:space="preserve"> as </w:t>
      </w:r>
      <w:proofErr w:type="spellStart"/>
      <w:r w:rsidR="00AB6A85">
        <w:rPr>
          <w:sz w:val="24"/>
        </w:rPr>
        <w:t>Deepin</w:t>
      </w:r>
      <w:proofErr w:type="spellEnd"/>
      <w:r w:rsidR="00AB6A85">
        <w:rPr>
          <w:sz w:val="24"/>
        </w:rPr>
        <w:t xml:space="preserve"> desktop environment (</w:t>
      </w:r>
      <w:r w:rsidR="00713944">
        <w:rPr>
          <w:sz w:val="24"/>
        </w:rPr>
        <w:t xml:space="preserve">or DDE). </w:t>
      </w:r>
      <w:r w:rsidR="004D7763">
        <w:rPr>
          <w:sz w:val="24"/>
        </w:rPr>
        <w:t xml:space="preserve">The DDE includes numerous </w:t>
      </w:r>
      <w:proofErr w:type="spellStart"/>
      <w:r w:rsidR="00671AE4">
        <w:rPr>
          <w:sz w:val="24"/>
        </w:rPr>
        <w:t>Deepin</w:t>
      </w:r>
      <w:proofErr w:type="spellEnd"/>
      <w:r w:rsidR="00671AE4">
        <w:rPr>
          <w:sz w:val="24"/>
        </w:rPr>
        <w:t xml:space="preserve"> applications</w:t>
      </w:r>
      <w:r w:rsidR="00EA3424">
        <w:rPr>
          <w:sz w:val="24"/>
        </w:rPr>
        <w:t xml:space="preserve"> that are built via C++ and Qt. </w:t>
      </w:r>
      <w:r w:rsidR="00680AEC">
        <w:rPr>
          <w:sz w:val="24"/>
        </w:rPr>
        <w:t xml:space="preserve">Among the multiple application included in </w:t>
      </w:r>
      <w:proofErr w:type="spellStart"/>
      <w:r w:rsidR="00680AEC">
        <w:rPr>
          <w:sz w:val="24"/>
        </w:rPr>
        <w:t>Deepin’s</w:t>
      </w:r>
      <w:proofErr w:type="spellEnd"/>
      <w:r w:rsidR="00680AEC">
        <w:rPr>
          <w:sz w:val="24"/>
        </w:rPr>
        <w:t xml:space="preserve"> </w:t>
      </w:r>
      <w:r w:rsidR="00AB2461">
        <w:rPr>
          <w:sz w:val="24"/>
        </w:rPr>
        <w:t xml:space="preserve">desktop environment, is the </w:t>
      </w:r>
      <w:proofErr w:type="spellStart"/>
      <w:r w:rsidR="00AB2461">
        <w:rPr>
          <w:sz w:val="24"/>
        </w:rPr>
        <w:t>Deepin</w:t>
      </w:r>
      <w:proofErr w:type="spellEnd"/>
      <w:r w:rsidR="00AB2461">
        <w:rPr>
          <w:sz w:val="24"/>
        </w:rPr>
        <w:t xml:space="preserve"> terminal, </w:t>
      </w:r>
      <w:r w:rsidR="008F4E8E">
        <w:rPr>
          <w:sz w:val="24"/>
        </w:rPr>
        <w:t xml:space="preserve">which </w:t>
      </w:r>
      <w:r w:rsidR="00413E2C">
        <w:rPr>
          <w:sz w:val="24"/>
        </w:rPr>
        <w:t xml:space="preserve">has received praise for its smooth </w:t>
      </w:r>
      <w:r w:rsidR="002C66A4">
        <w:rPr>
          <w:sz w:val="24"/>
        </w:rPr>
        <w:t>workflow</w:t>
      </w:r>
      <w:r w:rsidR="00413E2C">
        <w:rPr>
          <w:sz w:val="24"/>
        </w:rPr>
        <w:t>.</w:t>
      </w:r>
      <w:r w:rsidR="002C66A4">
        <w:rPr>
          <w:sz w:val="24"/>
        </w:rPr>
        <w:t xml:space="preserve"> This lab </w:t>
      </w:r>
      <w:r w:rsidR="00317825">
        <w:rPr>
          <w:sz w:val="24"/>
        </w:rPr>
        <w:t xml:space="preserve">would be completed virtually on </w:t>
      </w:r>
      <w:r w:rsidR="002278C2">
        <w:rPr>
          <w:sz w:val="24"/>
        </w:rPr>
        <w:t>GNS3 and VMWare.</w:t>
      </w:r>
    </w:p>
    <w:p w14:paraId="5CBD2BF2" w14:textId="2AA93055" w:rsidR="002278C2" w:rsidRDefault="002278C2" w:rsidP="002C66A4">
      <w:pPr>
        <w:rPr>
          <w:sz w:val="24"/>
        </w:rPr>
      </w:pPr>
      <w:r>
        <w:rPr>
          <w:sz w:val="24"/>
        </w:rPr>
        <w:tab/>
      </w:r>
      <w:r w:rsidR="00A6726A">
        <w:rPr>
          <w:i/>
          <w:iCs/>
          <w:sz w:val="24"/>
        </w:rPr>
        <w:t>Graphical Network Simulator-3</w:t>
      </w:r>
      <w:r w:rsidR="00A6726A">
        <w:rPr>
          <w:sz w:val="24"/>
        </w:rPr>
        <w:t xml:space="preserve"> (shortened to GNS3) is a network software emulator, which was first released in 2008. </w:t>
      </w:r>
      <w:r w:rsidR="008568DE" w:rsidRPr="008568DE">
        <w:rPr>
          <w:sz w:val="24"/>
        </w:rPr>
        <w:t>It allows the combination of virtual and real devices, used to simulate complex networks.</w:t>
      </w:r>
      <w:r w:rsidR="008568DE">
        <w:rPr>
          <w:sz w:val="24"/>
        </w:rPr>
        <w:t xml:space="preserve"> Unlike Cisco’s Packet Tracer, </w:t>
      </w:r>
      <w:r w:rsidR="008C33B1">
        <w:rPr>
          <w:sz w:val="24"/>
        </w:rPr>
        <w:t xml:space="preserve">which is preconfigured to </w:t>
      </w:r>
      <w:r w:rsidR="0049060E">
        <w:rPr>
          <w:sz w:val="24"/>
        </w:rPr>
        <w:t>let the users</w:t>
      </w:r>
      <w:r w:rsidR="008859C4">
        <w:rPr>
          <w:sz w:val="24"/>
        </w:rPr>
        <w:t xml:space="preserve"> have access to the virtual routers, switches, etc</w:t>
      </w:r>
      <w:r w:rsidR="00FC6674">
        <w:rPr>
          <w:sz w:val="24"/>
        </w:rPr>
        <w:t xml:space="preserve">., in GNS3, the user would need to add the </w:t>
      </w:r>
      <w:r w:rsidR="00620174">
        <w:rPr>
          <w:sz w:val="24"/>
        </w:rPr>
        <w:t xml:space="preserve">virtual nodes by </w:t>
      </w:r>
      <w:r w:rsidR="005C5CB0">
        <w:rPr>
          <w:sz w:val="24"/>
        </w:rPr>
        <w:t>importing their image files onto the application</w:t>
      </w:r>
      <w:r w:rsidR="000112C9">
        <w:rPr>
          <w:sz w:val="24"/>
        </w:rPr>
        <w:t xml:space="preserve">. </w:t>
      </w:r>
      <w:r w:rsidR="005110FB">
        <w:rPr>
          <w:sz w:val="24"/>
        </w:rPr>
        <w:t xml:space="preserve">GNS3 allows the user to configure the </w:t>
      </w:r>
      <w:r w:rsidR="001E2254">
        <w:rPr>
          <w:sz w:val="24"/>
        </w:rPr>
        <w:t>imported router/switch</w:t>
      </w:r>
      <w:r w:rsidR="007E4064">
        <w:rPr>
          <w:sz w:val="24"/>
        </w:rPr>
        <w:t xml:space="preserve"> as they would on a real device</w:t>
      </w:r>
      <w:r w:rsidR="001E2254">
        <w:rPr>
          <w:sz w:val="24"/>
        </w:rPr>
        <w:t>, without any restriction</w:t>
      </w:r>
      <w:r w:rsidR="007E4064">
        <w:rPr>
          <w:sz w:val="24"/>
        </w:rPr>
        <w:t xml:space="preserve">. </w:t>
      </w:r>
      <w:r w:rsidR="00C12801">
        <w:rPr>
          <w:sz w:val="24"/>
        </w:rPr>
        <w:t>GNS3 supports a</w:t>
      </w:r>
      <w:r w:rsidR="00193A11">
        <w:rPr>
          <w:sz w:val="24"/>
        </w:rPr>
        <w:t xml:space="preserve">nother software that is used to deploy virtual machines </w:t>
      </w:r>
      <w:r w:rsidR="00474487">
        <w:rPr>
          <w:sz w:val="24"/>
        </w:rPr>
        <w:t xml:space="preserve">on an end host, called VMWare Workstation. </w:t>
      </w:r>
      <w:r w:rsidR="00FE02A1">
        <w:rPr>
          <w:sz w:val="24"/>
        </w:rPr>
        <w:t xml:space="preserve">VMWare Workstation is a </w:t>
      </w:r>
      <w:r w:rsidR="007E6D83">
        <w:rPr>
          <w:sz w:val="24"/>
        </w:rPr>
        <w:t xml:space="preserve">hypervisor service that enables its users to deploy VM(s) on a physical machine and </w:t>
      </w:r>
      <w:r w:rsidR="00C616AD">
        <w:rPr>
          <w:sz w:val="24"/>
        </w:rPr>
        <w:t xml:space="preserve">use them simultaneously with the actual machine. VMWare </w:t>
      </w:r>
      <w:r w:rsidR="0062369F">
        <w:rPr>
          <w:sz w:val="24"/>
        </w:rPr>
        <w:t>Workstation is currently in its 15</w:t>
      </w:r>
      <w:r w:rsidR="0062369F" w:rsidRPr="0062369F">
        <w:rPr>
          <w:sz w:val="24"/>
          <w:vertAlign w:val="superscript"/>
        </w:rPr>
        <w:t>th</w:t>
      </w:r>
      <w:r w:rsidR="0062369F">
        <w:rPr>
          <w:sz w:val="24"/>
        </w:rPr>
        <w:t xml:space="preserve"> version. </w:t>
      </w:r>
      <w:r w:rsidR="00E80B88">
        <w:rPr>
          <w:sz w:val="24"/>
        </w:rPr>
        <w:t xml:space="preserve">GNS3 and VMWare Workstation </w:t>
      </w:r>
      <w:r w:rsidR="00272966">
        <w:rPr>
          <w:sz w:val="24"/>
        </w:rPr>
        <w:t xml:space="preserve">are two applications that can work together and support each other. A VM deployed on VMWare can become a part of </w:t>
      </w:r>
      <w:r w:rsidR="002D4C6A">
        <w:rPr>
          <w:sz w:val="24"/>
        </w:rPr>
        <w:t>a GNS3 topology</w:t>
      </w:r>
      <w:r w:rsidR="00AE1240">
        <w:rPr>
          <w:sz w:val="24"/>
        </w:rPr>
        <w:t xml:space="preserve">, and GNS3 has a server that can be downloaded from the organization’s website, known as </w:t>
      </w:r>
      <w:r w:rsidR="00AE1240">
        <w:rPr>
          <w:i/>
          <w:iCs/>
          <w:sz w:val="24"/>
        </w:rPr>
        <w:t>GNS3 VM</w:t>
      </w:r>
      <w:r w:rsidR="00AE1240">
        <w:rPr>
          <w:sz w:val="24"/>
        </w:rPr>
        <w:t xml:space="preserve">, </w:t>
      </w:r>
      <w:r w:rsidR="00905F4D">
        <w:rPr>
          <w:sz w:val="24"/>
        </w:rPr>
        <w:t xml:space="preserve">which can </w:t>
      </w:r>
      <w:r w:rsidR="00062B9B">
        <w:rPr>
          <w:sz w:val="24"/>
        </w:rPr>
        <w:t xml:space="preserve">be </w:t>
      </w:r>
      <w:r w:rsidR="00905F4D">
        <w:rPr>
          <w:sz w:val="24"/>
        </w:rPr>
        <w:t xml:space="preserve">deployed on VMWare. </w:t>
      </w:r>
      <w:r w:rsidR="00062B9B">
        <w:rPr>
          <w:sz w:val="24"/>
        </w:rPr>
        <w:t xml:space="preserve">GNS3 VM is a </w:t>
      </w:r>
      <w:r w:rsidR="00476CA6">
        <w:rPr>
          <w:sz w:val="24"/>
        </w:rPr>
        <w:t xml:space="preserve">local server that can be installed from GNS3’s website and can be deployed on VMWare. It is recommended to install GNS3 VM and </w:t>
      </w:r>
      <w:r w:rsidR="00B7474D">
        <w:rPr>
          <w:sz w:val="24"/>
        </w:rPr>
        <w:t xml:space="preserve">run the virtual appliances through that server because by doing so, </w:t>
      </w:r>
      <w:r w:rsidR="00AA2A23">
        <w:rPr>
          <w:sz w:val="24"/>
        </w:rPr>
        <w:t xml:space="preserve">the virtual appliances will run on the GNS3 VM’s workload rather than </w:t>
      </w:r>
      <w:r w:rsidR="001E5AA1">
        <w:rPr>
          <w:sz w:val="24"/>
        </w:rPr>
        <w:t xml:space="preserve">the user’s PC’s workload. It eliminates the risk of overheating and destroying the </w:t>
      </w:r>
      <w:r w:rsidR="00A22DDC">
        <w:rPr>
          <w:sz w:val="24"/>
        </w:rPr>
        <w:t xml:space="preserve">user’s physical PC’s RAM and CPU. GNS3 VM </w:t>
      </w:r>
      <w:r w:rsidR="00D22CCB">
        <w:rPr>
          <w:sz w:val="24"/>
        </w:rPr>
        <w:t xml:space="preserve">becomes a requirement if the user </w:t>
      </w:r>
      <w:r w:rsidR="0078067E">
        <w:rPr>
          <w:sz w:val="24"/>
        </w:rPr>
        <w:t xml:space="preserve">needs advances services like QEMU VMs and </w:t>
      </w:r>
      <w:r w:rsidR="00514868">
        <w:rPr>
          <w:sz w:val="24"/>
        </w:rPr>
        <w:t xml:space="preserve">advances </w:t>
      </w:r>
      <w:proofErr w:type="spellStart"/>
      <w:r w:rsidR="00514868">
        <w:rPr>
          <w:sz w:val="24"/>
        </w:rPr>
        <w:t>IOSv</w:t>
      </w:r>
      <w:proofErr w:type="spellEnd"/>
      <w:r w:rsidR="00514868">
        <w:rPr>
          <w:sz w:val="24"/>
        </w:rPr>
        <w:t xml:space="preserve"> images.</w:t>
      </w:r>
      <w:r w:rsidR="00880CF3">
        <w:rPr>
          <w:sz w:val="24"/>
        </w:rPr>
        <w:t xml:space="preserve"> </w:t>
      </w:r>
      <w:r w:rsidR="00230073">
        <w:rPr>
          <w:sz w:val="24"/>
        </w:rPr>
        <w:t>The user must note, however, that VMWare workstation is a</w:t>
      </w:r>
      <w:r w:rsidR="002F22E0">
        <w:rPr>
          <w:sz w:val="24"/>
        </w:rPr>
        <w:t>n application that can only operate on Windows and Linux machines.</w:t>
      </w:r>
      <w:r w:rsidR="00E408C2">
        <w:rPr>
          <w:sz w:val="24"/>
        </w:rPr>
        <w:t xml:space="preserve"> People using Apple’s Mac</w:t>
      </w:r>
      <w:r w:rsidR="00E42224">
        <w:rPr>
          <w:sz w:val="24"/>
        </w:rPr>
        <w:t xml:space="preserve"> OSX</w:t>
      </w:r>
      <w:r w:rsidR="00E408C2">
        <w:rPr>
          <w:sz w:val="24"/>
        </w:rPr>
        <w:t xml:space="preserve">, </w:t>
      </w:r>
      <w:r w:rsidR="00D704B8">
        <w:rPr>
          <w:sz w:val="24"/>
        </w:rPr>
        <w:t>must</w:t>
      </w:r>
      <w:r w:rsidR="00E408C2">
        <w:rPr>
          <w:sz w:val="24"/>
        </w:rPr>
        <w:t xml:space="preserve"> install </w:t>
      </w:r>
      <w:r w:rsidR="00E408C2" w:rsidRPr="00D704B8">
        <w:rPr>
          <w:i/>
          <w:iCs/>
          <w:sz w:val="24"/>
        </w:rPr>
        <w:t>VM</w:t>
      </w:r>
      <w:r w:rsidR="00D704B8" w:rsidRPr="00D704B8">
        <w:rPr>
          <w:i/>
          <w:iCs/>
          <w:sz w:val="24"/>
        </w:rPr>
        <w:t xml:space="preserve">Ware </w:t>
      </w:r>
      <w:r w:rsidR="00E42224">
        <w:rPr>
          <w:i/>
          <w:iCs/>
          <w:sz w:val="24"/>
        </w:rPr>
        <w:t>Fusion</w:t>
      </w:r>
      <w:r w:rsidR="003429BA">
        <w:rPr>
          <w:sz w:val="24"/>
        </w:rPr>
        <w:t xml:space="preserve">, which </w:t>
      </w:r>
      <w:r w:rsidR="003B3720">
        <w:rPr>
          <w:sz w:val="24"/>
        </w:rPr>
        <w:t xml:space="preserve">is an alternative of VMWare Workstation for Mac </w:t>
      </w:r>
      <w:r w:rsidR="00E42224">
        <w:rPr>
          <w:sz w:val="24"/>
        </w:rPr>
        <w:t xml:space="preserve">OSX </w:t>
      </w:r>
      <w:r w:rsidR="003B3720">
        <w:rPr>
          <w:sz w:val="24"/>
        </w:rPr>
        <w:t>user</w:t>
      </w:r>
      <w:r w:rsidR="00EF4D78">
        <w:rPr>
          <w:sz w:val="24"/>
        </w:rPr>
        <w:t>s.</w:t>
      </w:r>
      <w:r w:rsidR="007B52DE">
        <w:rPr>
          <w:sz w:val="24"/>
        </w:rPr>
        <w:t xml:space="preserve"> Since I </w:t>
      </w:r>
      <w:r w:rsidR="00EC68D1">
        <w:rPr>
          <w:sz w:val="24"/>
        </w:rPr>
        <w:t>would be</w:t>
      </w:r>
      <w:r w:rsidR="007B52DE">
        <w:rPr>
          <w:sz w:val="24"/>
        </w:rPr>
        <w:t xml:space="preserve"> us</w:t>
      </w:r>
      <w:r w:rsidR="00EC68D1">
        <w:rPr>
          <w:sz w:val="24"/>
        </w:rPr>
        <w:t>ing</w:t>
      </w:r>
      <w:r w:rsidR="007B52DE">
        <w:rPr>
          <w:sz w:val="24"/>
        </w:rPr>
        <w:t xml:space="preserve"> a router to connect my </w:t>
      </w:r>
      <w:proofErr w:type="spellStart"/>
      <w:r w:rsidR="007B52DE">
        <w:rPr>
          <w:sz w:val="24"/>
        </w:rPr>
        <w:t>Deepin</w:t>
      </w:r>
      <w:proofErr w:type="spellEnd"/>
      <w:r w:rsidR="007B52DE">
        <w:rPr>
          <w:sz w:val="24"/>
        </w:rPr>
        <w:t xml:space="preserve"> VM to the internet, I had to use </w:t>
      </w:r>
      <w:r w:rsidR="007B52DE">
        <w:rPr>
          <w:i/>
          <w:iCs/>
          <w:sz w:val="24"/>
        </w:rPr>
        <w:t>NAT</w:t>
      </w:r>
      <w:r w:rsidR="007B52DE">
        <w:rPr>
          <w:sz w:val="24"/>
        </w:rPr>
        <w:t>.</w:t>
      </w:r>
    </w:p>
    <w:p w14:paraId="1E70C9DB" w14:textId="0D2500BC" w:rsidR="007B52DE" w:rsidRPr="00D90D5D" w:rsidRDefault="007B52DE" w:rsidP="002C66A4">
      <w:pPr>
        <w:rPr>
          <w:sz w:val="24"/>
        </w:rPr>
      </w:pPr>
      <w:r>
        <w:rPr>
          <w:i/>
          <w:iCs/>
          <w:sz w:val="24"/>
        </w:rPr>
        <w:tab/>
      </w:r>
      <w:r w:rsidR="004911B6" w:rsidRPr="004911B6">
        <w:rPr>
          <w:sz w:val="24"/>
        </w:rPr>
        <w:t>Network address translation (NAT) is a method of remapping one IP address space into another by modifying network address information in the IP header of packets while they are in transit across a traffic routing device</w:t>
      </w:r>
      <w:r w:rsidR="004911B6">
        <w:rPr>
          <w:sz w:val="24"/>
        </w:rPr>
        <w:t xml:space="preserve">. </w:t>
      </w:r>
      <w:r w:rsidR="00971C99">
        <w:rPr>
          <w:sz w:val="24"/>
        </w:rPr>
        <w:t xml:space="preserve">It is a routing protocol, which is used to create a public </w:t>
      </w:r>
      <w:r w:rsidR="00971C99">
        <w:rPr>
          <w:sz w:val="24"/>
        </w:rPr>
        <w:lastRenderedPageBreak/>
        <w:t xml:space="preserve">IP address to be sent out </w:t>
      </w:r>
      <w:r w:rsidR="00E00225">
        <w:rPr>
          <w:sz w:val="24"/>
        </w:rPr>
        <w:t xml:space="preserve">of the router, whilst keeping the user’s private IP address intact. It is not only a secure method of surfing on the internet, but also required in today’s day and age. </w:t>
      </w:r>
      <w:r w:rsidR="00CA56BB">
        <w:rPr>
          <w:sz w:val="24"/>
        </w:rPr>
        <w:t xml:space="preserve">We have currently run out of IPv4 addresses. To continue using IPv4 addresses on the internet, </w:t>
      </w:r>
      <w:r w:rsidR="001035B7">
        <w:rPr>
          <w:sz w:val="24"/>
        </w:rPr>
        <w:t xml:space="preserve">without </w:t>
      </w:r>
      <w:r w:rsidR="00D90D5D">
        <w:rPr>
          <w:sz w:val="24"/>
        </w:rPr>
        <w:t xml:space="preserve">having a mismatch, ISPs use an extension of NAT, called </w:t>
      </w:r>
      <w:r w:rsidR="00D90D5D">
        <w:rPr>
          <w:i/>
          <w:iCs/>
          <w:sz w:val="24"/>
        </w:rPr>
        <w:t>PAT</w:t>
      </w:r>
      <w:r w:rsidR="00D90D5D">
        <w:rPr>
          <w:sz w:val="24"/>
        </w:rPr>
        <w:t xml:space="preserve">. </w:t>
      </w:r>
      <w:r w:rsidR="00AF096F">
        <w:rPr>
          <w:sz w:val="24"/>
        </w:rPr>
        <w:t>Port Address Translation (or PAT) is an extension of NAT that enables multiple</w:t>
      </w:r>
      <w:r w:rsidR="007A34C2">
        <w:rPr>
          <w:sz w:val="24"/>
        </w:rPr>
        <w:t xml:space="preserve"> IP addresses in a LAN to be mapped to a single public IP address. </w:t>
      </w:r>
      <w:r w:rsidR="00F3655C">
        <w:rPr>
          <w:sz w:val="24"/>
        </w:rPr>
        <w:t xml:space="preserve">Due to this skill, an entire neighborhood </w:t>
      </w:r>
      <w:r w:rsidR="00BD60AE">
        <w:rPr>
          <w:sz w:val="24"/>
        </w:rPr>
        <w:t>can</w:t>
      </w:r>
      <w:r w:rsidR="00F3655C">
        <w:rPr>
          <w:sz w:val="24"/>
        </w:rPr>
        <w:t xml:space="preserve"> surf on the internet using one single IP address. </w:t>
      </w:r>
      <w:r w:rsidR="00BD60AE">
        <w:rPr>
          <w:sz w:val="24"/>
        </w:rPr>
        <w:t>Moreover, NAT/PAT is required to create a connection with an outside LAN.</w:t>
      </w:r>
    </w:p>
    <w:p w14:paraId="74C5B160" w14:textId="1E61EE53" w:rsidR="00F82649" w:rsidRDefault="000C1B45" w:rsidP="002C1318">
      <w:pPr>
        <w:pStyle w:val="Title"/>
        <w:rPr>
          <w:sz w:val="36"/>
        </w:rPr>
      </w:pPr>
      <w:r>
        <w:rPr>
          <w:sz w:val="36"/>
        </w:rPr>
        <w:t>Lab Summary</w:t>
      </w:r>
    </w:p>
    <w:p w14:paraId="407858A3" w14:textId="00922F4D" w:rsidR="00530A1A" w:rsidRDefault="002C1318" w:rsidP="00A646DB">
      <w:pPr>
        <w:rPr>
          <w:sz w:val="24"/>
        </w:rPr>
      </w:pPr>
      <w:r>
        <w:rPr>
          <w:sz w:val="24"/>
        </w:rPr>
        <w:tab/>
      </w:r>
      <w:r w:rsidR="00DD66EF">
        <w:rPr>
          <w:sz w:val="24"/>
        </w:rPr>
        <w:t xml:space="preserve">I started the lab by installing </w:t>
      </w:r>
      <w:r w:rsidR="00AA6A32">
        <w:rPr>
          <w:sz w:val="24"/>
        </w:rPr>
        <w:t>GNS3 and VMWare Workstation 15 on my Windows 10 PC. Although VMWare Workstation is a</w:t>
      </w:r>
      <w:r w:rsidR="00815AEB">
        <w:rPr>
          <w:sz w:val="24"/>
        </w:rPr>
        <w:t xml:space="preserve"> </w:t>
      </w:r>
      <w:r w:rsidR="00AD3227">
        <w:rPr>
          <w:sz w:val="24"/>
        </w:rPr>
        <w:t>subscription-based</w:t>
      </w:r>
      <w:r w:rsidR="00815AEB">
        <w:rPr>
          <w:sz w:val="24"/>
        </w:rPr>
        <w:t xml:space="preserve"> service, </w:t>
      </w:r>
      <w:r w:rsidR="00857846">
        <w:rPr>
          <w:sz w:val="24"/>
        </w:rPr>
        <w:t xml:space="preserve">Newport High School, the high school that I am a student of, </w:t>
      </w:r>
      <w:r w:rsidR="00613016">
        <w:rPr>
          <w:sz w:val="24"/>
        </w:rPr>
        <w:t>gave its students</w:t>
      </w:r>
      <w:r w:rsidR="00AD3227">
        <w:rPr>
          <w:sz w:val="24"/>
        </w:rPr>
        <w:t>,</w:t>
      </w:r>
      <w:r w:rsidR="00613016">
        <w:rPr>
          <w:sz w:val="24"/>
        </w:rPr>
        <w:t xml:space="preserve"> </w:t>
      </w:r>
      <w:r w:rsidR="007D3396">
        <w:rPr>
          <w:sz w:val="24"/>
        </w:rPr>
        <w:t>enrolled in</w:t>
      </w:r>
      <w:r w:rsidR="00613016">
        <w:rPr>
          <w:sz w:val="24"/>
        </w:rPr>
        <w:t xml:space="preserve"> IT courses</w:t>
      </w:r>
      <w:r w:rsidR="00AD3227">
        <w:rPr>
          <w:sz w:val="24"/>
        </w:rPr>
        <w:t>,</w:t>
      </w:r>
      <w:r w:rsidR="00613016">
        <w:rPr>
          <w:sz w:val="24"/>
        </w:rPr>
        <w:t xml:space="preserve"> the opportunity to download the software for free</w:t>
      </w:r>
      <w:r w:rsidR="00A10A23">
        <w:rPr>
          <w:sz w:val="24"/>
        </w:rPr>
        <w:t xml:space="preserve">. </w:t>
      </w:r>
      <w:r w:rsidR="006174B4">
        <w:rPr>
          <w:sz w:val="24"/>
        </w:rPr>
        <w:t xml:space="preserve">GNS3, on the other hand, </w:t>
      </w:r>
      <w:r w:rsidR="00012838">
        <w:rPr>
          <w:sz w:val="24"/>
        </w:rPr>
        <w:t xml:space="preserve">also has a premium service, but its free service is </w:t>
      </w:r>
      <w:r w:rsidR="007C771B">
        <w:rPr>
          <w:sz w:val="24"/>
        </w:rPr>
        <w:t>more than enough to complete</w:t>
      </w:r>
      <w:r w:rsidR="000D13B3">
        <w:rPr>
          <w:sz w:val="24"/>
        </w:rPr>
        <w:t xml:space="preserve"> this lab. </w:t>
      </w:r>
      <w:r w:rsidR="008B40DE">
        <w:rPr>
          <w:sz w:val="24"/>
        </w:rPr>
        <w:t xml:space="preserve">After I had successfully installed both the applications, I downloaded </w:t>
      </w:r>
      <w:r w:rsidR="00FB54D2">
        <w:rPr>
          <w:sz w:val="24"/>
        </w:rPr>
        <w:t xml:space="preserve">the GNS3 VM file from GNS3’s website and </w:t>
      </w:r>
      <w:r w:rsidR="00632E7F">
        <w:rPr>
          <w:sz w:val="24"/>
        </w:rPr>
        <w:t>executed it on VMWare Workstation.</w:t>
      </w:r>
    </w:p>
    <w:p w14:paraId="032D424A" w14:textId="3653C141" w:rsidR="00956689" w:rsidRDefault="00956689" w:rsidP="00A646DB">
      <w:pPr>
        <w:rPr>
          <w:sz w:val="24"/>
        </w:rPr>
      </w:pPr>
      <w:r>
        <w:rPr>
          <w:sz w:val="24"/>
        </w:rPr>
        <w:tab/>
        <w:t xml:space="preserve">I, later, had to </w:t>
      </w:r>
      <w:r w:rsidR="00604B16">
        <w:rPr>
          <w:sz w:val="24"/>
        </w:rPr>
        <w:t>research on google t</w:t>
      </w:r>
      <w:r w:rsidR="00876A8A">
        <w:rPr>
          <w:sz w:val="24"/>
        </w:rPr>
        <w:t>o download some Cisco router IOS images</w:t>
      </w:r>
      <w:r w:rsidR="00D810A1">
        <w:rPr>
          <w:sz w:val="24"/>
        </w:rPr>
        <w:t xml:space="preserve">, which would later become a part of my GNS3 topology. </w:t>
      </w:r>
      <w:r w:rsidR="008219EC">
        <w:rPr>
          <w:sz w:val="24"/>
        </w:rPr>
        <w:t xml:space="preserve">After that, I downloaded </w:t>
      </w:r>
      <w:r w:rsidR="00333535">
        <w:rPr>
          <w:sz w:val="24"/>
        </w:rPr>
        <w:t xml:space="preserve">various Linux distributed OS as I was a little </w:t>
      </w:r>
      <w:r w:rsidR="00473A0A">
        <w:rPr>
          <w:sz w:val="24"/>
        </w:rPr>
        <w:t xml:space="preserve">hesitant with downloading the </w:t>
      </w:r>
      <w:proofErr w:type="spellStart"/>
      <w:r w:rsidR="00473A0A">
        <w:rPr>
          <w:sz w:val="24"/>
        </w:rPr>
        <w:t>Deepin</w:t>
      </w:r>
      <w:proofErr w:type="spellEnd"/>
      <w:r w:rsidR="00473A0A">
        <w:rPr>
          <w:sz w:val="24"/>
        </w:rPr>
        <w:t xml:space="preserve"> OS due to the </w:t>
      </w:r>
      <w:r w:rsidR="00C51456">
        <w:rPr>
          <w:sz w:val="24"/>
        </w:rPr>
        <w:t>rumors surrounding the OS. I eventually downloaded and began using</w:t>
      </w:r>
      <w:r w:rsidR="00FB69B0">
        <w:rPr>
          <w:sz w:val="24"/>
        </w:rPr>
        <w:t xml:space="preserve"> the </w:t>
      </w:r>
      <w:proofErr w:type="spellStart"/>
      <w:r w:rsidR="00FB69B0">
        <w:rPr>
          <w:sz w:val="24"/>
        </w:rPr>
        <w:t>Deepin</w:t>
      </w:r>
      <w:proofErr w:type="spellEnd"/>
      <w:r w:rsidR="00FB69B0">
        <w:rPr>
          <w:sz w:val="24"/>
        </w:rPr>
        <w:t xml:space="preserve"> OS as I had decided that I wanted to gain </w:t>
      </w:r>
      <w:r w:rsidR="00287AA8">
        <w:rPr>
          <w:sz w:val="24"/>
        </w:rPr>
        <w:t>some experience working with the DDE.</w:t>
      </w:r>
      <w:r w:rsidR="00355975">
        <w:rPr>
          <w:sz w:val="24"/>
        </w:rPr>
        <w:t xml:space="preserve"> </w:t>
      </w:r>
    </w:p>
    <w:p w14:paraId="4629AE88" w14:textId="492D923F" w:rsidR="000A31E4" w:rsidRPr="00362185" w:rsidRDefault="000A31E4" w:rsidP="00A646DB">
      <w:pPr>
        <w:rPr>
          <w:sz w:val="24"/>
        </w:rPr>
      </w:pPr>
      <w:r>
        <w:rPr>
          <w:sz w:val="24"/>
        </w:rPr>
        <w:tab/>
        <w:t xml:space="preserve">Once I was done downloading all the resources, I </w:t>
      </w:r>
      <w:r w:rsidR="00724051">
        <w:rPr>
          <w:sz w:val="24"/>
        </w:rPr>
        <w:t xml:space="preserve">created a topology that </w:t>
      </w:r>
      <w:r w:rsidR="003C6C3F">
        <w:rPr>
          <w:sz w:val="24"/>
        </w:rPr>
        <w:t xml:space="preserve">does not </w:t>
      </w:r>
      <w:r w:rsidR="00F52170">
        <w:rPr>
          <w:sz w:val="24"/>
        </w:rPr>
        <w:t xml:space="preserve">look like the one down below. </w:t>
      </w:r>
      <w:r w:rsidR="00F52170" w:rsidRPr="00760E44">
        <w:rPr>
          <w:sz w:val="24"/>
          <w:u w:val="single"/>
        </w:rPr>
        <w:t xml:space="preserve">The topology image below shows components of GNS3 as well as </w:t>
      </w:r>
      <w:r w:rsidR="00760E44" w:rsidRPr="00760E44">
        <w:rPr>
          <w:sz w:val="24"/>
          <w:u w:val="single"/>
        </w:rPr>
        <w:t>components of the physical topology.</w:t>
      </w:r>
      <w:r w:rsidR="00760E44">
        <w:rPr>
          <w:sz w:val="24"/>
        </w:rPr>
        <w:t xml:space="preserve"> </w:t>
      </w:r>
      <w:r w:rsidR="007A719A">
        <w:rPr>
          <w:sz w:val="24"/>
        </w:rPr>
        <w:t xml:space="preserve">I created another interface on the GNS3 VM, which would replicate my physical </w:t>
      </w:r>
      <w:r w:rsidR="004B25B1">
        <w:rPr>
          <w:sz w:val="24"/>
        </w:rPr>
        <w:t xml:space="preserve">topology, and then created a cloud on the GNS3 topology, which I connected to that interface of GNS3 VM. </w:t>
      </w:r>
      <w:r w:rsidR="000A4C5C">
        <w:rPr>
          <w:sz w:val="24"/>
        </w:rPr>
        <w:t xml:space="preserve">I connected the cloud to a router, and then deployed the </w:t>
      </w:r>
      <w:proofErr w:type="spellStart"/>
      <w:r w:rsidR="000A4C5C">
        <w:rPr>
          <w:sz w:val="24"/>
        </w:rPr>
        <w:t>Deepin</w:t>
      </w:r>
      <w:proofErr w:type="spellEnd"/>
      <w:r w:rsidR="000A4C5C">
        <w:rPr>
          <w:sz w:val="24"/>
        </w:rPr>
        <w:t xml:space="preserve"> VM on GNS3 and connected it to the router. </w:t>
      </w:r>
      <w:r w:rsidR="00847A0B">
        <w:rPr>
          <w:sz w:val="24"/>
        </w:rPr>
        <w:t xml:space="preserve">I had to do PAT (NAT overload) on the router to have it connect </w:t>
      </w:r>
      <w:r w:rsidR="00D24D48">
        <w:rPr>
          <w:sz w:val="24"/>
        </w:rPr>
        <w:t>with the WAP.</w:t>
      </w:r>
      <w:r w:rsidR="00BD60AE">
        <w:rPr>
          <w:sz w:val="24"/>
        </w:rPr>
        <w:t xml:space="preserve"> </w:t>
      </w:r>
      <w:r w:rsidR="00DA4287">
        <w:rPr>
          <w:sz w:val="24"/>
        </w:rPr>
        <w:t xml:space="preserve">After my </w:t>
      </w:r>
      <w:proofErr w:type="spellStart"/>
      <w:r w:rsidR="00DA4287">
        <w:rPr>
          <w:sz w:val="24"/>
        </w:rPr>
        <w:t>Deepin</w:t>
      </w:r>
      <w:proofErr w:type="spellEnd"/>
      <w:r w:rsidR="00DA4287">
        <w:rPr>
          <w:sz w:val="24"/>
        </w:rPr>
        <w:t xml:space="preserve"> could make a connection with the </w:t>
      </w:r>
      <w:r w:rsidR="00D048D5">
        <w:rPr>
          <w:sz w:val="24"/>
        </w:rPr>
        <w:t xml:space="preserve">WAP, I opened the Terminal in the VM and </w:t>
      </w:r>
      <w:r w:rsidR="00620B7F">
        <w:rPr>
          <w:sz w:val="24"/>
        </w:rPr>
        <w:t xml:space="preserve">started downloading the </w:t>
      </w:r>
      <w:proofErr w:type="spellStart"/>
      <w:r w:rsidR="00F27436">
        <w:rPr>
          <w:sz w:val="24"/>
        </w:rPr>
        <w:t>A</w:t>
      </w:r>
      <w:r w:rsidR="00620B7F">
        <w:rPr>
          <w:sz w:val="24"/>
        </w:rPr>
        <w:t>ircrack</w:t>
      </w:r>
      <w:proofErr w:type="spellEnd"/>
      <w:r w:rsidR="00620B7F">
        <w:rPr>
          <w:sz w:val="24"/>
        </w:rPr>
        <w:t xml:space="preserve">-ng suite and the </w:t>
      </w:r>
      <w:proofErr w:type="spellStart"/>
      <w:r w:rsidR="00F27436">
        <w:rPr>
          <w:sz w:val="24"/>
        </w:rPr>
        <w:t>M</w:t>
      </w:r>
      <w:r w:rsidR="00620B7F">
        <w:rPr>
          <w:sz w:val="24"/>
        </w:rPr>
        <w:t>acch</w:t>
      </w:r>
      <w:r w:rsidR="00F27436">
        <w:rPr>
          <w:sz w:val="24"/>
        </w:rPr>
        <w:t>an</w:t>
      </w:r>
      <w:r w:rsidR="00620B7F">
        <w:rPr>
          <w:sz w:val="24"/>
        </w:rPr>
        <w:t>ger</w:t>
      </w:r>
      <w:proofErr w:type="spellEnd"/>
      <w:r w:rsidR="00620B7F">
        <w:rPr>
          <w:sz w:val="24"/>
        </w:rPr>
        <w:t xml:space="preserve"> tool. </w:t>
      </w:r>
      <w:r w:rsidR="00362185">
        <w:rPr>
          <w:sz w:val="24"/>
        </w:rPr>
        <w:t xml:space="preserve">At that point, I made a </w:t>
      </w:r>
      <w:r w:rsidR="00362185">
        <w:rPr>
          <w:i/>
          <w:iCs/>
          <w:sz w:val="24"/>
        </w:rPr>
        <w:t>script</w:t>
      </w:r>
      <w:r w:rsidR="00362185">
        <w:rPr>
          <w:sz w:val="24"/>
        </w:rPr>
        <w:t xml:space="preserve"> on the terminal and had it operate on loop. The script was written in a way</w:t>
      </w:r>
      <w:r w:rsidR="00BD5C8F">
        <w:rPr>
          <w:sz w:val="24"/>
        </w:rPr>
        <w:t xml:space="preserve">, due to which, I could send numerous </w:t>
      </w:r>
      <w:proofErr w:type="spellStart"/>
      <w:r w:rsidR="00BD5C8F">
        <w:rPr>
          <w:sz w:val="24"/>
        </w:rPr>
        <w:t>deauthentication</w:t>
      </w:r>
      <w:proofErr w:type="spellEnd"/>
      <w:r w:rsidR="00BD5C8F">
        <w:rPr>
          <w:sz w:val="24"/>
        </w:rPr>
        <w:t xml:space="preserve"> frames to the WAP in an instant. The </w:t>
      </w:r>
      <w:r w:rsidR="006A5F57">
        <w:rPr>
          <w:sz w:val="24"/>
        </w:rPr>
        <w:t xml:space="preserve">attack using a script made it look sort of like a DDoS attack. </w:t>
      </w:r>
      <w:r w:rsidR="00756F60">
        <w:rPr>
          <w:sz w:val="24"/>
        </w:rPr>
        <w:t>After a while, every user connected to my WAP was seen having trouble connecting to the internet.</w:t>
      </w:r>
    </w:p>
    <w:p w14:paraId="4A9560CF" w14:textId="77777777" w:rsidR="00756F60" w:rsidRDefault="00756F60" w:rsidP="009008FA">
      <w:pPr>
        <w:pStyle w:val="Title"/>
        <w:ind w:left="3600"/>
        <w:rPr>
          <w:sz w:val="36"/>
        </w:rPr>
      </w:pPr>
    </w:p>
    <w:p w14:paraId="7457B344" w14:textId="77777777" w:rsidR="00756F60" w:rsidRDefault="00756F60" w:rsidP="009008FA">
      <w:pPr>
        <w:pStyle w:val="Title"/>
        <w:ind w:left="3600"/>
        <w:rPr>
          <w:sz w:val="36"/>
        </w:rPr>
      </w:pPr>
    </w:p>
    <w:p w14:paraId="097C487F" w14:textId="77777777" w:rsidR="00756F60" w:rsidRDefault="00756F60" w:rsidP="009008FA">
      <w:pPr>
        <w:pStyle w:val="Title"/>
        <w:ind w:left="3600"/>
        <w:rPr>
          <w:sz w:val="36"/>
        </w:rPr>
      </w:pPr>
    </w:p>
    <w:p w14:paraId="179FAA68" w14:textId="77777777" w:rsidR="00756F60" w:rsidRDefault="00756F60" w:rsidP="009008FA">
      <w:pPr>
        <w:pStyle w:val="Title"/>
        <w:ind w:left="3600"/>
        <w:rPr>
          <w:sz w:val="36"/>
        </w:rPr>
      </w:pPr>
    </w:p>
    <w:p w14:paraId="6D700DD9" w14:textId="77777777" w:rsidR="00756F60" w:rsidRDefault="00756F60" w:rsidP="009008FA">
      <w:pPr>
        <w:pStyle w:val="Title"/>
        <w:ind w:left="3600"/>
        <w:rPr>
          <w:sz w:val="36"/>
        </w:rPr>
      </w:pPr>
    </w:p>
    <w:p w14:paraId="148A00CC" w14:textId="77777777" w:rsidR="00756F60" w:rsidRDefault="00756F60" w:rsidP="009008FA">
      <w:pPr>
        <w:pStyle w:val="Title"/>
        <w:ind w:left="3600"/>
        <w:rPr>
          <w:sz w:val="36"/>
        </w:rPr>
      </w:pPr>
    </w:p>
    <w:p w14:paraId="6A0B8ACC" w14:textId="77777777" w:rsidR="00756F60" w:rsidRDefault="00756F60" w:rsidP="009008FA">
      <w:pPr>
        <w:pStyle w:val="Title"/>
        <w:ind w:left="3600"/>
        <w:rPr>
          <w:sz w:val="36"/>
        </w:rPr>
      </w:pPr>
    </w:p>
    <w:p w14:paraId="4AF8BC58" w14:textId="15812B8C" w:rsidR="009A77C1" w:rsidRDefault="009327D4" w:rsidP="009008FA">
      <w:pPr>
        <w:pStyle w:val="Title"/>
        <w:ind w:left="3600"/>
        <w:rPr>
          <w:sz w:val="36"/>
        </w:rPr>
      </w:pPr>
      <w:r>
        <w:rPr>
          <w:noProof/>
          <w:sz w:val="24"/>
        </w:rPr>
        <w:lastRenderedPageBreak/>
        <w:drawing>
          <wp:anchor distT="0" distB="0" distL="114300" distR="114300" simplePos="0" relativeHeight="251665408" behindDoc="0" locked="0" layoutInCell="1" allowOverlap="1" wp14:anchorId="3179F9A1" wp14:editId="6364A569">
            <wp:simplePos x="0" y="0"/>
            <wp:positionH relativeFrom="margin">
              <wp:align>right</wp:align>
            </wp:positionH>
            <wp:positionV relativeFrom="paragraph">
              <wp:posOffset>277707</wp:posOffset>
            </wp:positionV>
            <wp:extent cx="5892800" cy="2603177"/>
            <wp:effectExtent l="0" t="0" r="0" b="6985"/>
            <wp:wrapNone/>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ology 1.png"/>
                    <pic:cNvPicPr/>
                  </pic:nvPicPr>
                  <pic:blipFill>
                    <a:blip r:embed="rId11"/>
                    <a:stretch>
                      <a:fillRect/>
                    </a:stretch>
                  </pic:blipFill>
                  <pic:spPr>
                    <a:xfrm>
                      <a:off x="0" y="0"/>
                      <a:ext cx="5892800" cy="2603177"/>
                    </a:xfrm>
                    <a:prstGeom prst="rect">
                      <a:avLst/>
                    </a:prstGeom>
                  </pic:spPr>
                </pic:pic>
              </a:graphicData>
            </a:graphic>
            <wp14:sizeRelH relativeFrom="margin">
              <wp14:pctWidth>0</wp14:pctWidth>
            </wp14:sizeRelH>
            <wp14:sizeRelV relativeFrom="margin">
              <wp14:pctHeight>0</wp14:pctHeight>
            </wp14:sizeRelV>
          </wp:anchor>
        </w:drawing>
      </w:r>
      <w:r w:rsidR="009A77C1">
        <w:rPr>
          <w:sz w:val="36"/>
        </w:rPr>
        <w:t>Topology and IP Address table</w:t>
      </w:r>
    </w:p>
    <w:p w14:paraId="0216F55E" w14:textId="50CAF761" w:rsidR="000C1B45" w:rsidRPr="000C1B45" w:rsidRDefault="000C1B45" w:rsidP="000C1B45"/>
    <w:p w14:paraId="435E5116" w14:textId="7880F185" w:rsidR="009A77C1" w:rsidRDefault="009A77C1" w:rsidP="009A77C1">
      <w:pPr>
        <w:rPr>
          <w:sz w:val="24"/>
        </w:rPr>
      </w:pPr>
    </w:p>
    <w:p w14:paraId="3E94E3B9" w14:textId="77777777" w:rsidR="009327D4" w:rsidRDefault="009327D4" w:rsidP="002C277C">
      <w:pPr>
        <w:pStyle w:val="Heading2"/>
        <w:jc w:val="right"/>
        <w:rPr>
          <w:sz w:val="36"/>
        </w:rPr>
      </w:pPr>
    </w:p>
    <w:p w14:paraId="671EA26E" w14:textId="77777777" w:rsidR="009327D4" w:rsidRDefault="009327D4" w:rsidP="002C277C">
      <w:pPr>
        <w:pStyle w:val="Heading2"/>
        <w:jc w:val="right"/>
        <w:rPr>
          <w:sz w:val="36"/>
        </w:rPr>
      </w:pPr>
    </w:p>
    <w:p w14:paraId="455477E6" w14:textId="77777777" w:rsidR="009327D4" w:rsidRDefault="009327D4" w:rsidP="002C277C">
      <w:pPr>
        <w:pStyle w:val="Heading2"/>
        <w:jc w:val="right"/>
        <w:rPr>
          <w:sz w:val="36"/>
        </w:rPr>
      </w:pPr>
    </w:p>
    <w:p w14:paraId="15C98D01" w14:textId="77777777" w:rsidR="009327D4" w:rsidRDefault="009327D4" w:rsidP="002C277C">
      <w:pPr>
        <w:pStyle w:val="Heading2"/>
        <w:jc w:val="right"/>
        <w:rPr>
          <w:sz w:val="36"/>
        </w:rPr>
      </w:pPr>
    </w:p>
    <w:p w14:paraId="738606D8" w14:textId="77777777" w:rsidR="009327D4" w:rsidRDefault="009327D4" w:rsidP="002C277C">
      <w:pPr>
        <w:pStyle w:val="Heading2"/>
        <w:jc w:val="right"/>
        <w:rPr>
          <w:sz w:val="36"/>
        </w:rPr>
      </w:pPr>
    </w:p>
    <w:p w14:paraId="52EEA5E4" w14:textId="77777777" w:rsidR="009327D4" w:rsidRDefault="009327D4" w:rsidP="002C277C">
      <w:pPr>
        <w:pStyle w:val="Heading2"/>
        <w:jc w:val="right"/>
        <w:rPr>
          <w:sz w:val="36"/>
        </w:rPr>
      </w:pPr>
    </w:p>
    <w:p w14:paraId="58BDDCA6" w14:textId="77C16FE5" w:rsidR="00F56A26" w:rsidRDefault="00FB6713" w:rsidP="002C277C">
      <w:pPr>
        <w:pStyle w:val="Heading2"/>
        <w:jc w:val="right"/>
        <w:rPr>
          <w:sz w:val="36"/>
        </w:rPr>
      </w:pPr>
      <w:r>
        <w:rPr>
          <w:sz w:val="36"/>
        </w:rPr>
        <w:t>procedure</w:t>
      </w:r>
      <w:r w:rsidR="00A5242C">
        <w:rPr>
          <w:sz w:val="36"/>
        </w:rPr>
        <w:t xml:space="preserve"> and results</w:t>
      </w:r>
    </w:p>
    <w:p w14:paraId="3E0AEC80" w14:textId="69F04EC2" w:rsidR="008C2FCB" w:rsidRDefault="008B39CE" w:rsidP="008B39CE">
      <w:pPr>
        <w:pStyle w:val="Heading2"/>
        <w:rPr>
          <w:sz w:val="32"/>
          <w:szCs w:val="32"/>
        </w:rPr>
      </w:pPr>
      <w:r>
        <w:rPr>
          <w:sz w:val="32"/>
          <w:szCs w:val="32"/>
        </w:rPr>
        <w:t>Step 1: -</w:t>
      </w:r>
    </w:p>
    <w:p w14:paraId="609BB591" w14:textId="1F657F10" w:rsidR="00714A1D" w:rsidRDefault="00FD5564" w:rsidP="00714A1D">
      <w:pPr>
        <w:rPr>
          <w:sz w:val="24"/>
          <w:szCs w:val="24"/>
        </w:rPr>
      </w:pPr>
      <w:r>
        <w:rPr>
          <w:noProof/>
          <w:sz w:val="24"/>
          <w:szCs w:val="24"/>
        </w:rPr>
        <w:drawing>
          <wp:inline distT="0" distB="0" distL="0" distR="0" wp14:anchorId="34E12DBE" wp14:editId="171518CF">
            <wp:extent cx="5943600" cy="4471035"/>
            <wp:effectExtent l="0" t="0" r="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e vmware access given from NHS.PNG"/>
                    <pic:cNvPicPr/>
                  </pic:nvPicPr>
                  <pic:blipFill>
                    <a:blip r:embed="rId12"/>
                    <a:stretch>
                      <a:fillRect/>
                    </a:stretch>
                  </pic:blipFill>
                  <pic:spPr>
                    <a:xfrm>
                      <a:off x="0" y="0"/>
                      <a:ext cx="5943600" cy="4471035"/>
                    </a:xfrm>
                    <a:prstGeom prst="rect">
                      <a:avLst/>
                    </a:prstGeom>
                  </pic:spPr>
                </pic:pic>
              </a:graphicData>
            </a:graphic>
          </wp:inline>
        </w:drawing>
      </w:r>
    </w:p>
    <w:p w14:paraId="13C855B1" w14:textId="476F3606" w:rsidR="00FD5564" w:rsidRDefault="002F1ADA" w:rsidP="00714A1D">
      <w:pPr>
        <w:rPr>
          <w:sz w:val="24"/>
          <w:szCs w:val="24"/>
        </w:rPr>
      </w:pPr>
      <w:r>
        <w:rPr>
          <w:sz w:val="24"/>
          <w:szCs w:val="24"/>
        </w:rPr>
        <w:lastRenderedPageBreak/>
        <w:tab/>
        <w:t>Download VMWare Workstation/</w:t>
      </w:r>
      <w:r w:rsidR="00E42224">
        <w:rPr>
          <w:sz w:val="24"/>
          <w:szCs w:val="24"/>
        </w:rPr>
        <w:t>Fusion</w:t>
      </w:r>
      <w:r>
        <w:rPr>
          <w:sz w:val="24"/>
          <w:szCs w:val="24"/>
        </w:rPr>
        <w:t xml:space="preserve"> on your end host. This is a capture of the service provided to Newport High School’s students</w:t>
      </w:r>
      <w:r w:rsidR="0064665C">
        <w:rPr>
          <w:sz w:val="24"/>
          <w:szCs w:val="24"/>
        </w:rPr>
        <w:t>, where they could download the software for free.</w:t>
      </w:r>
    </w:p>
    <w:p w14:paraId="4FA33BB9" w14:textId="03A3946A" w:rsidR="0064665C" w:rsidRDefault="008A4BA3" w:rsidP="00714A1D">
      <w:pPr>
        <w:rPr>
          <w:sz w:val="24"/>
          <w:szCs w:val="24"/>
        </w:rPr>
      </w:pPr>
      <w:r>
        <w:rPr>
          <w:noProof/>
          <w:sz w:val="24"/>
          <w:szCs w:val="24"/>
        </w:rPr>
        <mc:AlternateContent>
          <mc:Choice Requires="wps">
            <w:drawing>
              <wp:anchor distT="0" distB="0" distL="114300" distR="114300" simplePos="0" relativeHeight="251659264" behindDoc="0" locked="0" layoutInCell="1" allowOverlap="1" wp14:anchorId="35814F6B" wp14:editId="4649ABF7">
                <wp:simplePos x="0" y="0"/>
                <wp:positionH relativeFrom="column">
                  <wp:posOffset>1761067</wp:posOffset>
                </wp:positionH>
                <wp:positionV relativeFrom="paragraph">
                  <wp:posOffset>2076662</wp:posOffset>
                </wp:positionV>
                <wp:extent cx="1117600" cy="74506"/>
                <wp:effectExtent l="0" t="0" r="25400" b="20955"/>
                <wp:wrapNone/>
                <wp:docPr id="9" name="Rectangle: Rounded Corners 9"/>
                <wp:cNvGraphicFramePr/>
                <a:graphic xmlns:a="http://schemas.openxmlformats.org/drawingml/2006/main">
                  <a:graphicData uri="http://schemas.microsoft.com/office/word/2010/wordprocessingShape">
                    <wps:wsp>
                      <wps:cNvSpPr/>
                      <wps:spPr>
                        <a:xfrm>
                          <a:off x="0" y="0"/>
                          <a:ext cx="1117600" cy="74506"/>
                        </a:xfrm>
                        <a:prstGeom prst="round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31713" id="Rectangle: Rounded Corners 9" o:spid="_x0000_s1026" style="position:absolute;margin-left:138.65pt;margin-top:163.5pt;width:88pt;height: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" fillcolor="red" strokecolor="red" strokeweight="1pt">
                <v:stroke joinstyle="miter"/>
              </v:roundrect>
            </w:pict>
          </mc:Fallback>
        </mc:AlternateContent>
      </w:r>
      <w:r>
        <w:rPr>
          <w:noProof/>
          <w:sz w:val="24"/>
          <w:szCs w:val="24"/>
        </w:rPr>
        <w:drawing>
          <wp:inline distT="0" distB="0" distL="0" distR="0" wp14:anchorId="46222812" wp14:editId="1B113C17">
            <wp:extent cx="5545352" cy="2567094"/>
            <wp:effectExtent l="0" t="0" r="0" b="508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rial number from view invoice.PNG"/>
                    <pic:cNvPicPr/>
                  </pic:nvPicPr>
                  <pic:blipFill>
                    <a:blip r:embed="rId13"/>
                    <a:stretch>
                      <a:fillRect/>
                    </a:stretch>
                  </pic:blipFill>
                  <pic:spPr>
                    <a:xfrm>
                      <a:off x="0" y="0"/>
                      <a:ext cx="5577328" cy="2581896"/>
                    </a:xfrm>
                    <a:prstGeom prst="rect">
                      <a:avLst/>
                    </a:prstGeom>
                  </pic:spPr>
                </pic:pic>
              </a:graphicData>
            </a:graphic>
          </wp:inline>
        </w:drawing>
      </w:r>
    </w:p>
    <w:p w14:paraId="3A8680FB" w14:textId="1A104F62" w:rsidR="005B292E" w:rsidRDefault="0014741A" w:rsidP="005B292E">
      <w:pPr>
        <w:ind w:firstLine="648"/>
        <w:rPr>
          <w:sz w:val="24"/>
          <w:szCs w:val="24"/>
        </w:rPr>
      </w:pPr>
      <w:r>
        <w:rPr>
          <w:sz w:val="24"/>
          <w:szCs w:val="24"/>
        </w:rPr>
        <w:t xml:space="preserve">Once the order is confirmed, </w:t>
      </w:r>
      <w:r w:rsidR="00762EE7">
        <w:rPr>
          <w:sz w:val="24"/>
          <w:szCs w:val="24"/>
        </w:rPr>
        <w:t xml:space="preserve">the website will guide </w:t>
      </w:r>
      <w:r w:rsidR="00964AEC">
        <w:rPr>
          <w:sz w:val="24"/>
          <w:szCs w:val="24"/>
        </w:rPr>
        <w:t xml:space="preserve">the user </w:t>
      </w:r>
      <w:r w:rsidR="00762EE7">
        <w:rPr>
          <w:sz w:val="24"/>
          <w:szCs w:val="24"/>
        </w:rPr>
        <w:t xml:space="preserve">to a section that mentions the serial number </w:t>
      </w:r>
      <w:r w:rsidR="001C328F">
        <w:rPr>
          <w:sz w:val="24"/>
          <w:szCs w:val="24"/>
        </w:rPr>
        <w:t>of the order and the product’s expiration date.</w:t>
      </w:r>
      <w:r w:rsidR="005B292E">
        <w:rPr>
          <w:sz w:val="24"/>
          <w:szCs w:val="24"/>
        </w:rPr>
        <w:t xml:space="preserve"> The serial number is something that MUST be noted or screenshotted.</w:t>
      </w:r>
    </w:p>
    <w:p w14:paraId="35CB7422" w14:textId="7907725B" w:rsidR="00694D8D" w:rsidRDefault="00BF44BB" w:rsidP="00BF44BB">
      <w:pPr>
        <w:pStyle w:val="Heading2"/>
        <w:ind w:left="0"/>
        <w:rPr>
          <w:sz w:val="32"/>
          <w:szCs w:val="32"/>
        </w:rPr>
      </w:pPr>
      <w:r>
        <w:rPr>
          <w:sz w:val="32"/>
          <w:szCs w:val="32"/>
        </w:rPr>
        <w:t xml:space="preserve"> </w:t>
      </w:r>
      <w:r w:rsidR="00694D8D">
        <w:rPr>
          <w:sz w:val="32"/>
          <w:szCs w:val="32"/>
        </w:rPr>
        <w:t>Step 2: -</w:t>
      </w:r>
    </w:p>
    <w:p w14:paraId="71962853" w14:textId="1A6E9687" w:rsidR="00694D8D" w:rsidRDefault="00CE0B17" w:rsidP="00694D8D">
      <w:pPr>
        <w:rPr>
          <w:rFonts w:cstheme="minorHAnsi"/>
          <w:sz w:val="24"/>
          <w:szCs w:val="24"/>
        </w:rPr>
      </w:pPr>
      <w:r>
        <w:rPr>
          <w:rFonts w:cstheme="minorHAnsi"/>
          <w:noProof/>
          <w:sz w:val="24"/>
          <w:szCs w:val="24"/>
        </w:rPr>
        <mc:AlternateContent>
          <mc:Choice Requires="wps">
            <w:drawing>
              <wp:anchor distT="0" distB="0" distL="114300" distR="114300" simplePos="0" relativeHeight="251662336" behindDoc="0" locked="0" layoutInCell="1" allowOverlap="1" wp14:anchorId="28D903EB" wp14:editId="1AD42F1D">
                <wp:simplePos x="0" y="0"/>
                <wp:positionH relativeFrom="column">
                  <wp:posOffset>243840</wp:posOffset>
                </wp:positionH>
                <wp:positionV relativeFrom="paragraph">
                  <wp:posOffset>824017</wp:posOffset>
                </wp:positionV>
                <wp:extent cx="677122" cy="169545"/>
                <wp:effectExtent l="0" t="0" r="27940" b="20955"/>
                <wp:wrapNone/>
                <wp:docPr id="14" name="Rectangle: Rounded Corners 14"/>
                <wp:cNvGraphicFramePr/>
                <a:graphic xmlns:a="http://schemas.openxmlformats.org/drawingml/2006/main">
                  <a:graphicData uri="http://schemas.microsoft.com/office/word/2010/wordprocessingShape">
                    <wps:wsp>
                      <wps:cNvSpPr/>
                      <wps:spPr>
                        <a:xfrm>
                          <a:off x="0" y="0"/>
                          <a:ext cx="677122" cy="16954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AADBB" id="Rectangle: Rounded Corners 14" o:spid="_x0000_s1026" style="position:absolute;margin-left:19.2pt;margin-top:64.9pt;width:53.3pt;height:1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" filled="f" strokecolor="#345c7d [1604]" strokeweight="1pt">
                <v:stroke joinstyle="miter"/>
              </v:roundrect>
            </w:pict>
          </mc:Fallback>
        </mc:AlternateContent>
      </w:r>
      <w:r>
        <w:rPr>
          <w:rFonts w:cstheme="minorHAnsi"/>
          <w:noProof/>
          <w:sz w:val="24"/>
          <w:szCs w:val="24"/>
        </w:rPr>
        <mc:AlternateContent>
          <mc:Choice Requires="wps">
            <w:drawing>
              <wp:anchor distT="0" distB="0" distL="114300" distR="114300" simplePos="0" relativeHeight="251661312" behindDoc="0" locked="0" layoutInCell="1" allowOverlap="1" wp14:anchorId="5AC708A4" wp14:editId="740E59BA">
                <wp:simplePos x="0" y="0"/>
                <wp:positionH relativeFrom="column">
                  <wp:posOffset>250613</wp:posOffset>
                </wp:positionH>
                <wp:positionV relativeFrom="paragraph">
                  <wp:posOffset>627803</wp:posOffset>
                </wp:positionV>
                <wp:extent cx="5479627" cy="196427"/>
                <wp:effectExtent l="0" t="0" r="26035" b="13335"/>
                <wp:wrapNone/>
                <wp:docPr id="13" name="Rectangle: Rounded Corners 13"/>
                <wp:cNvGraphicFramePr/>
                <a:graphic xmlns:a="http://schemas.openxmlformats.org/drawingml/2006/main">
                  <a:graphicData uri="http://schemas.microsoft.com/office/word/2010/wordprocessingShape">
                    <wps:wsp>
                      <wps:cNvSpPr/>
                      <wps:spPr>
                        <a:xfrm>
                          <a:off x="0" y="0"/>
                          <a:ext cx="5479627" cy="19642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C6BB3B" id="Rectangle: Rounded Corners 13" o:spid="_x0000_s1026" style="position:absolute;margin-left:19.75pt;margin-top:49.45pt;width:431.45pt;height:15.4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" filled="f" strokecolor="#345c7d [1604]" strokeweight="1pt">
                <v:stroke joinstyle="miter"/>
              </v:roundrect>
            </w:pict>
          </mc:Fallback>
        </mc:AlternateContent>
      </w:r>
      <w:r>
        <w:rPr>
          <w:rFonts w:cstheme="minorHAnsi"/>
          <w:noProof/>
          <w:sz w:val="24"/>
          <w:szCs w:val="24"/>
        </w:rPr>
        <mc:AlternateContent>
          <mc:Choice Requires="wps">
            <w:drawing>
              <wp:anchor distT="0" distB="0" distL="114300" distR="114300" simplePos="0" relativeHeight="251660288" behindDoc="0" locked="0" layoutInCell="1" allowOverlap="1" wp14:anchorId="3ABBBB81" wp14:editId="3D6A983A">
                <wp:simplePos x="0" y="0"/>
                <wp:positionH relativeFrom="column">
                  <wp:posOffset>474133</wp:posOffset>
                </wp:positionH>
                <wp:positionV relativeFrom="paragraph">
                  <wp:posOffset>18203</wp:posOffset>
                </wp:positionV>
                <wp:extent cx="1388534" cy="60960"/>
                <wp:effectExtent l="0" t="0" r="21590" b="15240"/>
                <wp:wrapNone/>
                <wp:docPr id="12" name="Rectangle: Rounded Corners 12"/>
                <wp:cNvGraphicFramePr/>
                <a:graphic xmlns:a="http://schemas.openxmlformats.org/drawingml/2006/main">
                  <a:graphicData uri="http://schemas.microsoft.com/office/word/2010/wordprocessingShape">
                    <wps:wsp>
                      <wps:cNvSpPr/>
                      <wps:spPr>
                        <a:xfrm>
                          <a:off x="0" y="0"/>
                          <a:ext cx="1388534" cy="609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31664A" id="Rectangle: Rounded Corners 12" o:spid="_x0000_s1026" style="position:absolute;margin-left:37.35pt;margin-top:1.45pt;width:109.35pt;height:4.8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" filled="f" strokecolor="red" strokeweight="1pt">
                <v:stroke joinstyle="miter"/>
              </v:roundrect>
            </w:pict>
          </mc:Fallback>
        </mc:AlternateContent>
      </w:r>
      <w:r>
        <w:rPr>
          <w:rFonts w:cstheme="minorHAnsi"/>
          <w:noProof/>
          <w:sz w:val="24"/>
          <w:szCs w:val="24"/>
        </w:rPr>
        <w:drawing>
          <wp:inline distT="0" distB="0" distL="0" distR="0" wp14:anchorId="5356D8CD" wp14:editId="270D880E">
            <wp:extent cx="5943600" cy="1739265"/>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sco images link and files.PNG"/>
                    <pic:cNvPicPr/>
                  </pic:nvPicPr>
                  <pic:blipFill>
                    <a:blip r:embed="rId14"/>
                    <a:stretch>
                      <a:fillRect/>
                    </a:stretch>
                  </pic:blipFill>
                  <pic:spPr>
                    <a:xfrm>
                      <a:off x="0" y="0"/>
                      <a:ext cx="5943600" cy="1739265"/>
                    </a:xfrm>
                    <a:prstGeom prst="rect">
                      <a:avLst/>
                    </a:prstGeom>
                  </pic:spPr>
                </pic:pic>
              </a:graphicData>
            </a:graphic>
          </wp:inline>
        </w:drawing>
      </w:r>
    </w:p>
    <w:p w14:paraId="1F917F54" w14:textId="3E2A04FB" w:rsidR="00474E35" w:rsidRDefault="00474E35" w:rsidP="00694D8D">
      <w:pPr>
        <w:rPr>
          <w:rFonts w:cstheme="minorHAnsi"/>
          <w:sz w:val="24"/>
          <w:szCs w:val="24"/>
        </w:rPr>
      </w:pPr>
      <w:r>
        <w:rPr>
          <w:rFonts w:cstheme="minorHAnsi"/>
          <w:sz w:val="24"/>
          <w:szCs w:val="24"/>
        </w:rPr>
        <w:tab/>
      </w:r>
      <w:r w:rsidR="004B2CD7">
        <w:rPr>
          <w:rFonts w:cstheme="minorHAnsi"/>
          <w:sz w:val="24"/>
          <w:szCs w:val="24"/>
        </w:rPr>
        <w:t xml:space="preserve">Before downloading GNS3, the user should have </w:t>
      </w:r>
      <w:r w:rsidR="006E6C30">
        <w:rPr>
          <w:rFonts w:cstheme="minorHAnsi"/>
          <w:sz w:val="24"/>
          <w:szCs w:val="24"/>
        </w:rPr>
        <w:t>the Cisco IOS images that they need to complete their task. Go to the</w:t>
      </w:r>
      <w:r w:rsidR="003141AD">
        <w:rPr>
          <w:rFonts w:cstheme="minorHAnsi"/>
          <w:sz w:val="24"/>
          <w:szCs w:val="24"/>
        </w:rPr>
        <w:t xml:space="preserve"> red</w:t>
      </w:r>
      <w:r w:rsidR="006E6C30">
        <w:rPr>
          <w:rFonts w:cstheme="minorHAnsi"/>
          <w:sz w:val="24"/>
          <w:szCs w:val="24"/>
        </w:rPr>
        <w:t xml:space="preserve"> highlighted</w:t>
      </w:r>
      <w:r w:rsidR="003141AD">
        <w:rPr>
          <w:rFonts w:cstheme="minorHAnsi"/>
          <w:sz w:val="24"/>
          <w:szCs w:val="24"/>
        </w:rPr>
        <w:t xml:space="preserve"> link</w:t>
      </w:r>
      <w:r w:rsidR="006E6C30">
        <w:rPr>
          <w:rFonts w:cstheme="minorHAnsi"/>
          <w:sz w:val="24"/>
          <w:szCs w:val="24"/>
        </w:rPr>
        <w:t xml:space="preserve"> on the</w:t>
      </w:r>
      <w:r w:rsidR="004A384B">
        <w:rPr>
          <w:rFonts w:cstheme="minorHAnsi"/>
          <w:sz w:val="24"/>
          <w:szCs w:val="24"/>
        </w:rPr>
        <w:t xml:space="preserve"> address bar</w:t>
      </w:r>
      <w:bookmarkStart w:id="0" w:name="_GoBack"/>
      <w:bookmarkEnd w:id="0"/>
      <w:r w:rsidR="004A384B">
        <w:rPr>
          <w:rFonts w:cstheme="minorHAnsi"/>
          <w:sz w:val="24"/>
          <w:szCs w:val="24"/>
        </w:rPr>
        <w:t>. The link contains images and files of almost all the Cisco appliances that can be</w:t>
      </w:r>
      <w:r w:rsidR="00D54435">
        <w:rPr>
          <w:rFonts w:cstheme="minorHAnsi"/>
          <w:sz w:val="24"/>
          <w:szCs w:val="24"/>
        </w:rPr>
        <w:t xml:space="preserve"> installed in GNS3. </w:t>
      </w:r>
      <w:r w:rsidR="004265A5">
        <w:rPr>
          <w:rFonts w:cstheme="minorHAnsi"/>
          <w:sz w:val="24"/>
          <w:szCs w:val="24"/>
        </w:rPr>
        <w:t xml:space="preserve">The user does not need to download all the files from the google drive link, but they </w:t>
      </w:r>
      <w:r w:rsidR="00B03163">
        <w:rPr>
          <w:rFonts w:cstheme="minorHAnsi"/>
          <w:sz w:val="24"/>
          <w:szCs w:val="24"/>
        </w:rPr>
        <w:t>must</w:t>
      </w:r>
      <w:r w:rsidR="004265A5">
        <w:rPr>
          <w:rFonts w:cstheme="minorHAnsi"/>
          <w:sz w:val="24"/>
          <w:szCs w:val="24"/>
        </w:rPr>
        <w:t xml:space="preserve"> download one of the </w:t>
      </w:r>
      <w:r w:rsidR="00B03163">
        <w:rPr>
          <w:rFonts w:cstheme="minorHAnsi"/>
          <w:sz w:val="24"/>
          <w:szCs w:val="24"/>
        </w:rPr>
        <w:t xml:space="preserve">files </w:t>
      </w:r>
      <w:r w:rsidR="00035125">
        <w:rPr>
          <w:rFonts w:cstheme="minorHAnsi"/>
          <w:sz w:val="24"/>
          <w:szCs w:val="24"/>
        </w:rPr>
        <w:t xml:space="preserve">highlighted </w:t>
      </w:r>
      <w:r w:rsidR="004543D7">
        <w:rPr>
          <w:rFonts w:cstheme="minorHAnsi"/>
          <w:sz w:val="24"/>
          <w:szCs w:val="24"/>
        </w:rPr>
        <w:t xml:space="preserve">in blue color. Those files carry </w:t>
      </w:r>
      <w:r w:rsidR="002C2790">
        <w:rPr>
          <w:rFonts w:cstheme="minorHAnsi"/>
          <w:sz w:val="24"/>
          <w:szCs w:val="24"/>
        </w:rPr>
        <w:t>their respective Cisco router IOS images.</w:t>
      </w:r>
      <w:r w:rsidR="00987838">
        <w:rPr>
          <w:rFonts w:cstheme="minorHAnsi"/>
          <w:sz w:val="24"/>
          <w:szCs w:val="24"/>
        </w:rPr>
        <w:t xml:space="preserve"> We need at least one router deployed </w:t>
      </w:r>
      <w:r w:rsidR="00757E81">
        <w:rPr>
          <w:rFonts w:cstheme="minorHAnsi"/>
          <w:sz w:val="24"/>
          <w:szCs w:val="24"/>
        </w:rPr>
        <w:t xml:space="preserve">on GNS3 in order to complete </w:t>
      </w:r>
      <w:r w:rsidR="000B6846">
        <w:rPr>
          <w:rFonts w:cstheme="minorHAnsi"/>
          <w:sz w:val="24"/>
          <w:szCs w:val="24"/>
        </w:rPr>
        <w:t>this lab.</w:t>
      </w:r>
    </w:p>
    <w:p w14:paraId="19475A55" w14:textId="13472FD6" w:rsidR="004F59F8" w:rsidRDefault="004F59F8" w:rsidP="004F59F8">
      <w:pPr>
        <w:pStyle w:val="Heading2"/>
        <w:rPr>
          <w:sz w:val="32"/>
          <w:szCs w:val="32"/>
        </w:rPr>
      </w:pPr>
      <w:r>
        <w:rPr>
          <w:sz w:val="32"/>
          <w:szCs w:val="32"/>
        </w:rPr>
        <w:t>Step 3: -</w:t>
      </w:r>
    </w:p>
    <w:p w14:paraId="2D02E2B6" w14:textId="0568C4DD" w:rsidR="004F59F8" w:rsidRDefault="005C5B80" w:rsidP="0063319D">
      <w:pPr>
        <w:rPr>
          <w:rFonts w:cstheme="minorHAnsi"/>
          <w:sz w:val="24"/>
          <w:szCs w:val="24"/>
        </w:rPr>
      </w:pPr>
      <w:r>
        <w:rPr>
          <w:rFonts w:cstheme="minorHAnsi"/>
          <w:noProof/>
          <w:sz w:val="24"/>
          <w:szCs w:val="24"/>
        </w:rPr>
        <mc:AlternateContent>
          <mc:Choice Requires="wps">
            <w:drawing>
              <wp:anchor distT="0" distB="0" distL="114300" distR="114300" simplePos="0" relativeHeight="251663360" behindDoc="0" locked="0" layoutInCell="1" allowOverlap="1" wp14:anchorId="1F550CA8" wp14:editId="54805C56">
                <wp:simplePos x="0" y="0"/>
                <wp:positionH relativeFrom="column">
                  <wp:posOffset>5317067</wp:posOffset>
                </wp:positionH>
                <wp:positionV relativeFrom="paragraph">
                  <wp:posOffset>150918</wp:posOffset>
                </wp:positionV>
                <wp:extent cx="433493" cy="155787"/>
                <wp:effectExtent l="0" t="0" r="24130" b="15875"/>
                <wp:wrapNone/>
                <wp:docPr id="16" name="Rectangle: Rounded Corners 16"/>
                <wp:cNvGraphicFramePr/>
                <a:graphic xmlns:a="http://schemas.openxmlformats.org/drawingml/2006/main">
                  <a:graphicData uri="http://schemas.microsoft.com/office/word/2010/wordprocessingShape">
                    <wps:wsp>
                      <wps:cNvSpPr/>
                      <wps:spPr>
                        <a:xfrm>
                          <a:off x="0" y="0"/>
                          <a:ext cx="433493" cy="1557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AA8EC4" id="Rectangle: Rounded Corners 16" o:spid="_x0000_s1026" style="position:absolute;margin-left:418.65pt;margin-top:11.9pt;width:34.15pt;height:12.2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" filled="f" strokecolor="red" strokeweight="1pt">
                <v:stroke joinstyle="miter"/>
              </v:roundrect>
            </w:pict>
          </mc:Fallback>
        </mc:AlternateContent>
      </w:r>
      <w:r w:rsidR="0063319D">
        <w:rPr>
          <w:rFonts w:cstheme="minorHAnsi"/>
          <w:noProof/>
          <w:sz w:val="24"/>
          <w:szCs w:val="24"/>
        </w:rPr>
        <w:drawing>
          <wp:inline distT="0" distB="0" distL="0" distR="0" wp14:anchorId="5E55D9F7" wp14:editId="09732183">
            <wp:extent cx="5943600" cy="328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 or sign up gns3.PNG"/>
                    <pic:cNvPicPr/>
                  </pic:nvPicPr>
                  <pic:blipFill>
                    <a:blip r:embed="rId15"/>
                    <a:stretch>
                      <a:fillRect/>
                    </a:stretch>
                  </pic:blipFill>
                  <pic:spPr>
                    <a:xfrm>
                      <a:off x="0" y="0"/>
                      <a:ext cx="5943600" cy="328295"/>
                    </a:xfrm>
                    <a:prstGeom prst="rect">
                      <a:avLst/>
                    </a:prstGeom>
                  </pic:spPr>
                </pic:pic>
              </a:graphicData>
            </a:graphic>
          </wp:inline>
        </w:drawing>
      </w:r>
    </w:p>
    <w:p w14:paraId="341D9C47" w14:textId="5B632290" w:rsidR="00FC55B0" w:rsidRDefault="00FC55B0" w:rsidP="0063319D">
      <w:pPr>
        <w:rPr>
          <w:rFonts w:cstheme="minorHAnsi"/>
          <w:sz w:val="24"/>
          <w:szCs w:val="24"/>
        </w:rPr>
      </w:pPr>
      <w:r>
        <w:rPr>
          <w:rFonts w:cstheme="minorHAnsi"/>
          <w:sz w:val="24"/>
          <w:szCs w:val="24"/>
        </w:rPr>
        <w:tab/>
      </w:r>
      <w:r w:rsidR="0021718E">
        <w:rPr>
          <w:rFonts w:cstheme="minorHAnsi"/>
          <w:sz w:val="24"/>
          <w:szCs w:val="24"/>
        </w:rPr>
        <w:t>Now the user would want to install GNS3 on the</w:t>
      </w:r>
      <w:r w:rsidR="00AA7501">
        <w:rPr>
          <w:rFonts w:cstheme="minorHAnsi"/>
          <w:sz w:val="24"/>
          <w:szCs w:val="24"/>
        </w:rPr>
        <w:t xml:space="preserve">ir PC. Before the downloading GNS3’s setup file, the user must either create an account </w:t>
      </w:r>
      <w:r w:rsidR="00D03EC8">
        <w:rPr>
          <w:rFonts w:cstheme="minorHAnsi"/>
          <w:sz w:val="24"/>
          <w:szCs w:val="24"/>
        </w:rPr>
        <w:t xml:space="preserve">on GNS3’s website or </w:t>
      </w:r>
      <w:r w:rsidR="005C5B80">
        <w:rPr>
          <w:rFonts w:cstheme="minorHAnsi"/>
          <w:sz w:val="24"/>
          <w:szCs w:val="24"/>
        </w:rPr>
        <w:t>log in to an existing account.</w:t>
      </w:r>
    </w:p>
    <w:p w14:paraId="0531C78E" w14:textId="1718EE17" w:rsidR="005C5B80" w:rsidRDefault="005C5B80" w:rsidP="0063319D">
      <w:pPr>
        <w:rPr>
          <w:rFonts w:cstheme="minorHAnsi"/>
          <w:sz w:val="24"/>
          <w:szCs w:val="24"/>
        </w:rPr>
      </w:pPr>
      <w:r>
        <w:rPr>
          <w:rFonts w:cstheme="minorHAnsi"/>
          <w:noProof/>
          <w:sz w:val="24"/>
          <w:szCs w:val="24"/>
        </w:rPr>
        <w:lastRenderedPageBreak/>
        <w:drawing>
          <wp:inline distT="0" distB="0" distL="0" distR="0" wp14:anchorId="06471ABE" wp14:editId="13EB7453">
            <wp:extent cx="5943600" cy="2948940"/>
            <wp:effectExtent l="0" t="0" r="0" b="3810"/>
            <wp:docPr id="17" name="Picture 17" descr="A picture containing monitor, sitting, black,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ee download gns3.PNG"/>
                    <pic:cNvPicPr/>
                  </pic:nvPicPr>
                  <pic:blipFill>
                    <a:blip r:embed="rId16"/>
                    <a:stretch>
                      <a:fillRect/>
                    </a:stretch>
                  </pic:blipFill>
                  <pic:spPr>
                    <a:xfrm>
                      <a:off x="0" y="0"/>
                      <a:ext cx="5943600" cy="2948940"/>
                    </a:xfrm>
                    <a:prstGeom prst="rect">
                      <a:avLst/>
                    </a:prstGeom>
                  </pic:spPr>
                </pic:pic>
              </a:graphicData>
            </a:graphic>
          </wp:inline>
        </w:drawing>
      </w:r>
    </w:p>
    <w:p w14:paraId="3272A4AD" w14:textId="596E7611" w:rsidR="00950B99" w:rsidRDefault="00950B99" w:rsidP="0063319D">
      <w:pPr>
        <w:rPr>
          <w:rFonts w:cstheme="minorHAnsi"/>
          <w:sz w:val="24"/>
          <w:szCs w:val="24"/>
        </w:rPr>
      </w:pPr>
      <w:r>
        <w:rPr>
          <w:rFonts w:cstheme="minorHAnsi"/>
          <w:sz w:val="24"/>
          <w:szCs w:val="24"/>
        </w:rPr>
        <w:tab/>
        <w:t xml:space="preserve">Once the user logs in to their account on GNS3’s website, they will be prompted to </w:t>
      </w:r>
      <w:r w:rsidR="00EE6163">
        <w:rPr>
          <w:rFonts w:cstheme="minorHAnsi"/>
          <w:sz w:val="24"/>
          <w:szCs w:val="24"/>
        </w:rPr>
        <w:t>download the software for free. Click on the green “free download link.”</w:t>
      </w:r>
    </w:p>
    <w:p w14:paraId="7DB44609" w14:textId="33119B97" w:rsidR="00EE6163" w:rsidRDefault="00EE6163" w:rsidP="0063319D">
      <w:pPr>
        <w:rPr>
          <w:rFonts w:cstheme="minorHAnsi"/>
          <w:sz w:val="24"/>
          <w:szCs w:val="24"/>
        </w:rPr>
      </w:pPr>
      <w:r>
        <w:rPr>
          <w:rFonts w:cstheme="minorHAnsi"/>
          <w:noProof/>
          <w:sz w:val="24"/>
          <w:szCs w:val="24"/>
        </w:rPr>
        <w:drawing>
          <wp:inline distT="0" distB="0" distL="0" distR="0" wp14:anchorId="03FF3B63" wp14:editId="1956D40C">
            <wp:extent cx="5943600" cy="359664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OS gns3.PNG"/>
                    <pic:cNvPicPr/>
                  </pic:nvPicPr>
                  <pic:blipFill>
                    <a:blip r:embed="rId17"/>
                    <a:stretch>
                      <a:fillRect/>
                    </a:stretch>
                  </pic:blipFill>
                  <pic:spPr>
                    <a:xfrm>
                      <a:off x="0" y="0"/>
                      <a:ext cx="5943600" cy="3596640"/>
                    </a:xfrm>
                    <a:prstGeom prst="rect">
                      <a:avLst/>
                    </a:prstGeom>
                  </pic:spPr>
                </pic:pic>
              </a:graphicData>
            </a:graphic>
          </wp:inline>
        </w:drawing>
      </w:r>
    </w:p>
    <w:p w14:paraId="5328A661" w14:textId="652CF3D7" w:rsidR="007F6233" w:rsidRDefault="00372D5D" w:rsidP="007F6233">
      <w:pPr>
        <w:rPr>
          <w:rFonts w:cstheme="minorHAnsi"/>
          <w:sz w:val="24"/>
          <w:szCs w:val="24"/>
        </w:rPr>
      </w:pPr>
      <w:r>
        <w:rPr>
          <w:rFonts w:cstheme="minorHAnsi"/>
          <w:sz w:val="24"/>
          <w:szCs w:val="24"/>
        </w:rPr>
        <w:tab/>
        <w:t>Choose your Operating Software as the setup file for all three OS differs</w:t>
      </w:r>
      <w:r w:rsidR="00BF7EE2">
        <w:rPr>
          <w:rFonts w:cstheme="minorHAnsi"/>
          <w:sz w:val="24"/>
          <w:szCs w:val="24"/>
        </w:rPr>
        <w:t>, and the setup will not be downloaded successfully if there is an OS mismatch.</w:t>
      </w:r>
    </w:p>
    <w:p w14:paraId="08937126" w14:textId="0BAD9403" w:rsidR="00A90743" w:rsidRDefault="00A90743" w:rsidP="007F6233">
      <w:pPr>
        <w:rPr>
          <w:rFonts w:cstheme="minorHAnsi"/>
          <w:sz w:val="24"/>
          <w:szCs w:val="24"/>
        </w:rPr>
      </w:pPr>
      <w:r>
        <w:rPr>
          <w:rFonts w:cstheme="minorHAnsi"/>
          <w:sz w:val="24"/>
          <w:szCs w:val="24"/>
        </w:rPr>
        <w:tab/>
        <w:t>The user should, then, start the setup and successfully install GNS3 on their PC.</w:t>
      </w:r>
    </w:p>
    <w:p w14:paraId="3C1314D9" w14:textId="64555A98" w:rsidR="00377E5B" w:rsidRDefault="00377E5B" w:rsidP="00377E5B">
      <w:pPr>
        <w:pStyle w:val="Heading2"/>
        <w:rPr>
          <w:sz w:val="32"/>
          <w:szCs w:val="32"/>
        </w:rPr>
      </w:pPr>
      <w:r>
        <w:rPr>
          <w:sz w:val="32"/>
          <w:szCs w:val="32"/>
        </w:rPr>
        <w:t>Step 4: -</w:t>
      </w:r>
    </w:p>
    <w:p w14:paraId="70B0505B" w14:textId="15EF2938" w:rsidR="00404BC9" w:rsidRDefault="00906F93" w:rsidP="00404BC9">
      <w:pPr>
        <w:rPr>
          <w:rFonts w:cstheme="minorHAnsi"/>
          <w:sz w:val="24"/>
          <w:szCs w:val="24"/>
        </w:rPr>
      </w:pPr>
      <w:r>
        <w:rPr>
          <w:rFonts w:cstheme="minorHAnsi"/>
          <w:noProof/>
          <w:sz w:val="24"/>
          <w:szCs w:val="24"/>
        </w:rPr>
        <w:drawing>
          <wp:inline distT="0" distB="0" distL="0" distR="0" wp14:anchorId="7C763980" wp14:editId="105E8A5F">
            <wp:extent cx="3448075" cy="18097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tup wizard.png"/>
                    <pic:cNvPicPr/>
                  </pic:nvPicPr>
                  <pic:blipFill>
                    <a:blip r:embed="rId18"/>
                    <a:stretch>
                      <a:fillRect/>
                    </a:stretch>
                  </pic:blipFill>
                  <pic:spPr>
                    <a:xfrm>
                      <a:off x="0" y="0"/>
                      <a:ext cx="3448075" cy="180976"/>
                    </a:xfrm>
                    <a:prstGeom prst="rect">
                      <a:avLst/>
                    </a:prstGeom>
                  </pic:spPr>
                </pic:pic>
              </a:graphicData>
            </a:graphic>
          </wp:inline>
        </w:drawing>
      </w:r>
    </w:p>
    <w:p w14:paraId="130D007E" w14:textId="03434CD4" w:rsidR="00906F93" w:rsidRDefault="00906F93" w:rsidP="00404BC9">
      <w:pPr>
        <w:rPr>
          <w:rFonts w:ascii="Agency FB" w:hAnsi="Agency FB" w:cstheme="minorHAnsi"/>
          <w:sz w:val="24"/>
          <w:szCs w:val="24"/>
        </w:rPr>
      </w:pPr>
      <w:r>
        <w:rPr>
          <w:rFonts w:cstheme="minorHAnsi"/>
          <w:sz w:val="24"/>
          <w:szCs w:val="24"/>
        </w:rPr>
        <w:lastRenderedPageBreak/>
        <w:tab/>
        <w:t>Once GNS3 has been installed</w:t>
      </w:r>
      <w:r w:rsidR="00E87B2D">
        <w:rPr>
          <w:rFonts w:cstheme="minorHAnsi"/>
          <w:sz w:val="24"/>
          <w:szCs w:val="24"/>
        </w:rPr>
        <w:t xml:space="preserve"> and started for the first time, it will probably spawn numerous errors. That is fine as it probably is not able to connect to GNS3 VM</w:t>
      </w:r>
      <w:r w:rsidR="00A53684">
        <w:rPr>
          <w:rFonts w:cstheme="minorHAnsi"/>
          <w:sz w:val="24"/>
          <w:szCs w:val="24"/>
        </w:rPr>
        <w:t xml:space="preserve">. To download and deploy the GNS3 VM, open the GNS3 application and navigate to </w:t>
      </w:r>
      <w:r w:rsidR="00A53684" w:rsidRPr="00BF65EE">
        <w:rPr>
          <w:rFonts w:ascii="Agency FB" w:hAnsi="Agency FB" w:cstheme="minorHAnsi"/>
          <w:sz w:val="24"/>
          <w:szCs w:val="24"/>
        </w:rPr>
        <w:t>help</w:t>
      </w:r>
      <w:r w:rsidR="00BF65EE" w:rsidRPr="00BF65EE">
        <w:rPr>
          <w:rFonts w:ascii="Agency FB" w:hAnsi="Agency FB" w:cstheme="minorHAnsi"/>
          <w:sz w:val="24"/>
          <w:szCs w:val="24"/>
        </w:rPr>
        <w:t xml:space="preserve"> -&gt; setup wizard</w:t>
      </w:r>
    </w:p>
    <w:p w14:paraId="4EE0FA42" w14:textId="3BA795E9" w:rsidR="00FE706F" w:rsidRDefault="00FE706F" w:rsidP="00FE706F">
      <w:pPr>
        <w:rPr>
          <w:rFonts w:cstheme="minorHAnsi"/>
          <w:sz w:val="24"/>
          <w:szCs w:val="24"/>
        </w:rPr>
      </w:pPr>
      <w:r>
        <w:rPr>
          <w:rFonts w:cstheme="minorHAnsi"/>
          <w:noProof/>
          <w:sz w:val="24"/>
          <w:szCs w:val="24"/>
        </w:rPr>
        <mc:AlternateContent>
          <mc:Choice Requires="wps">
            <w:drawing>
              <wp:anchor distT="0" distB="0" distL="114300" distR="114300" simplePos="0" relativeHeight="251664384" behindDoc="0" locked="0" layoutInCell="1" allowOverlap="1" wp14:anchorId="70E0B269" wp14:editId="3970E1D0">
                <wp:simplePos x="0" y="0"/>
                <wp:positionH relativeFrom="column">
                  <wp:posOffset>230293</wp:posOffset>
                </wp:positionH>
                <wp:positionV relativeFrom="paragraph">
                  <wp:posOffset>636693</wp:posOffset>
                </wp:positionV>
                <wp:extent cx="3061547" cy="345440"/>
                <wp:effectExtent l="0" t="0" r="24765" b="16510"/>
                <wp:wrapNone/>
                <wp:docPr id="22" name="Rectangle: Rounded Corners 22"/>
                <wp:cNvGraphicFramePr/>
                <a:graphic xmlns:a="http://schemas.openxmlformats.org/drawingml/2006/main">
                  <a:graphicData uri="http://schemas.microsoft.com/office/word/2010/wordprocessingShape">
                    <wps:wsp>
                      <wps:cNvSpPr/>
                      <wps:spPr>
                        <a:xfrm>
                          <a:off x="0" y="0"/>
                          <a:ext cx="3061547" cy="3454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FF5624" id="Rectangle: Rounded Corners 22" o:spid="_x0000_s1026" style="position:absolute;margin-left:18.15pt;margin-top:50.15pt;width:241.05pt;height:27.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" filled="f" strokecolor="#345c7d [1604]" strokeweight="1pt">
                <v:stroke joinstyle="miter"/>
              </v:roundrect>
            </w:pict>
          </mc:Fallback>
        </mc:AlternateContent>
      </w:r>
      <w:r>
        <w:rPr>
          <w:rFonts w:cstheme="minorHAnsi"/>
          <w:noProof/>
          <w:sz w:val="24"/>
          <w:szCs w:val="24"/>
        </w:rPr>
        <w:drawing>
          <wp:inline distT="0" distB="0" distL="0" distR="0" wp14:anchorId="5B4E1E1D" wp14:editId="2BF7A28B">
            <wp:extent cx="4416214" cy="2600818"/>
            <wp:effectExtent l="0" t="0" r="3810" b="952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NS3 Server.png"/>
                    <pic:cNvPicPr/>
                  </pic:nvPicPr>
                  <pic:blipFill>
                    <a:blip r:embed="rId19"/>
                    <a:stretch>
                      <a:fillRect/>
                    </a:stretch>
                  </pic:blipFill>
                  <pic:spPr>
                    <a:xfrm>
                      <a:off x="0" y="0"/>
                      <a:ext cx="4438939" cy="2614202"/>
                    </a:xfrm>
                    <a:prstGeom prst="rect">
                      <a:avLst/>
                    </a:prstGeom>
                  </pic:spPr>
                </pic:pic>
              </a:graphicData>
            </a:graphic>
          </wp:inline>
        </w:drawing>
      </w:r>
    </w:p>
    <w:p w14:paraId="272ECF15" w14:textId="07E63E83" w:rsidR="00FE706F" w:rsidRDefault="009327D4" w:rsidP="00FE706F">
      <w:pPr>
        <w:rPr>
          <w:rFonts w:cstheme="minorHAnsi"/>
          <w:sz w:val="24"/>
          <w:szCs w:val="24"/>
        </w:rPr>
      </w:pPr>
      <w:r>
        <w:rPr>
          <w:rFonts w:cstheme="minorHAnsi"/>
          <w:sz w:val="24"/>
          <w:szCs w:val="24"/>
        </w:rPr>
        <w:t>To download the GNS3 VM, the user must select the “run appliances in a virtual machine</w:t>
      </w:r>
      <w:r w:rsidR="00E42224">
        <w:rPr>
          <w:rFonts w:cstheme="minorHAnsi"/>
          <w:sz w:val="24"/>
          <w:szCs w:val="24"/>
        </w:rPr>
        <w:t>”</w:t>
      </w:r>
      <w:r>
        <w:rPr>
          <w:rFonts w:cstheme="minorHAnsi"/>
          <w:sz w:val="24"/>
          <w:szCs w:val="24"/>
        </w:rPr>
        <w:t xml:space="preserve"> option. </w:t>
      </w:r>
    </w:p>
    <w:p w14:paraId="26F8D5F9" w14:textId="4C4EE9E5" w:rsidR="006664F6" w:rsidRDefault="006015BD" w:rsidP="00FE706F">
      <w:pPr>
        <w:rPr>
          <w:rFonts w:cstheme="minorHAnsi"/>
          <w:sz w:val="24"/>
          <w:szCs w:val="24"/>
        </w:rPr>
      </w:pPr>
      <w:r>
        <w:rPr>
          <w:rFonts w:cstheme="minorHAnsi"/>
          <w:noProof/>
          <w:sz w:val="24"/>
          <w:szCs w:val="24"/>
        </w:rPr>
        <mc:AlternateContent>
          <mc:Choice Requires="wps">
            <w:drawing>
              <wp:anchor distT="0" distB="0" distL="114300" distR="114300" simplePos="0" relativeHeight="251666432" behindDoc="0" locked="0" layoutInCell="1" allowOverlap="1" wp14:anchorId="2AE04141" wp14:editId="37A19146">
                <wp:simplePos x="0" y="0"/>
                <wp:positionH relativeFrom="column">
                  <wp:posOffset>1049867</wp:posOffset>
                </wp:positionH>
                <wp:positionV relativeFrom="paragraph">
                  <wp:posOffset>1941830</wp:posOffset>
                </wp:positionV>
                <wp:extent cx="792480" cy="115147"/>
                <wp:effectExtent l="0" t="0" r="26670" b="18415"/>
                <wp:wrapNone/>
                <wp:docPr id="25" name="Rectangle: Rounded Corners 25"/>
                <wp:cNvGraphicFramePr/>
                <a:graphic xmlns:a="http://schemas.openxmlformats.org/drawingml/2006/main">
                  <a:graphicData uri="http://schemas.microsoft.com/office/word/2010/wordprocessingShape">
                    <wps:wsp>
                      <wps:cNvSpPr/>
                      <wps:spPr>
                        <a:xfrm>
                          <a:off x="0" y="0"/>
                          <a:ext cx="792480" cy="115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A7562A" id="Rectangle: Rounded Corners 25" o:spid="_x0000_s1026" style="position:absolute;margin-left:82.65pt;margin-top:152.9pt;width:62.4pt;height:9.0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" filled="f" strokecolor="red" strokeweight="1pt">
                <v:stroke joinstyle="miter"/>
              </v:roundrect>
            </w:pict>
          </mc:Fallback>
        </mc:AlternateContent>
      </w:r>
      <w:r w:rsidR="002F740E">
        <w:rPr>
          <w:rFonts w:cstheme="minorHAnsi"/>
          <w:noProof/>
          <w:sz w:val="24"/>
          <w:szCs w:val="24"/>
        </w:rPr>
        <w:drawing>
          <wp:inline distT="0" distB="0" distL="0" distR="0" wp14:anchorId="5420A378" wp14:editId="33140DC1">
            <wp:extent cx="5943600" cy="412305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NS3 VM.png"/>
                    <pic:cNvPicPr/>
                  </pic:nvPicPr>
                  <pic:blipFill>
                    <a:blip r:embed="rId20"/>
                    <a:stretch>
                      <a:fillRect/>
                    </a:stretch>
                  </pic:blipFill>
                  <pic:spPr>
                    <a:xfrm>
                      <a:off x="0" y="0"/>
                      <a:ext cx="5943600" cy="4123055"/>
                    </a:xfrm>
                    <a:prstGeom prst="rect">
                      <a:avLst/>
                    </a:prstGeom>
                  </pic:spPr>
                </pic:pic>
              </a:graphicData>
            </a:graphic>
          </wp:inline>
        </w:drawing>
      </w:r>
    </w:p>
    <w:p w14:paraId="6EC7831C" w14:textId="06508BC4" w:rsidR="00DC14E2" w:rsidRDefault="006015BD" w:rsidP="00DC14E2">
      <w:pPr>
        <w:rPr>
          <w:rFonts w:cstheme="minorHAnsi"/>
          <w:sz w:val="24"/>
          <w:szCs w:val="24"/>
        </w:rPr>
      </w:pPr>
      <w:r>
        <w:rPr>
          <w:rFonts w:cstheme="minorHAnsi"/>
          <w:sz w:val="24"/>
          <w:szCs w:val="24"/>
        </w:rPr>
        <w:tab/>
        <w:t>The user will then be prompted to the window that looks</w:t>
      </w:r>
      <w:r w:rsidR="007B4794">
        <w:rPr>
          <w:rFonts w:cstheme="minorHAnsi"/>
          <w:sz w:val="24"/>
          <w:szCs w:val="24"/>
        </w:rPr>
        <w:t xml:space="preserve"> somewhat</w:t>
      </w:r>
      <w:r>
        <w:rPr>
          <w:rFonts w:cstheme="minorHAnsi"/>
          <w:sz w:val="24"/>
          <w:szCs w:val="24"/>
        </w:rPr>
        <w:t xml:space="preserve"> identical to the screenshot above. </w:t>
      </w:r>
      <w:r w:rsidR="0090527F">
        <w:rPr>
          <w:rFonts w:cstheme="minorHAnsi"/>
          <w:sz w:val="24"/>
          <w:szCs w:val="24"/>
        </w:rPr>
        <w:t xml:space="preserve">The user would need to click on the “download here” option, which has </w:t>
      </w:r>
      <w:r w:rsidR="0090527F">
        <w:rPr>
          <w:rFonts w:cstheme="minorHAnsi"/>
          <w:sz w:val="24"/>
          <w:szCs w:val="24"/>
        </w:rPr>
        <w:lastRenderedPageBreak/>
        <w:t>also been highlighted in</w:t>
      </w:r>
      <w:r w:rsidR="00DC14E2">
        <w:rPr>
          <w:rFonts w:cstheme="minorHAnsi"/>
          <w:sz w:val="24"/>
          <w:szCs w:val="24"/>
        </w:rPr>
        <w:t xml:space="preserve"> a rectangle, to download the GNS3 VM file.</w:t>
      </w:r>
      <w:r w:rsidR="007B4794">
        <w:rPr>
          <w:rFonts w:cstheme="minorHAnsi"/>
          <w:sz w:val="24"/>
          <w:szCs w:val="24"/>
        </w:rPr>
        <w:t xml:space="preserve"> </w:t>
      </w:r>
      <w:r w:rsidR="004F4235">
        <w:rPr>
          <w:rFonts w:cstheme="minorHAnsi"/>
          <w:sz w:val="24"/>
          <w:szCs w:val="24"/>
        </w:rPr>
        <w:t>At this point, the user should cancel the setup wizard</w:t>
      </w:r>
      <w:r w:rsidR="00BD2AA8">
        <w:rPr>
          <w:rFonts w:cstheme="minorHAnsi"/>
          <w:sz w:val="24"/>
          <w:szCs w:val="24"/>
        </w:rPr>
        <w:t xml:space="preserve"> and let the GNS3 VM file download.</w:t>
      </w:r>
    </w:p>
    <w:p w14:paraId="28D7E99D" w14:textId="4B9E4237" w:rsidR="00670298" w:rsidRDefault="00670298" w:rsidP="00670298">
      <w:pPr>
        <w:pStyle w:val="Heading2"/>
        <w:rPr>
          <w:sz w:val="32"/>
          <w:szCs w:val="32"/>
        </w:rPr>
      </w:pPr>
      <w:r>
        <w:rPr>
          <w:sz w:val="32"/>
          <w:szCs w:val="32"/>
        </w:rPr>
        <w:t>Step 5: -</w:t>
      </w:r>
    </w:p>
    <w:p w14:paraId="115F09CE" w14:textId="2F5974F9" w:rsidR="00670298" w:rsidRDefault="000B593D" w:rsidP="00670298">
      <w:pPr>
        <w:rPr>
          <w:rFonts w:cstheme="minorHAnsi"/>
          <w:color w:val="000000" w:themeColor="text1"/>
          <w:sz w:val="24"/>
          <w:szCs w:val="24"/>
        </w:rPr>
      </w:pPr>
      <w:r>
        <w:rPr>
          <w:rFonts w:cstheme="minorHAnsi"/>
          <w:noProof/>
          <w:color w:val="000000" w:themeColor="text1"/>
          <w:sz w:val="24"/>
          <w:szCs w:val="24"/>
        </w:rPr>
        <mc:AlternateContent>
          <mc:Choice Requires="wps">
            <w:drawing>
              <wp:anchor distT="0" distB="0" distL="114300" distR="114300" simplePos="0" relativeHeight="251667456" behindDoc="0" locked="0" layoutInCell="1" allowOverlap="1" wp14:anchorId="15E935B9" wp14:editId="33E05E29">
                <wp:simplePos x="0" y="0"/>
                <wp:positionH relativeFrom="column">
                  <wp:posOffset>1916853</wp:posOffset>
                </wp:positionH>
                <wp:positionV relativeFrom="paragraph">
                  <wp:posOffset>590338</wp:posOffset>
                </wp:positionV>
                <wp:extent cx="1598507" cy="1496907"/>
                <wp:effectExtent l="0" t="0" r="20955" b="27305"/>
                <wp:wrapNone/>
                <wp:docPr id="27" name="Rectangle: Rounded Corners 27"/>
                <wp:cNvGraphicFramePr/>
                <a:graphic xmlns:a="http://schemas.openxmlformats.org/drawingml/2006/main">
                  <a:graphicData uri="http://schemas.microsoft.com/office/word/2010/wordprocessingShape">
                    <wps:wsp>
                      <wps:cNvSpPr/>
                      <wps:spPr>
                        <a:xfrm>
                          <a:off x="0" y="0"/>
                          <a:ext cx="1598507" cy="149690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AF9FF8" id="Rectangle: Rounded Corners 27" o:spid="_x0000_s1026" style="position:absolute;margin-left:150.95pt;margin-top:46.5pt;width:125.85pt;height:117.8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" filled="f" strokecolor="#345c7d [1604]" strokeweight="1pt">
                <v:stroke joinstyle="miter"/>
              </v:roundrect>
            </w:pict>
          </mc:Fallback>
        </mc:AlternateContent>
      </w:r>
      <w:r w:rsidR="00BD2AA8">
        <w:rPr>
          <w:rFonts w:cstheme="minorHAnsi"/>
          <w:noProof/>
          <w:color w:val="000000" w:themeColor="text1"/>
          <w:sz w:val="24"/>
          <w:szCs w:val="24"/>
        </w:rPr>
        <w:drawing>
          <wp:inline distT="0" distB="0" distL="0" distR="0" wp14:anchorId="2F43DD8C" wp14:editId="34F0A36F">
            <wp:extent cx="5314989" cy="2486043"/>
            <wp:effectExtent l="0" t="0" r="0" b="952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eate a new virtual machine.png"/>
                    <pic:cNvPicPr/>
                  </pic:nvPicPr>
                  <pic:blipFill>
                    <a:blip r:embed="rId21"/>
                    <a:stretch>
                      <a:fillRect/>
                    </a:stretch>
                  </pic:blipFill>
                  <pic:spPr>
                    <a:xfrm>
                      <a:off x="0" y="0"/>
                      <a:ext cx="5314989" cy="2486043"/>
                    </a:xfrm>
                    <a:prstGeom prst="rect">
                      <a:avLst/>
                    </a:prstGeom>
                  </pic:spPr>
                </pic:pic>
              </a:graphicData>
            </a:graphic>
          </wp:inline>
        </w:drawing>
      </w:r>
    </w:p>
    <w:p w14:paraId="1143B32C" w14:textId="3A3EC060" w:rsidR="00A06618" w:rsidRDefault="000B593D" w:rsidP="00A06618">
      <w:pPr>
        <w:rPr>
          <w:rFonts w:cstheme="minorHAnsi"/>
          <w:color w:val="000000" w:themeColor="text1"/>
          <w:sz w:val="24"/>
          <w:szCs w:val="24"/>
        </w:rPr>
      </w:pPr>
      <w:r>
        <w:rPr>
          <w:rFonts w:cstheme="minorHAnsi"/>
          <w:color w:val="000000" w:themeColor="text1"/>
          <w:sz w:val="24"/>
          <w:szCs w:val="24"/>
        </w:rPr>
        <w:tab/>
        <w:t xml:space="preserve">After the GNS3 VM file has been downloaded, open VMWare </w:t>
      </w:r>
      <w:r w:rsidR="00E17E0C">
        <w:rPr>
          <w:rFonts w:cstheme="minorHAnsi"/>
          <w:color w:val="000000" w:themeColor="text1"/>
          <w:sz w:val="24"/>
          <w:szCs w:val="24"/>
        </w:rPr>
        <w:t xml:space="preserve">Workstation/Fusion and click on the “open a virtual machine” option. </w:t>
      </w:r>
      <w:r w:rsidR="00A06618">
        <w:rPr>
          <w:rFonts w:cstheme="minorHAnsi"/>
          <w:color w:val="000000" w:themeColor="text1"/>
          <w:sz w:val="24"/>
          <w:szCs w:val="24"/>
        </w:rPr>
        <w:t>Locate the GNS3 VM file, which was downloaded in the previous step, and start the VM.</w:t>
      </w:r>
    </w:p>
    <w:p w14:paraId="1466EA5C" w14:textId="3BC04C5E" w:rsidR="00A06618" w:rsidRDefault="00A06618" w:rsidP="00A06618">
      <w:pPr>
        <w:rPr>
          <w:rFonts w:cstheme="minorHAnsi"/>
          <w:color w:val="000000" w:themeColor="text1"/>
          <w:sz w:val="24"/>
          <w:szCs w:val="24"/>
        </w:rPr>
      </w:pPr>
      <w:r>
        <w:rPr>
          <w:rFonts w:cstheme="minorHAnsi"/>
          <w:noProof/>
          <w:color w:val="000000" w:themeColor="text1"/>
          <w:sz w:val="24"/>
          <w:szCs w:val="24"/>
        </w:rPr>
        <w:drawing>
          <wp:inline distT="0" distB="0" distL="0" distR="0" wp14:anchorId="53D12637" wp14:editId="44619EE1">
            <wp:extent cx="5943600" cy="3173095"/>
            <wp:effectExtent l="0" t="0" r="0" b="825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ile gns3 application is closed.png"/>
                    <pic:cNvPicPr/>
                  </pic:nvPicPr>
                  <pic:blipFill>
                    <a:blip r:embed="rId22"/>
                    <a:stretch>
                      <a:fillRect/>
                    </a:stretch>
                  </pic:blipFill>
                  <pic:spPr>
                    <a:xfrm>
                      <a:off x="0" y="0"/>
                      <a:ext cx="5943600" cy="3173095"/>
                    </a:xfrm>
                    <a:prstGeom prst="rect">
                      <a:avLst/>
                    </a:prstGeom>
                  </pic:spPr>
                </pic:pic>
              </a:graphicData>
            </a:graphic>
          </wp:inline>
        </w:drawing>
      </w:r>
    </w:p>
    <w:p w14:paraId="5B3E791B" w14:textId="0DA04253" w:rsidR="00087ED3" w:rsidRDefault="00087ED3" w:rsidP="00A06618">
      <w:pPr>
        <w:rPr>
          <w:rFonts w:cstheme="minorHAnsi"/>
          <w:color w:val="000000" w:themeColor="text1"/>
          <w:sz w:val="24"/>
          <w:szCs w:val="24"/>
        </w:rPr>
      </w:pPr>
      <w:r>
        <w:rPr>
          <w:rFonts w:cstheme="minorHAnsi"/>
          <w:color w:val="000000" w:themeColor="text1"/>
          <w:sz w:val="24"/>
          <w:szCs w:val="24"/>
        </w:rPr>
        <w:tab/>
        <w:t xml:space="preserve">After the </w:t>
      </w:r>
      <w:r w:rsidR="0013175F">
        <w:rPr>
          <w:rFonts w:cstheme="minorHAnsi"/>
          <w:color w:val="000000" w:themeColor="text1"/>
          <w:sz w:val="24"/>
          <w:szCs w:val="24"/>
        </w:rPr>
        <w:t>VM has been installed on VMWare Workstation, hit “OK.”</w:t>
      </w:r>
    </w:p>
    <w:p w14:paraId="581D2EDC" w14:textId="557DE935" w:rsidR="0013175F" w:rsidRDefault="0013175F" w:rsidP="00A06618">
      <w:pPr>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C27A675" wp14:editId="0826D9CB">
            <wp:extent cx="5943600" cy="3173095"/>
            <wp:effectExtent l="0" t="0" r="0" b="825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pen gns3 vm shell.png"/>
                    <pic:cNvPicPr/>
                  </pic:nvPicPr>
                  <pic:blipFill>
                    <a:blip r:embed="rId23"/>
                    <a:stretch>
                      <a:fillRect/>
                    </a:stretch>
                  </pic:blipFill>
                  <pic:spPr>
                    <a:xfrm>
                      <a:off x="0" y="0"/>
                      <a:ext cx="5943600" cy="3173095"/>
                    </a:xfrm>
                    <a:prstGeom prst="rect">
                      <a:avLst/>
                    </a:prstGeom>
                  </pic:spPr>
                </pic:pic>
              </a:graphicData>
            </a:graphic>
          </wp:inline>
        </w:drawing>
      </w:r>
    </w:p>
    <w:p w14:paraId="5A687363" w14:textId="17027B85" w:rsidR="0013175F" w:rsidRDefault="008406D5" w:rsidP="00A06618">
      <w:pPr>
        <w:rPr>
          <w:rFonts w:cstheme="minorHAnsi"/>
          <w:color w:val="000000" w:themeColor="text1"/>
          <w:sz w:val="24"/>
          <w:szCs w:val="24"/>
        </w:rPr>
      </w:pPr>
      <w:r>
        <w:rPr>
          <w:rFonts w:cstheme="minorHAnsi"/>
          <w:color w:val="000000" w:themeColor="text1"/>
          <w:sz w:val="24"/>
          <w:szCs w:val="24"/>
        </w:rPr>
        <w:tab/>
        <w:t>Use the arrow keys to navigate to the option “shell.”</w:t>
      </w:r>
    </w:p>
    <w:p w14:paraId="554969BE" w14:textId="6FAE6FE8" w:rsidR="008406D5" w:rsidRDefault="008406D5" w:rsidP="00A06618">
      <w:pPr>
        <w:rPr>
          <w:rFonts w:cstheme="minorHAnsi"/>
          <w:color w:val="000000" w:themeColor="text1"/>
          <w:sz w:val="24"/>
          <w:szCs w:val="24"/>
        </w:rPr>
      </w:pPr>
      <w:r>
        <w:rPr>
          <w:rFonts w:cstheme="minorHAnsi"/>
          <w:noProof/>
          <w:color w:val="000000" w:themeColor="text1"/>
          <w:sz w:val="24"/>
          <w:szCs w:val="24"/>
        </w:rPr>
        <w:drawing>
          <wp:inline distT="0" distB="0" distL="0" distR="0" wp14:anchorId="2D4FBB3D" wp14:editId="281CB091">
            <wp:extent cx="4043392" cy="1905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 gns3 vm.png"/>
                    <pic:cNvPicPr/>
                  </pic:nvPicPr>
                  <pic:blipFill>
                    <a:blip r:embed="rId24"/>
                    <a:stretch>
                      <a:fillRect/>
                    </a:stretch>
                  </pic:blipFill>
                  <pic:spPr>
                    <a:xfrm>
                      <a:off x="0" y="0"/>
                      <a:ext cx="4043392" cy="190501"/>
                    </a:xfrm>
                    <a:prstGeom prst="rect">
                      <a:avLst/>
                    </a:prstGeom>
                  </pic:spPr>
                </pic:pic>
              </a:graphicData>
            </a:graphic>
          </wp:inline>
        </w:drawing>
      </w:r>
    </w:p>
    <w:p w14:paraId="12081131" w14:textId="07D9E229" w:rsidR="008406D5" w:rsidRDefault="008406D5" w:rsidP="00D45244">
      <w:pPr>
        <w:ind w:firstLine="648"/>
        <w:rPr>
          <w:rFonts w:asciiTheme="majorHAnsi" w:hAnsiTheme="majorHAnsi" w:cstheme="majorHAnsi"/>
          <w:color w:val="000000" w:themeColor="text1"/>
          <w:sz w:val="24"/>
          <w:szCs w:val="24"/>
        </w:rPr>
      </w:pPr>
      <w:r>
        <w:rPr>
          <w:rFonts w:cstheme="minorHAnsi"/>
          <w:color w:val="000000" w:themeColor="text1"/>
          <w:sz w:val="24"/>
          <w:szCs w:val="24"/>
        </w:rPr>
        <w:t xml:space="preserve">Once the shell has opened, </w:t>
      </w:r>
      <w:r w:rsidR="00D45244">
        <w:rPr>
          <w:rFonts w:cstheme="minorHAnsi"/>
          <w:color w:val="000000" w:themeColor="text1"/>
          <w:sz w:val="24"/>
          <w:szCs w:val="24"/>
        </w:rPr>
        <w:t xml:space="preserve">the user would want to run a few commands to update, and upgrade the GNS3 VM. The first one of them is </w:t>
      </w:r>
      <w:proofErr w:type="spellStart"/>
      <w:r w:rsidR="008C0BA8" w:rsidRPr="008C0BA8">
        <w:rPr>
          <w:rFonts w:ascii="Courier New" w:hAnsi="Courier New" w:cs="Courier New"/>
          <w:color w:val="000000" w:themeColor="text1"/>
          <w:sz w:val="24"/>
          <w:szCs w:val="24"/>
          <w:highlight w:val="yellow"/>
        </w:rPr>
        <w:t>sudo</w:t>
      </w:r>
      <w:proofErr w:type="spellEnd"/>
      <w:r w:rsidR="008C0BA8" w:rsidRPr="008C0BA8">
        <w:rPr>
          <w:rFonts w:ascii="Courier New" w:hAnsi="Courier New" w:cs="Courier New"/>
          <w:color w:val="000000" w:themeColor="text1"/>
          <w:sz w:val="24"/>
          <w:szCs w:val="24"/>
          <w:highlight w:val="yellow"/>
        </w:rPr>
        <w:t xml:space="preserve"> apt update</w:t>
      </w:r>
      <w:r w:rsidR="009C2D03">
        <w:rPr>
          <w:rFonts w:asciiTheme="majorHAnsi" w:hAnsiTheme="majorHAnsi" w:cstheme="majorHAnsi"/>
          <w:color w:val="000000" w:themeColor="text1"/>
          <w:sz w:val="24"/>
          <w:szCs w:val="24"/>
        </w:rPr>
        <w:t>.</w:t>
      </w:r>
      <w:r w:rsidR="003D5061">
        <w:rPr>
          <w:rFonts w:asciiTheme="majorHAnsi" w:hAnsiTheme="majorHAnsi" w:cstheme="majorHAnsi"/>
          <w:color w:val="000000" w:themeColor="text1"/>
          <w:sz w:val="24"/>
          <w:szCs w:val="24"/>
        </w:rPr>
        <w:t xml:space="preserve"> This command will download and install any update available for the VM.</w:t>
      </w:r>
    </w:p>
    <w:p w14:paraId="4509F182" w14:textId="77179CB0" w:rsidR="009C2D03" w:rsidRDefault="009C2D03" w:rsidP="009C2D03">
      <w:pPr>
        <w:rPr>
          <w:rFonts w:asciiTheme="majorHAnsi" w:hAnsiTheme="majorHAnsi" w:cstheme="majorHAnsi"/>
          <w:color w:val="000000" w:themeColor="text1"/>
          <w:sz w:val="24"/>
          <w:szCs w:val="24"/>
        </w:rPr>
      </w:pPr>
      <w:r>
        <w:rPr>
          <w:rFonts w:asciiTheme="majorHAnsi" w:hAnsiTheme="majorHAnsi" w:cstheme="majorHAnsi"/>
          <w:noProof/>
          <w:color w:val="000000" w:themeColor="text1"/>
          <w:sz w:val="24"/>
          <w:szCs w:val="24"/>
        </w:rPr>
        <w:drawing>
          <wp:inline distT="0" distB="0" distL="0" distR="0" wp14:anchorId="68F2A60B" wp14:editId="628DDB01">
            <wp:extent cx="4114830" cy="12858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grade gns3 vm.png"/>
                    <pic:cNvPicPr/>
                  </pic:nvPicPr>
                  <pic:blipFill>
                    <a:blip r:embed="rId25"/>
                    <a:stretch>
                      <a:fillRect/>
                    </a:stretch>
                  </pic:blipFill>
                  <pic:spPr>
                    <a:xfrm>
                      <a:off x="0" y="0"/>
                      <a:ext cx="4114830" cy="128588"/>
                    </a:xfrm>
                    <a:prstGeom prst="rect">
                      <a:avLst/>
                    </a:prstGeom>
                  </pic:spPr>
                </pic:pic>
              </a:graphicData>
            </a:graphic>
          </wp:inline>
        </w:drawing>
      </w:r>
    </w:p>
    <w:p w14:paraId="2289A102" w14:textId="5A0D09CB" w:rsidR="000A378E" w:rsidRPr="005E0B2C" w:rsidRDefault="009C2D03" w:rsidP="003D506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b/>
      </w:r>
      <w:r w:rsidR="005E0B2C">
        <w:rPr>
          <w:rFonts w:asciiTheme="majorHAnsi" w:hAnsiTheme="majorHAnsi" w:cstheme="majorHAnsi"/>
          <w:color w:val="000000" w:themeColor="text1"/>
          <w:sz w:val="24"/>
          <w:szCs w:val="24"/>
        </w:rPr>
        <w:t xml:space="preserve">The second command is the </w:t>
      </w:r>
      <w:proofErr w:type="spellStart"/>
      <w:r w:rsidR="005E0B2C" w:rsidRPr="003D5061">
        <w:rPr>
          <w:rFonts w:ascii="Courier New" w:hAnsi="Courier New" w:cs="Courier New"/>
          <w:color w:val="000000" w:themeColor="text1"/>
          <w:sz w:val="24"/>
          <w:szCs w:val="24"/>
          <w:highlight w:val="yellow"/>
        </w:rPr>
        <w:t>sudo</w:t>
      </w:r>
      <w:proofErr w:type="spellEnd"/>
      <w:r w:rsidR="005E0B2C" w:rsidRPr="003D5061">
        <w:rPr>
          <w:rFonts w:ascii="Courier New" w:hAnsi="Courier New" w:cs="Courier New"/>
          <w:color w:val="000000" w:themeColor="text1"/>
          <w:sz w:val="24"/>
          <w:szCs w:val="24"/>
          <w:highlight w:val="yellow"/>
        </w:rPr>
        <w:t xml:space="preserve"> apt upgrade</w:t>
      </w:r>
      <w:r w:rsidR="005E0B2C">
        <w:rPr>
          <w:rFonts w:asciiTheme="majorHAnsi" w:hAnsiTheme="majorHAnsi" w:cstheme="majorHAnsi"/>
          <w:color w:val="000000" w:themeColor="text1"/>
          <w:sz w:val="24"/>
          <w:szCs w:val="24"/>
        </w:rPr>
        <w:t xml:space="preserve"> command.</w:t>
      </w:r>
      <w:r w:rsidR="003D5061">
        <w:rPr>
          <w:rFonts w:asciiTheme="majorHAnsi" w:hAnsiTheme="majorHAnsi" w:cstheme="majorHAnsi"/>
          <w:color w:val="000000" w:themeColor="text1"/>
          <w:sz w:val="24"/>
          <w:szCs w:val="24"/>
        </w:rPr>
        <w:t xml:space="preserve"> This command will download any upgrade for the VM.</w:t>
      </w:r>
    </w:p>
    <w:p w14:paraId="420CF50C" w14:textId="0B1DBE07" w:rsidR="00776BA0" w:rsidRDefault="00FA3D4A" w:rsidP="00FA3D4A">
      <w:pPr>
        <w:pStyle w:val="Heading2"/>
        <w:rPr>
          <w:sz w:val="32"/>
          <w:szCs w:val="32"/>
        </w:rPr>
      </w:pPr>
      <w:r>
        <w:rPr>
          <w:sz w:val="32"/>
          <w:szCs w:val="32"/>
        </w:rPr>
        <w:t>STEP 6: -</w:t>
      </w:r>
    </w:p>
    <w:p w14:paraId="0F0FC8DF" w14:textId="54CBEF6F" w:rsidR="00FA3D4A" w:rsidRDefault="00FA3D4A" w:rsidP="00FA3D4A">
      <w:pPr>
        <w:rPr>
          <w:sz w:val="24"/>
          <w:szCs w:val="24"/>
        </w:rPr>
      </w:pPr>
      <w:r>
        <w:rPr>
          <w:sz w:val="24"/>
          <w:szCs w:val="24"/>
        </w:rPr>
        <w:tab/>
      </w:r>
      <w:r w:rsidR="00093569">
        <w:rPr>
          <w:sz w:val="24"/>
          <w:szCs w:val="24"/>
        </w:rPr>
        <w:t xml:space="preserve">Now open the GNS3 setup wizard again by repeating step 4, and </w:t>
      </w:r>
      <w:r w:rsidR="00BA3D0E">
        <w:rPr>
          <w:sz w:val="24"/>
          <w:szCs w:val="24"/>
        </w:rPr>
        <w:t>this time, the user’s window should look exactly identical to the following screenshot.</w:t>
      </w:r>
    </w:p>
    <w:p w14:paraId="384D2F5E" w14:textId="3351DB96" w:rsidR="00BA3D0E" w:rsidRDefault="00256954" w:rsidP="00FA3D4A">
      <w:pPr>
        <w:rPr>
          <w:rFonts w:cstheme="minorHAnsi"/>
          <w:color w:val="0D0D0D" w:themeColor="text1" w:themeTint="F2"/>
          <w:sz w:val="24"/>
          <w:szCs w:val="24"/>
        </w:rPr>
      </w:pPr>
      <w:r>
        <w:rPr>
          <w:rFonts w:cstheme="minorHAnsi"/>
          <w:noProof/>
          <w:color w:val="0D0D0D" w:themeColor="text1" w:themeTint="F2"/>
          <w:sz w:val="24"/>
          <w:szCs w:val="24"/>
        </w:rPr>
        <w:drawing>
          <wp:inline distT="0" distB="0" distL="0" distR="0" wp14:anchorId="1E20A3D7" wp14:editId="26DBE657">
            <wp:extent cx="4544907" cy="2844732"/>
            <wp:effectExtent l="0" t="0" r="8255"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NS3 VM.png"/>
                    <pic:cNvPicPr/>
                  </pic:nvPicPr>
                  <pic:blipFill>
                    <a:blip r:embed="rId20"/>
                    <a:stretch>
                      <a:fillRect/>
                    </a:stretch>
                  </pic:blipFill>
                  <pic:spPr>
                    <a:xfrm>
                      <a:off x="0" y="0"/>
                      <a:ext cx="4578217" cy="2865581"/>
                    </a:xfrm>
                    <a:prstGeom prst="rect">
                      <a:avLst/>
                    </a:prstGeom>
                  </pic:spPr>
                </pic:pic>
              </a:graphicData>
            </a:graphic>
          </wp:inline>
        </w:drawing>
      </w:r>
    </w:p>
    <w:p w14:paraId="6661DDC9" w14:textId="3D4EAD95" w:rsidR="00256954" w:rsidRDefault="00256954" w:rsidP="00FA3D4A">
      <w:pPr>
        <w:rPr>
          <w:rFonts w:cstheme="minorHAnsi"/>
          <w:color w:val="0D0D0D" w:themeColor="text1" w:themeTint="F2"/>
          <w:sz w:val="24"/>
          <w:szCs w:val="24"/>
        </w:rPr>
      </w:pPr>
      <w:r>
        <w:rPr>
          <w:rFonts w:cstheme="minorHAnsi"/>
          <w:color w:val="0D0D0D" w:themeColor="text1" w:themeTint="F2"/>
          <w:sz w:val="24"/>
          <w:szCs w:val="24"/>
        </w:rPr>
        <w:lastRenderedPageBreak/>
        <w:tab/>
        <w:t>Click on “next.”</w:t>
      </w:r>
    </w:p>
    <w:p w14:paraId="0E660446" w14:textId="7D871905" w:rsidR="00256954" w:rsidRDefault="00201012" w:rsidP="00FA3D4A">
      <w:pPr>
        <w:rPr>
          <w:rFonts w:cstheme="minorHAnsi"/>
          <w:color w:val="0D0D0D" w:themeColor="text1" w:themeTint="F2"/>
          <w:sz w:val="24"/>
          <w:szCs w:val="24"/>
        </w:rPr>
      </w:pPr>
      <w:r>
        <w:rPr>
          <w:rFonts w:cstheme="minorHAnsi"/>
          <w:noProof/>
          <w:color w:val="0D0D0D" w:themeColor="text1" w:themeTint="F2"/>
          <w:sz w:val="24"/>
          <w:szCs w:val="24"/>
        </w:rPr>
        <w:drawing>
          <wp:inline distT="0" distB="0" distL="0" distR="0" wp14:anchorId="15AF35AC" wp14:editId="2BABEBF0">
            <wp:extent cx="5943600" cy="412305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NS3 VM finish.png"/>
                    <pic:cNvPicPr/>
                  </pic:nvPicPr>
                  <pic:blipFill>
                    <a:blip r:embed="rId26"/>
                    <a:stretch>
                      <a:fillRect/>
                    </a:stretch>
                  </pic:blipFill>
                  <pic:spPr>
                    <a:xfrm>
                      <a:off x="0" y="0"/>
                      <a:ext cx="5943600" cy="4123055"/>
                    </a:xfrm>
                    <a:prstGeom prst="rect">
                      <a:avLst/>
                    </a:prstGeom>
                  </pic:spPr>
                </pic:pic>
              </a:graphicData>
            </a:graphic>
          </wp:inline>
        </w:drawing>
      </w:r>
    </w:p>
    <w:p w14:paraId="42D7D5EB" w14:textId="2142B57B" w:rsidR="00201012" w:rsidRDefault="00201012" w:rsidP="00FA3D4A">
      <w:pPr>
        <w:rPr>
          <w:rFonts w:cstheme="minorHAnsi"/>
          <w:color w:val="0D0D0D" w:themeColor="text1" w:themeTint="F2"/>
          <w:sz w:val="24"/>
          <w:szCs w:val="24"/>
        </w:rPr>
      </w:pPr>
      <w:r>
        <w:rPr>
          <w:rFonts w:cstheme="minorHAnsi"/>
          <w:color w:val="0D0D0D" w:themeColor="text1" w:themeTint="F2"/>
          <w:sz w:val="24"/>
          <w:szCs w:val="24"/>
        </w:rPr>
        <w:tab/>
        <w:t>GNS3 would have automatically detected the GNS3 VM running on VMWare</w:t>
      </w:r>
      <w:r w:rsidR="008919F6">
        <w:rPr>
          <w:rFonts w:cstheme="minorHAnsi"/>
          <w:color w:val="0D0D0D" w:themeColor="text1" w:themeTint="F2"/>
          <w:sz w:val="24"/>
          <w:szCs w:val="24"/>
        </w:rPr>
        <w:t>, and the user would not need to do anything else. Click “finish” to complete the setup.</w:t>
      </w:r>
    </w:p>
    <w:p w14:paraId="23A7BE78" w14:textId="4E48DD76" w:rsidR="00D5639E" w:rsidRDefault="00D5639E" w:rsidP="00D5639E">
      <w:pPr>
        <w:pStyle w:val="Heading2"/>
        <w:rPr>
          <w:sz w:val="32"/>
          <w:szCs w:val="32"/>
        </w:rPr>
      </w:pPr>
      <w:r>
        <w:rPr>
          <w:sz w:val="32"/>
          <w:szCs w:val="32"/>
        </w:rPr>
        <w:t xml:space="preserve">Step </w:t>
      </w:r>
      <w:r w:rsidR="00C772EE">
        <w:rPr>
          <w:sz w:val="32"/>
          <w:szCs w:val="32"/>
        </w:rPr>
        <w:t>7: -</w:t>
      </w:r>
    </w:p>
    <w:p w14:paraId="5C64E842" w14:textId="56F52C86" w:rsidR="00C772EE" w:rsidRDefault="00FF2038" w:rsidP="00C772EE">
      <w:pPr>
        <w:rPr>
          <w:rFonts w:cstheme="minorHAnsi"/>
          <w:sz w:val="24"/>
          <w:szCs w:val="24"/>
        </w:rPr>
      </w:pPr>
      <w:r>
        <w:rPr>
          <w:rFonts w:cstheme="minorHAnsi"/>
          <w:noProof/>
          <w:sz w:val="24"/>
          <w:szCs w:val="24"/>
        </w:rPr>
        <mc:AlternateContent>
          <mc:Choice Requires="wps">
            <w:drawing>
              <wp:anchor distT="0" distB="0" distL="114300" distR="114300" simplePos="0" relativeHeight="251669504" behindDoc="0" locked="0" layoutInCell="1" allowOverlap="1" wp14:anchorId="6F6FE9C9" wp14:editId="54582797">
                <wp:simplePos x="0" y="0"/>
                <wp:positionH relativeFrom="column">
                  <wp:posOffset>1598508</wp:posOffset>
                </wp:positionH>
                <wp:positionV relativeFrom="paragraph">
                  <wp:posOffset>2797175</wp:posOffset>
                </wp:positionV>
                <wp:extent cx="541866" cy="149013"/>
                <wp:effectExtent l="0" t="0" r="10795" b="22860"/>
                <wp:wrapNone/>
                <wp:docPr id="37" name="Rectangle: Rounded Corners 37"/>
                <wp:cNvGraphicFramePr/>
                <a:graphic xmlns:a="http://schemas.openxmlformats.org/drawingml/2006/main">
                  <a:graphicData uri="http://schemas.microsoft.com/office/word/2010/wordprocessingShape">
                    <wps:wsp>
                      <wps:cNvSpPr/>
                      <wps:spPr>
                        <a:xfrm>
                          <a:off x="0" y="0"/>
                          <a:ext cx="541866" cy="1490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B70B39" id="Rectangle: Rounded Corners 37" o:spid="_x0000_s1026" style="position:absolute;margin-left:125.85pt;margin-top:220.25pt;width:42.65pt;height:11.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" filled="f" strokecolor="red" strokeweight="1pt">
                <v:stroke joinstyle="miter"/>
              </v:roundrect>
            </w:pict>
          </mc:Fallback>
        </mc:AlternateContent>
      </w:r>
      <w:r>
        <w:rPr>
          <w:rFonts w:cstheme="minorHAnsi"/>
          <w:noProof/>
          <w:sz w:val="24"/>
          <w:szCs w:val="24"/>
        </w:rPr>
        <mc:AlternateContent>
          <mc:Choice Requires="wps">
            <w:drawing>
              <wp:anchor distT="0" distB="0" distL="114300" distR="114300" simplePos="0" relativeHeight="251668480" behindDoc="0" locked="0" layoutInCell="1" allowOverlap="1" wp14:anchorId="49BF6E79" wp14:editId="7604748E">
                <wp:simplePos x="0" y="0"/>
                <wp:positionH relativeFrom="column">
                  <wp:posOffset>81280</wp:posOffset>
                </wp:positionH>
                <wp:positionV relativeFrom="paragraph">
                  <wp:posOffset>1063202</wp:posOffset>
                </wp:positionV>
                <wp:extent cx="677333" cy="196426"/>
                <wp:effectExtent l="0" t="0" r="27940" b="13335"/>
                <wp:wrapNone/>
                <wp:docPr id="36" name="Rectangle: Rounded Corners 36"/>
                <wp:cNvGraphicFramePr/>
                <a:graphic xmlns:a="http://schemas.openxmlformats.org/drawingml/2006/main">
                  <a:graphicData uri="http://schemas.microsoft.com/office/word/2010/wordprocessingShape">
                    <wps:wsp>
                      <wps:cNvSpPr/>
                      <wps:spPr>
                        <a:xfrm>
                          <a:off x="0" y="0"/>
                          <a:ext cx="677333" cy="196426"/>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5349F" id="Rectangle: Rounded Corners 36" o:spid="_x0000_s1026" style="position:absolute;margin-left:6.4pt;margin-top:83.7pt;width:53.35pt;height:1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" filled="f" strokecolor="yellow" strokeweight="1pt">
                <v:stroke joinstyle="miter"/>
              </v:roundrect>
            </w:pict>
          </mc:Fallback>
        </mc:AlternateContent>
      </w:r>
      <w:r w:rsidR="000D736E">
        <w:rPr>
          <w:rFonts w:cstheme="minorHAnsi"/>
          <w:noProof/>
          <w:sz w:val="24"/>
          <w:szCs w:val="24"/>
        </w:rPr>
        <w:drawing>
          <wp:inline distT="0" distB="0" distL="0" distR="0" wp14:anchorId="0CDF5C34" wp14:editId="02C1A545">
            <wp:extent cx="4348480" cy="3140104"/>
            <wp:effectExtent l="0" t="0" r="0" b="317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OS Routers preferences.png"/>
                    <pic:cNvPicPr/>
                  </pic:nvPicPr>
                  <pic:blipFill>
                    <a:blip r:embed="rId27"/>
                    <a:stretch>
                      <a:fillRect/>
                    </a:stretch>
                  </pic:blipFill>
                  <pic:spPr>
                    <a:xfrm>
                      <a:off x="0" y="0"/>
                      <a:ext cx="4351237" cy="3142095"/>
                    </a:xfrm>
                    <a:prstGeom prst="rect">
                      <a:avLst/>
                    </a:prstGeom>
                  </pic:spPr>
                </pic:pic>
              </a:graphicData>
            </a:graphic>
          </wp:inline>
        </w:drawing>
      </w:r>
    </w:p>
    <w:p w14:paraId="0E58FEC1" w14:textId="63BAB627" w:rsidR="000D736E" w:rsidRPr="00B4347B" w:rsidRDefault="000D736E" w:rsidP="00C772EE">
      <w:pPr>
        <w:rPr>
          <w:rFonts w:cstheme="minorHAnsi"/>
          <w:sz w:val="24"/>
          <w:szCs w:val="24"/>
        </w:rPr>
      </w:pPr>
      <w:r>
        <w:rPr>
          <w:rFonts w:cstheme="minorHAnsi"/>
          <w:sz w:val="24"/>
          <w:szCs w:val="24"/>
        </w:rPr>
        <w:lastRenderedPageBreak/>
        <w:tab/>
        <w:t xml:space="preserve">Now the user should begin importing </w:t>
      </w:r>
      <w:r w:rsidR="00C52519">
        <w:rPr>
          <w:rFonts w:cstheme="minorHAnsi"/>
          <w:sz w:val="24"/>
          <w:szCs w:val="24"/>
        </w:rPr>
        <w:t>one of the IOS images of the Cisco router downloaded from the Google drive link.</w:t>
      </w:r>
      <w:r w:rsidR="00EC2D9E">
        <w:rPr>
          <w:rFonts w:cstheme="minorHAnsi"/>
          <w:sz w:val="24"/>
          <w:szCs w:val="24"/>
        </w:rPr>
        <w:t xml:space="preserve"> The user must navigate to </w:t>
      </w:r>
      <w:r w:rsidR="00EC2D9E">
        <w:rPr>
          <w:rFonts w:ascii="Agency FB" w:hAnsi="Agency FB" w:cstheme="minorHAnsi"/>
          <w:sz w:val="24"/>
          <w:szCs w:val="24"/>
        </w:rPr>
        <w:t>edit -&gt; preferences</w:t>
      </w:r>
      <w:r w:rsidR="00B4347B">
        <w:rPr>
          <w:rFonts w:cstheme="minorHAnsi"/>
          <w:sz w:val="24"/>
          <w:szCs w:val="24"/>
        </w:rPr>
        <w:t xml:space="preserve">, and </w:t>
      </w:r>
      <w:r w:rsidR="005B384E">
        <w:rPr>
          <w:rFonts w:cstheme="minorHAnsi"/>
          <w:sz w:val="24"/>
          <w:szCs w:val="24"/>
        </w:rPr>
        <w:t>under “</w:t>
      </w:r>
      <w:proofErr w:type="spellStart"/>
      <w:r w:rsidR="005B384E">
        <w:rPr>
          <w:rFonts w:cstheme="minorHAnsi"/>
          <w:sz w:val="24"/>
          <w:szCs w:val="24"/>
        </w:rPr>
        <w:t>Dynamips</w:t>
      </w:r>
      <w:proofErr w:type="spellEnd"/>
      <w:r w:rsidR="005B384E">
        <w:rPr>
          <w:rFonts w:cstheme="minorHAnsi"/>
          <w:sz w:val="24"/>
          <w:szCs w:val="24"/>
        </w:rPr>
        <w:t xml:space="preserve">,” </w:t>
      </w:r>
      <w:r w:rsidR="00A72314">
        <w:rPr>
          <w:rFonts w:cstheme="minorHAnsi"/>
          <w:sz w:val="24"/>
          <w:szCs w:val="24"/>
        </w:rPr>
        <w:t>locate “IOS routers” and click on “New.”</w:t>
      </w:r>
    </w:p>
    <w:p w14:paraId="4F3D1FD8" w14:textId="6087F1A4" w:rsidR="004507A7" w:rsidRDefault="00391FBB" w:rsidP="00391FBB">
      <w:pPr>
        <w:pStyle w:val="Heading2"/>
        <w:rPr>
          <w:sz w:val="32"/>
          <w:szCs w:val="32"/>
        </w:rPr>
      </w:pPr>
      <w:r>
        <w:rPr>
          <w:sz w:val="32"/>
          <w:szCs w:val="32"/>
        </w:rPr>
        <w:t>Step 8: -</w:t>
      </w:r>
    </w:p>
    <w:p w14:paraId="5A4E080E" w14:textId="11F377AB" w:rsidR="00391FBB" w:rsidRDefault="00A72314" w:rsidP="00A72314">
      <w:pPr>
        <w:rPr>
          <w:rFonts w:cstheme="minorHAnsi"/>
          <w:sz w:val="24"/>
          <w:szCs w:val="24"/>
        </w:rPr>
      </w:pPr>
      <w:r>
        <w:rPr>
          <w:rFonts w:cstheme="minorHAnsi"/>
          <w:noProof/>
          <w:sz w:val="24"/>
          <w:szCs w:val="24"/>
        </w:rPr>
        <w:drawing>
          <wp:inline distT="0" distB="0" distL="0" distR="0" wp14:anchorId="163BCD15" wp14:editId="36D061EF">
            <wp:extent cx="3799840" cy="2796292"/>
            <wp:effectExtent l="0" t="0" r="0" b="444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un on gns3 VM.png"/>
                    <pic:cNvPicPr/>
                  </pic:nvPicPr>
                  <pic:blipFill>
                    <a:blip r:embed="rId28"/>
                    <a:stretch>
                      <a:fillRect/>
                    </a:stretch>
                  </pic:blipFill>
                  <pic:spPr>
                    <a:xfrm>
                      <a:off x="0" y="0"/>
                      <a:ext cx="3820548" cy="2811531"/>
                    </a:xfrm>
                    <a:prstGeom prst="rect">
                      <a:avLst/>
                    </a:prstGeom>
                  </pic:spPr>
                </pic:pic>
              </a:graphicData>
            </a:graphic>
          </wp:inline>
        </w:drawing>
      </w:r>
    </w:p>
    <w:p w14:paraId="44429ACF" w14:textId="102FD208" w:rsidR="00A72314" w:rsidRDefault="00A72314" w:rsidP="00A72314">
      <w:pPr>
        <w:rPr>
          <w:rFonts w:cstheme="minorHAnsi"/>
          <w:sz w:val="24"/>
          <w:szCs w:val="24"/>
        </w:rPr>
      </w:pPr>
      <w:r>
        <w:rPr>
          <w:rFonts w:cstheme="minorHAnsi"/>
          <w:sz w:val="24"/>
          <w:szCs w:val="24"/>
        </w:rPr>
        <w:tab/>
      </w:r>
      <w:r w:rsidR="00732327">
        <w:rPr>
          <w:rFonts w:cstheme="minorHAnsi"/>
          <w:sz w:val="24"/>
          <w:szCs w:val="24"/>
        </w:rPr>
        <w:t xml:space="preserve">To prevent the Physical machine that is running the application to carry the huge load of the virtual appliances, </w:t>
      </w:r>
      <w:r w:rsidR="006E1C6E">
        <w:rPr>
          <w:rFonts w:cstheme="minorHAnsi"/>
          <w:sz w:val="24"/>
          <w:szCs w:val="24"/>
        </w:rPr>
        <w:t xml:space="preserve">select “Run this IOS router on the GNS3 VM” to run the </w:t>
      </w:r>
      <w:r w:rsidR="00FF2038">
        <w:rPr>
          <w:rFonts w:cstheme="minorHAnsi"/>
          <w:sz w:val="24"/>
          <w:szCs w:val="24"/>
        </w:rPr>
        <w:t>appliances through GNS3 VM.</w:t>
      </w:r>
    </w:p>
    <w:p w14:paraId="75C0A3FE" w14:textId="3139B02C" w:rsidR="0016614E" w:rsidRDefault="00AD32A7" w:rsidP="007E262C">
      <w:pPr>
        <w:pStyle w:val="Heading2"/>
        <w:rPr>
          <w:sz w:val="32"/>
          <w:szCs w:val="32"/>
        </w:rPr>
      </w:pPr>
      <w:r>
        <w:rPr>
          <w:sz w:val="32"/>
          <w:szCs w:val="32"/>
        </w:rPr>
        <w:t>Step 9: -</w:t>
      </w:r>
    </w:p>
    <w:p w14:paraId="0D284C2C" w14:textId="6079ECF9" w:rsidR="00FF2038" w:rsidRDefault="00FF2038" w:rsidP="00FF2038">
      <w:r>
        <w:rPr>
          <w:noProof/>
        </w:rPr>
        <mc:AlternateContent>
          <mc:Choice Requires="wps">
            <w:drawing>
              <wp:anchor distT="0" distB="0" distL="114300" distR="114300" simplePos="0" relativeHeight="251670528" behindDoc="0" locked="0" layoutInCell="1" allowOverlap="1" wp14:anchorId="159BBB11" wp14:editId="02100CE3">
                <wp:simplePos x="0" y="0"/>
                <wp:positionH relativeFrom="column">
                  <wp:posOffset>4355253</wp:posOffset>
                </wp:positionH>
                <wp:positionV relativeFrom="paragraph">
                  <wp:posOffset>1078865</wp:posOffset>
                </wp:positionV>
                <wp:extent cx="508000" cy="223520"/>
                <wp:effectExtent l="0" t="0" r="25400" b="24130"/>
                <wp:wrapNone/>
                <wp:docPr id="41" name="Rectangle: Rounded Corners 41"/>
                <wp:cNvGraphicFramePr/>
                <a:graphic xmlns:a="http://schemas.openxmlformats.org/drawingml/2006/main">
                  <a:graphicData uri="http://schemas.microsoft.com/office/word/2010/wordprocessingShape">
                    <wps:wsp>
                      <wps:cNvSpPr/>
                      <wps:spPr>
                        <a:xfrm>
                          <a:off x="0" y="0"/>
                          <a:ext cx="508000" cy="223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68FC35" id="Rectangle: Rounded Corners 41" o:spid="_x0000_s1026" style="position:absolute;margin-left:342.95pt;margin-top:84.95pt;width:40pt;height:17.6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" filled="f" strokecolor="red" strokeweight="1pt">
                <v:stroke joinstyle="miter"/>
              </v:roundrect>
            </w:pict>
          </mc:Fallback>
        </mc:AlternateContent>
      </w:r>
      <w:r>
        <w:rPr>
          <w:noProof/>
        </w:rPr>
        <w:drawing>
          <wp:inline distT="0" distB="0" distL="0" distR="0" wp14:anchorId="7026721E" wp14:editId="5121979F">
            <wp:extent cx="4971627" cy="3658607"/>
            <wp:effectExtent l="0" t="0" r="635"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ios image.png"/>
                    <pic:cNvPicPr/>
                  </pic:nvPicPr>
                  <pic:blipFill>
                    <a:blip r:embed="rId29"/>
                    <a:stretch>
                      <a:fillRect/>
                    </a:stretch>
                  </pic:blipFill>
                  <pic:spPr>
                    <a:xfrm>
                      <a:off x="0" y="0"/>
                      <a:ext cx="4994936" cy="3675760"/>
                    </a:xfrm>
                    <a:prstGeom prst="rect">
                      <a:avLst/>
                    </a:prstGeom>
                  </pic:spPr>
                </pic:pic>
              </a:graphicData>
            </a:graphic>
          </wp:inline>
        </w:drawing>
      </w:r>
    </w:p>
    <w:p w14:paraId="3CB13819" w14:textId="11078499" w:rsidR="00084AD3" w:rsidRDefault="009D0D4A" w:rsidP="00084AD3">
      <w:pPr>
        <w:rPr>
          <w:sz w:val="24"/>
          <w:szCs w:val="24"/>
        </w:rPr>
      </w:pPr>
      <w:r>
        <w:lastRenderedPageBreak/>
        <w:tab/>
      </w:r>
      <w:r>
        <w:rPr>
          <w:sz w:val="24"/>
          <w:szCs w:val="24"/>
        </w:rPr>
        <w:t>Click on “New Image” to begin the import a new IOS imag</w:t>
      </w:r>
      <w:r w:rsidR="00084AD3">
        <w:rPr>
          <w:sz w:val="24"/>
          <w:szCs w:val="24"/>
        </w:rPr>
        <w:t>e, and “Browse…” to locate the IOS image that needs importing.</w:t>
      </w:r>
    </w:p>
    <w:p w14:paraId="6876AA7C" w14:textId="4AB78D51" w:rsidR="00084AD3" w:rsidRDefault="00084AD3" w:rsidP="00084AD3">
      <w:pPr>
        <w:rPr>
          <w:sz w:val="24"/>
          <w:szCs w:val="24"/>
        </w:rPr>
      </w:pPr>
      <w:r>
        <w:rPr>
          <w:noProof/>
          <w:sz w:val="24"/>
          <w:szCs w:val="24"/>
        </w:rPr>
        <mc:AlternateContent>
          <mc:Choice Requires="wps">
            <w:drawing>
              <wp:anchor distT="0" distB="0" distL="114300" distR="114300" simplePos="0" relativeHeight="251671552" behindDoc="0" locked="0" layoutInCell="1" allowOverlap="1" wp14:anchorId="7EB528B3" wp14:editId="3026CE3E">
                <wp:simplePos x="0" y="0"/>
                <wp:positionH relativeFrom="column">
                  <wp:posOffset>3691467</wp:posOffset>
                </wp:positionH>
                <wp:positionV relativeFrom="paragraph">
                  <wp:posOffset>2418503</wp:posOffset>
                </wp:positionV>
                <wp:extent cx="765386" cy="284480"/>
                <wp:effectExtent l="0" t="0" r="15875" b="20320"/>
                <wp:wrapNone/>
                <wp:docPr id="43" name="Rectangle: Rounded Corners 43"/>
                <wp:cNvGraphicFramePr/>
                <a:graphic xmlns:a="http://schemas.openxmlformats.org/drawingml/2006/main">
                  <a:graphicData uri="http://schemas.microsoft.com/office/word/2010/wordprocessingShape">
                    <wps:wsp>
                      <wps:cNvSpPr/>
                      <wps:spPr>
                        <a:xfrm>
                          <a:off x="0" y="0"/>
                          <a:ext cx="765386" cy="2844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0D397C" id="Rectangle: Rounded Corners 43" o:spid="_x0000_s1026" style="position:absolute;margin-left:290.65pt;margin-top:190.45pt;width:60.25pt;height:22.4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" filled="f" strokecolor="red" strokeweight="1pt">
                <v:stroke joinstyle="miter"/>
              </v:roundrect>
            </w:pict>
          </mc:Fallback>
        </mc:AlternateContent>
      </w:r>
      <w:r>
        <w:rPr>
          <w:noProof/>
          <w:sz w:val="24"/>
          <w:szCs w:val="24"/>
        </w:rPr>
        <w:drawing>
          <wp:inline distT="0" distB="0" distL="0" distR="0" wp14:anchorId="439076E2" wp14:editId="31F974F8">
            <wp:extent cx="5943600" cy="4373880"/>
            <wp:effectExtent l="0" t="0" r="0" b="762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ould you like to decompress the image.png"/>
                    <pic:cNvPicPr/>
                  </pic:nvPicPr>
                  <pic:blipFill>
                    <a:blip r:embed="rId30"/>
                    <a:stretch>
                      <a:fillRect/>
                    </a:stretch>
                  </pic:blipFill>
                  <pic:spPr>
                    <a:xfrm>
                      <a:off x="0" y="0"/>
                      <a:ext cx="5943600" cy="4373880"/>
                    </a:xfrm>
                    <a:prstGeom prst="rect">
                      <a:avLst/>
                    </a:prstGeom>
                  </pic:spPr>
                </pic:pic>
              </a:graphicData>
            </a:graphic>
          </wp:inline>
        </w:drawing>
      </w:r>
    </w:p>
    <w:p w14:paraId="55BAEDE8" w14:textId="007B8401" w:rsidR="002E7BB2" w:rsidRDefault="00BC4C09" w:rsidP="002E7BB2">
      <w:pPr>
        <w:rPr>
          <w:sz w:val="24"/>
          <w:szCs w:val="24"/>
        </w:rPr>
      </w:pPr>
      <w:r>
        <w:rPr>
          <w:sz w:val="24"/>
          <w:szCs w:val="24"/>
        </w:rPr>
        <w:tab/>
        <w:t xml:space="preserve">After locating the image, GNS3 will ask the user if they want to decompress the image. </w:t>
      </w:r>
      <w:r w:rsidR="007A5289">
        <w:rPr>
          <w:sz w:val="24"/>
          <w:szCs w:val="24"/>
        </w:rPr>
        <w:t>If the user’s PC has enough memory, then they should opt to not decompress the image. If the image is decompressed in the directory, it can cause the appliance to perform at a slow pace.</w:t>
      </w:r>
    </w:p>
    <w:p w14:paraId="1D83BE68" w14:textId="05631E7C" w:rsidR="002E7BB2" w:rsidRPr="009D0D4A" w:rsidRDefault="002E7BB2" w:rsidP="002E7BB2">
      <w:pPr>
        <w:rPr>
          <w:sz w:val="24"/>
          <w:szCs w:val="24"/>
        </w:rPr>
      </w:pPr>
      <w:r>
        <w:rPr>
          <w:noProof/>
          <w:sz w:val="24"/>
          <w:szCs w:val="24"/>
        </w:rPr>
        <w:drawing>
          <wp:anchor distT="0" distB="0" distL="114300" distR="114300" simplePos="0" relativeHeight="251672576" behindDoc="0" locked="0" layoutInCell="1" allowOverlap="1" wp14:anchorId="7915EB36" wp14:editId="6B74D02F">
            <wp:simplePos x="961813" y="6224693"/>
            <wp:positionH relativeFrom="column">
              <wp:align>left</wp:align>
            </wp:positionH>
            <wp:positionV relativeFrom="paragraph">
              <wp:align>top</wp:align>
            </wp:positionV>
            <wp:extent cx="4781585" cy="1238259"/>
            <wp:effectExtent l="0" t="0" r="0" b="0"/>
            <wp:wrapSquare wrapText="bothSides"/>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is not recommended.png"/>
                    <pic:cNvPicPr/>
                  </pic:nvPicPr>
                  <pic:blipFill>
                    <a:blip r:embed="rId31"/>
                    <a:stretch>
                      <a:fillRect/>
                    </a:stretch>
                  </pic:blipFill>
                  <pic:spPr>
                    <a:xfrm>
                      <a:off x="0" y="0"/>
                      <a:ext cx="4781585" cy="1238259"/>
                    </a:xfrm>
                    <a:prstGeom prst="rect">
                      <a:avLst/>
                    </a:prstGeom>
                  </pic:spPr>
                </pic:pic>
              </a:graphicData>
            </a:graphic>
          </wp:anchor>
        </w:drawing>
      </w:r>
      <w:r>
        <w:rPr>
          <w:sz w:val="24"/>
          <w:szCs w:val="24"/>
        </w:rPr>
        <w:br w:type="textWrapping" w:clear="all"/>
      </w:r>
      <w:r w:rsidR="003A03E4">
        <w:rPr>
          <w:sz w:val="24"/>
          <w:szCs w:val="24"/>
        </w:rPr>
        <w:tab/>
      </w:r>
      <w:r w:rsidR="00D0446E">
        <w:rPr>
          <w:sz w:val="24"/>
          <w:szCs w:val="24"/>
        </w:rPr>
        <w:t>GNS3 will show this warning sign i</w:t>
      </w:r>
      <w:r w:rsidR="003A03E4">
        <w:rPr>
          <w:sz w:val="24"/>
          <w:szCs w:val="24"/>
        </w:rPr>
        <w:t xml:space="preserve">f the user </w:t>
      </w:r>
      <w:r w:rsidR="00D0446E">
        <w:rPr>
          <w:sz w:val="24"/>
          <w:szCs w:val="24"/>
        </w:rPr>
        <w:t>attempts</w:t>
      </w:r>
      <w:r w:rsidR="003A03E4">
        <w:rPr>
          <w:sz w:val="24"/>
          <w:szCs w:val="24"/>
        </w:rPr>
        <w:t xml:space="preserve"> to </w:t>
      </w:r>
      <w:r w:rsidR="00D0446E">
        <w:rPr>
          <w:sz w:val="24"/>
          <w:szCs w:val="24"/>
        </w:rPr>
        <w:t>import</w:t>
      </w:r>
      <w:r w:rsidR="003A03E4">
        <w:rPr>
          <w:sz w:val="24"/>
          <w:szCs w:val="24"/>
        </w:rPr>
        <w:t xml:space="preserve"> a c1700 series image or a c2600 series image</w:t>
      </w:r>
      <w:r w:rsidR="00D0446E">
        <w:rPr>
          <w:sz w:val="24"/>
          <w:szCs w:val="24"/>
        </w:rPr>
        <w:t>.</w:t>
      </w:r>
      <w:r w:rsidR="001755C7">
        <w:rPr>
          <w:sz w:val="24"/>
          <w:szCs w:val="24"/>
        </w:rPr>
        <w:t xml:space="preserve"> There is not much to worry about these images as GNS3 shows this warning sign because those images are fairly </w:t>
      </w:r>
      <w:r w:rsidR="00D9477C">
        <w:rPr>
          <w:sz w:val="24"/>
          <w:szCs w:val="24"/>
        </w:rPr>
        <w:t xml:space="preserve">old </w:t>
      </w:r>
      <w:r w:rsidR="00B40ED0">
        <w:rPr>
          <w:sz w:val="24"/>
          <w:szCs w:val="24"/>
        </w:rPr>
        <w:t>and there is always a possibility of them crashing</w:t>
      </w:r>
      <w:r w:rsidR="00F64422">
        <w:rPr>
          <w:sz w:val="24"/>
          <w:szCs w:val="24"/>
        </w:rPr>
        <w:t xml:space="preserve"> when </w:t>
      </w:r>
      <w:r w:rsidR="00FD285B">
        <w:rPr>
          <w:sz w:val="24"/>
          <w:szCs w:val="24"/>
        </w:rPr>
        <w:t xml:space="preserve">they </w:t>
      </w:r>
      <w:r w:rsidR="009E092D">
        <w:rPr>
          <w:sz w:val="24"/>
          <w:szCs w:val="24"/>
        </w:rPr>
        <w:t>receive or send heavy packets</w:t>
      </w:r>
      <w:r w:rsidR="00B40ED0">
        <w:rPr>
          <w:sz w:val="24"/>
          <w:szCs w:val="24"/>
        </w:rPr>
        <w:t>. They, however</w:t>
      </w:r>
      <w:r w:rsidR="00D9477C">
        <w:rPr>
          <w:sz w:val="24"/>
          <w:szCs w:val="24"/>
        </w:rPr>
        <w:t>, would do just fine for this lab.</w:t>
      </w:r>
    </w:p>
    <w:p w14:paraId="4CF67998" w14:textId="0620836D" w:rsidR="00E61235" w:rsidRDefault="00E61235" w:rsidP="00E61235">
      <w:pPr>
        <w:pStyle w:val="Heading2"/>
        <w:rPr>
          <w:sz w:val="32"/>
          <w:szCs w:val="32"/>
        </w:rPr>
      </w:pPr>
      <w:r>
        <w:rPr>
          <w:sz w:val="32"/>
          <w:szCs w:val="32"/>
        </w:rPr>
        <w:lastRenderedPageBreak/>
        <w:t>Step 10: -</w:t>
      </w:r>
    </w:p>
    <w:p w14:paraId="285E9CC7" w14:textId="1ADB5E1E" w:rsidR="00E61235" w:rsidRDefault="00167543" w:rsidP="00E61235">
      <w:pPr>
        <w:rPr>
          <w:rFonts w:cstheme="minorHAnsi"/>
          <w:sz w:val="24"/>
          <w:szCs w:val="24"/>
        </w:rPr>
      </w:pPr>
      <w:r>
        <w:rPr>
          <w:rFonts w:cstheme="minorHAnsi"/>
          <w:noProof/>
          <w:sz w:val="24"/>
          <w:szCs w:val="24"/>
        </w:rPr>
        <mc:AlternateContent>
          <mc:Choice Requires="wps">
            <w:drawing>
              <wp:anchor distT="0" distB="0" distL="114300" distR="114300" simplePos="0" relativeHeight="251673600" behindDoc="0" locked="0" layoutInCell="1" allowOverlap="1" wp14:anchorId="6CB65394" wp14:editId="537AB585">
                <wp:simplePos x="0" y="0"/>
                <wp:positionH relativeFrom="column">
                  <wp:posOffset>216747</wp:posOffset>
                </wp:positionH>
                <wp:positionV relativeFrom="paragraph">
                  <wp:posOffset>1160568</wp:posOffset>
                </wp:positionV>
                <wp:extent cx="2363893" cy="169334"/>
                <wp:effectExtent l="0" t="0" r="17780" b="21590"/>
                <wp:wrapNone/>
                <wp:docPr id="46" name="Rectangle 46"/>
                <wp:cNvGraphicFramePr/>
                <a:graphic xmlns:a="http://schemas.openxmlformats.org/drawingml/2006/main">
                  <a:graphicData uri="http://schemas.microsoft.com/office/word/2010/wordprocessingShape">
                    <wps:wsp>
                      <wps:cNvSpPr/>
                      <wps:spPr>
                        <a:xfrm>
                          <a:off x="0" y="0"/>
                          <a:ext cx="2363893" cy="1693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08593" id="Rectangle 46" o:spid="_x0000_s1026" style="position:absolute;margin-left:17.05pt;margin-top:91.4pt;width:186.15pt;height:13.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" filled="f" strokecolor="red" strokeweight="1pt"/>
            </w:pict>
          </mc:Fallback>
        </mc:AlternateContent>
      </w:r>
      <w:r w:rsidR="009E092D">
        <w:rPr>
          <w:rFonts w:cstheme="minorHAnsi"/>
          <w:noProof/>
          <w:sz w:val="24"/>
          <w:szCs w:val="24"/>
        </w:rPr>
        <w:drawing>
          <wp:inline distT="0" distB="0" distL="0" distR="0" wp14:anchorId="07C9CE27" wp14:editId="3E1B751B">
            <wp:extent cx="5943600" cy="4373880"/>
            <wp:effectExtent l="0" t="0" r="0" b="762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fault ram.png"/>
                    <pic:cNvPicPr/>
                  </pic:nvPicPr>
                  <pic:blipFill>
                    <a:blip r:embed="rId32"/>
                    <a:stretch>
                      <a:fillRect/>
                    </a:stretch>
                  </pic:blipFill>
                  <pic:spPr>
                    <a:xfrm>
                      <a:off x="0" y="0"/>
                      <a:ext cx="5943600" cy="4373880"/>
                    </a:xfrm>
                    <a:prstGeom prst="rect">
                      <a:avLst/>
                    </a:prstGeom>
                  </pic:spPr>
                </pic:pic>
              </a:graphicData>
            </a:graphic>
          </wp:inline>
        </w:drawing>
      </w:r>
    </w:p>
    <w:p w14:paraId="42BBA811" w14:textId="5D244EE7" w:rsidR="009E092D" w:rsidRDefault="009E092D" w:rsidP="00E61235">
      <w:pPr>
        <w:rPr>
          <w:rFonts w:cstheme="minorHAnsi"/>
          <w:sz w:val="24"/>
          <w:szCs w:val="24"/>
        </w:rPr>
      </w:pPr>
      <w:r>
        <w:rPr>
          <w:rFonts w:cstheme="minorHAnsi"/>
          <w:sz w:val="24"/>
          <w:szCs w:val="24"/>
        </w:rPr>
        <w:tab/>
      </w:r>
      <w:r w:rsidR="00167543">
        <w:rPr>
          <w:rFonts w:cstheme="minorHAnsi"/>
          <w:sz w:val="24"/>
          <w:szCs w:val="24"/>
        </w:rPr>
        <w:t xml:space="preserve">After the previous step is completed, the user would be guided to this screen. </w:t>
      </w:r>
      <w:r w:rsidR="00B873CE">
        <w:rPr>
          <w:rFonts w:cstheme="minorHAnsi"/>
          <w:sz w:val="24"/>
          <w:szCs w:val="24"/>
        </w:rPr>
        <w:t xml:space="preserve">The user should never guess or estimate the </w:t>
      </w:r>
      <w:r w:rsidR="00766480">
        <w:rPr>
          <w:rFonts w:cstheme="minorHAnsi"/>
          <w:sz w:val="24"/>
          <w:szCs w:val="24"/>
        </w:rPr>
        <w:t>value of the any appliances’ RAM. The user should click on the “Check for minimum and maximum RAM requirement” link.</w:t>
      </w:r>
    </w:p>
    <w:p w14:paraId="54F3EA74" w14:textId="508F10C1" w:rsidR="007D282C" w:rsidRDefault="00BF437D" w:rsidP="00E61235">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6672" behindDoc="0" locked="0" layoutInCell="1" allowOverlap="1" wp14:anchorId="1B828E9D" wp14:editId="6ECB1FA3">
                <wp:simplePos x="0" y="0"/>
                <wp:positionH relativeFrom="column">
                  <wp:posOffset>3569547</wp:posOffset>
                </wp:positionH>
                <wp:positionV relativeFrom="paragraph">
                  <wp:posOffset>2628053</wp:posOffset>
                </wp:positionV>
                <wp:extent cx="176106" cy="352214"/>
                <wp:effectExtent l="0" t="0" r="14605" b="10160"/>
                <wp:wrapNone/>
                <wp:docPr id="50" name="Rectangle: Rounded Corners 50"/>
                <wp:cNvGraphicFramePr/>
                <a:graphic xmlns:a="http://schemas.openxmlformats.org/drawingml/2006/main">
                  <a:graphicData uri="http://schemas.microsoft.com/office/word/2010/wordprocessingShape">
                    <wps:wsp>
                      <wps:cNvSpPr/>
                      <wps:spPr>
                        <a:xfrm>
                          <a:off x="0" y="0"/>
                          <a:ext cx="176106" cy="3522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72E0E" id="Rectangle: Rounded Corners 50" o:spid="_x0000_s1026" style="position:absolute;margin-left:281.05pt;margin-top:206.95pt;width:13.85pt;height:27.7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" filled="f" strokecolor="red" strokeweight="1pt">
                <v:stroke joinstyle="miter"/>
              </v:roundrect>
            </w:pict>
          </mc:Fallback>
        </mc:AlternateContent>
      </w:r>
      <w:r w:rsidR="00EC3942">
        <w:rPr>
          <w:rFonts w:cstheme="minorHAnsi"/>
          <w:noProof/>
          <w:sz w:val="24"/>
          <w:szCs w:val="24"/>
        </w:rPr>
        <mc:AlternateContent>
          <mc:Choice Requires="wps">
            <w:drawing>
              <wp:anchor distT="0" distB="0" distL="114300" distR="114300" simplePos="0" relativeHeight="251675648" behindDoc="0" locked="0" layoutInCell="1" allowOverlap="1" wp14:anchorId="42F0F905" wp14:editId="6CDABAE6">
                <wp:simplePos x="0" y="0"/>
                <wp:positionH relativeFrom="column">
                  <wp:posOffset>203200</wp:posOffset>
                </wp:positionH>
                <wp:positionV relativeFrom="paragraph">
                  <wp:posOffset>2045547</wp:posOffset>
                </wp:positionV>
                <wp:extent cx="2323253" cy="148801"/>
                <wp:effectExtent l="0" t="0" r="20320" b="22860"/>
                <wp:wrapNone/>
                <wp:docPr id="49" name="Rectangle: Rounded Corners 49"/>
                <wp:cNvGraphicFramePr/>
                <a:graphic xmlns:a="http://schemas.openxmlformats.org/drawingml/2006/main">
                  <a:graphicData uri="http://schemas.microsoft.com/office/word/2010/wordprocessingShape">
                    <wps:wsp>
                      <wps:cNvSpPr/>
                      <wps:spPr>
                        <a:xfrm>
                          <a:off x="0" y="0"/>
                          <a:ext cx="2323253" cy="148801"/>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FDF13E" id="Rectangle: Rounded Corners 49" o:spid="_x0000_s1026" style="position:absolute;margin-left:16pt;margin-top:161.05pt;width:182.95pt;height: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" filled="f" strokecolor="#00b0f0" strokeweight="1pt">
                <v:stroke joinstyle="miter"/>
              </v:roundrect>
            </w:pict>
          </mc:Fallback>
        </mc:AlternateContent>
      </w:r>
      <w:r w:rsidR="00EC3942">
        <w:rPr>
          <w:rFonts w:cstheme="minorHAnsi"/>
          <w:noProof/>
          <w:sz w:val="24"/>
          <w:szCs w:val="24"/>
        </w:rPr>
        <mc:AlternateContent>
          <mc:Choice Requires="wps">
            <w:drawing>
              <wp:anchor distT="0" distB="0" distL="114300" distR="114300" simplePos="0" relativeHeight="251674624" behindDoc="0" locked="0" layoutInCell="1" allowOverlap="1" wp14:anchorId="7F055F30" wp14:editId="257374D2">
                <wp:simplePos x="0" y="0"/>
                <wp:positionH relativeFrom="column">
                  <wp:posOffset>2526453</wp:posOffset>
                </wp:positionH>
                <wp:positionV relativeFrom="paragraph">
                  <wp:posOffset>995680</wp:posOffset>
                </wp:positionV>
                <wp:extent cx="460587" cy="94827"/>
                <wp:effectExtent l="0" t="0" r="15875" b="19685"/>
                <wp:wrapNone/>
                <wp:docPr id="48" name="Rectangle: Rounded Corners 48"/>
                <wp:cNvGraphicFramePr/>
                <a:graphic xmlns:a="http://schemas.openxmlformats.org/drawingml/2006/main">
                  <a:graphicData uri="http://schemas.microsoft.com/office/word/2010/wordprocessingShape">
                    <wps:wsp>
                      <wps:cNvSpPr/>
                      <wps:spPr>
                        <a:xfrm>
                          <a:off x="0" y="0"/>
                          <a:ext cx="460587" cy="94827"/>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47ED9E" id="Rectangle: Rounded Corners 48" o:spid="_x0000_s1026" style="position:absolute;margin-left:198.95pt;margin-top:78.4pt;width:36.25pt;height:7.4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" filled="f" strokecolor="yellow" strokeweight="1pt">
                <v:stroke joinstyle="miter"/>
              </v:roundrect>
            </w:pict>
          </mc:Fallback>
        </mc:AlternateContent>
      </w:r>
      <w:r w:rsidR="007D282C">
        <w:rPr>
          <w:rFonts w:cstheme="minorHAnsi"/>
          <w:noProof/>
          <w:sz w:val="24"/>
          <w:szCs w:val="24"/>
        </w:rPr>
        <w:drawing>
          <wp:inline distT="0" distB="0" distL="0" distR="0" wp14:anchorId="15C1CE0D" wp14:editId="0A68A801">
            <wp:extent cx="5943600" cy="461010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eature navigator.png"/>
                    <pic:cNvPicPr/>
                  </pic:nvPicPr>
                  <pic:blipFill>
                    <a:blip r:embed="rId33"/>
                    <a:stretch>
                      <a:fillRect/>
                    </a:stretch>
                  </pic:blipFill>
                  <pic:spPr>
                    <a:xfrm>
                      <a:off x="0" y="0"/>
                      <a:ext cx="5943600" cy="4610100"/>
                    </a:xfrm>
                    <a:prstGeom prst="rect">
                      <a:avLst/>
                    </a:prstGeom>
                  </pic:spPr>
                </pic:pic>
              </a:graphicData>
            </a:graphic>
          </wp:inline>
        </w:drawing>
      </w:r>
    </w:p>
    <w:p w14:paraId="74CB6D48" w14:textId="104BF3F6" w:rsidR="002C3B1E" w:rsidRDefault="002C3B1E" w:rsidP="00E61235">
      <w:pPr>
        <w:rPr>
          <w:rFonts w:cstheme="minorHAnsi"/>
          <w:sz w:val="24"/>
          <w:szCs w:val="24"/>
        </w:rPr>
      </w:pPr>
      <w:r>
        <w:rPr>
          <w:rFonts w:cstheme="minorHAnsi"/>
          <w:sz w:val="24"/>
          <w:szCs w:val="24"/>
        </w:rPr>
        <w:tab/>
        <w:t xml:space="preserve">The link will take the user to Cisco’s feature Navigator. </w:t>
      </w:r>
      <w:r w:rsidR="00CF3D15">
        <w:rPr>
          <w:rFonts w:cstheme="minorHAnsi"/>
          <w:sz w:val="24"/>
          <w:szCs w:val="24"/>
        </w:rPr>
        <w:t xml:space="preserve">Feature Navigator is a platform where the user can gain information on Cisco’s various products. For this lab’s purpose, </w:t>
      </w:r>
      <w:r w:rsidR="00C27631">
        <w:rPr>
          <w:rFonts w:cstheme="minorHAnsi"/>
          <w:sz w:val="24"/>
          <w:szCs w:val="24"/>
        </w:rPr>
        <w:t xml:space="preserve">the user would first need to check the “Image Name” option, then </w:t>
      </w:r>
      <w:r w:rsidR="00CF0F04">
        <w:rPr>
          <w:rFonts w:cstheme="minorHAnsi"/>
          <w:sz w:val="24"/>
          <w:szCs w:val="24"/>
        </w:rPr>
        <w:t>type the name of the image without making a spelling error</w:t>
      </w:r>
      <w:r w:rsidR="00090D9F">
        <w:rPr>
          <w:rFonts w:cstheme="minorHAnsi"/>
          <w:sz w:val="24"/>
          <w:szCs w:val="24"/>
        </w:rPr>
        <w:t xml:space="preserve">, and then search for the image’s information. The feature navigator, will then </w:t>
      </w:r>
      <w:r w:rsidR="000B091A">
        <w:rPr>
          <w:rFonts w:cstheme="minorHAnsi"/>
          <w:sz w:val="24"/>
          <w:szCs w:val="24"/>
        </w:rPr>
        <w:t xml:space="preserve">exhibit the information that the user seeks, including the </w:t>
      </w:r>
      <w:r w:rsidR="00D63999">
        <w:rPr>
          <w:rFonts w:cstheme="minorHAnsi"/>
          <w:sz w:val="24"/>
          <w:szCs w:val="24"/>
        </w:rPr>
        <w:t xml:space="preserve">value of the RAM. The user should then put in the exact value in the </w:t>
      </w:r>
      <w:r w:rsidR="00EC3942">
        <w:rPr>
          <w:rFonts w:cstheme="minorHAnsi"/>
          <w:sz w:val="24"/>
          <w:szCs w:val="24"/>
        </w:rPr>
        <w:t>“Default RAM” tab in GNS3.</w:t>
      </w:r>
    </w:p>
    <w:p w14:paraId="12426FBD" w14:textId="10C124F1" w:rsidR="00192315" w:rsidRDefault="000173C4" w:rsidP="000173C4">
      <w:pPr>
        <w:pStyle w:val="Heading2"/>
        <w:rPr>
          <w:sz w:val="32"/>
          <w:szCs w:val="32"/>
        </w:rPr>
      </w:pPr>
      <w:r>
        <w:rPr>
          <w:sz w:val="32"/>
          <w:szCs w:val="32"/>
        </w:rPr>
        <w:lastRenderedPageBreak/>
        <w:t>STEP 11: -</w:t>
      </w:r>
    </w:p>
    <w:p w14:paraId="5CB2FC67" w14:textId="1D13BC68" w:rsidR="000173C4" w:rsidRDefault="0025141E" w:rsidP="000173C4">
      <w:pPr>
        <w:rPr>
          <w:rFonts w:cstheme="minorHAnsi"/>
          <w:sz w:val="24"/>
          <w:szCs w:val="24"/>
        </w:rPr>
      </w:pPr>
      <w:r>
        <w:rPr>
          <w:rFonts w:cstheme="minorHAnsi"/>
          <w:noProof/>
          <w:sz w:val="24"/>
          <w:szCs w:val="24"/>
        </w:rPr>
        <mc:AlternateContent>
          <mc:Choice Requires="wps">
            <w:drawing>
              <wp:anchor distT="0" distB="0" distL="114300" distR="114300" simplePos="0" relativeHeight="251677696" behindDoc="0" locked="0" layoutInCell="1" allowOverlap="1" wp14:anchorId="192FB122" wp14:editId="1BFDA57F">
                <wp:simplePos x="0" y="0"/>
                <wp:positionH relativeFrom="column">
                  <wp:posOffset>5039360</wp:posOffset>
                </wp:positionH>
                <wp:positionV relativeFrom="paragraph">
                  <wp:posOffset>889635</wp:posOffset>
                </wp:positionV>
                <wp:extent cx="751840" cy="243840"/>
                <wp:effectExtent l="0" t="0" r="10160" b="22860"/>
                <wp:wrapNone/>
                <wp:docPr id="52" name="Rectangle: Rounded Corners 52"/>
                <wp:cNvGraphicFramePr/>
                <a:graphic xmlns:a="http://schemas.openxmlformats.org/drawingml/2006/main">
                  <a:graphicData uri="http://schemas.microsoft.com/office/word/2010/wordprocessingShape">
                    <wps:wsp>
                      <wps:cNvSpPr/>
                      <wps:spPr>
                        <a:xfrm>
                          <a:off x="0" y="0"/>
                          <a:ext cx="751840" cy="2438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0628B1" id="Rectangle: Rounded Corners 52" o:spid="_x0000_s1026" style="position:absolute;margin-left:396.8pt;margin-top:70.05pt;width:59.2pt;height:19.2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" filled="f" strokecolor="red" strokeweight="1pt">
                <v:stroke joinstyle="miter"/>
              </v:roundrect>
            </w:pict>
          </mc:Fallback>
        </mc:AlternateContent>
      </w:r>
      <w:r w:rsidR="00AD5C04">
        <w:rPr>
          <w:rFonts w:cstheme="minorHAnsi"/>
          <w:noProof/>
          <w:sz w:val="24"/>
          <w:szCs w:val="24"/>
        </w:rPr>
        <w:drawing>
          <wp:inline distT="0" distB="0" distL="0" distR="0" wp14:anchorId="5D12C4EF" wp14:editId="70EEE777">
            <wp:extent cx="5940214" cy="4371388"/>
            <wp:effectExtent l="0" t="0" r="381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le pc value.png"/>
                    <pic:cNvPicPr/>
                  </pic:nvPicPr>
                  <pic:blipFill>
                    <a:blip r:embed="rId34"/>
                    <a:stretch>
                      <a:fillRect/>
                    </a:stretch>
                  </pic:blipFill>
                  <pic:spPr>
                    <a:xfrm>
                      <a:off x="0" y="0"/>
                      <a:ext cx="5986508" cy="4405456"/>
                    </a:xfrm>
                    <a:prstGeom prst="rect">
                      <a:avLst/>
                    </a:prstGeom>
                  </pic:spPr>
                </pic:pic>
              </a:graphicData>
            </a:graphic>
          </wp:inline>
        </w:drawing>
      </w:r>
    </w:p>
    <w:p w14:paraId="612ED582" w14:textId="6CC2B0A8" w:rsidR="00AD5C04" w:rsidRDefault="008C5297" w:rsidP="000173C4">
      <w:pPr>
        <w:rPr>
          <w:rFonts w:cstheme="minorHAnsi"/>
          <w:sz w:val="24"/>
          <w:szCs w:val="24"/>
        </w:rPr>
      </w:pPr>
      <w:r>
        <w:rPr>
          <w:rFonts w:cstheme="minorHAnsi"/>
          <w:sz w:val="24"/>
          <w:szCs w:val="24"/>
        </w:rPr>
        <w:tab/>
        <w:t xml:space="preserve">Afterwards, the application will ask the user to employ the interfaces of their choice on the router. </w:t>
      </w:r>
      <w:r w:rsidR="003D1FFB">
        <w:rPr>
          <w:rFonts w:cstheme="minorHAnsi"/>
          <w:sz w:val="24"/>
          <w:szCs w:val="24"/>
        </w:rPr>
        <w:t xml:space="preserve">The user should research about each interface and install thoughtfully. For this lab, I deployed </w:t>
      </w:r>
      <w:r w:rsidR="002E3A83">
        <w:rPr>
          <w:rFonts w:cstheme="minorHAnsi"/>
          <w:sz w:val="24"/>
          <w:szCs w:val="24"/>
        </w:rPr>
        <w:t xml:space="preserve">two “NM-4T” interfaces and two “WIC-2T” interfaces. </w:t>
      </w:r>
      <w:r w:rsidR="00F6575D">
        <w:rPr>
          <w:rFonts w:cstheme="minorHAnsi"/>
          <w:sz w:val="24"/>
          <w:szCs w:val="24"/>
        </w:rPr>
        <w:t>After that point, the user will be asked to find an Idle-PC value for the router. The user should select the “Idle-PC finder” option</w:t>
      </w:r>
      <w:r w:rsidR="0025141E">
        <w:rPr>
          <w:rFonts w:cstheme="minorHAnsi"/>
          <w:sz w:val="24"/>
          <w:szCs w:val="24"/>
        </w:rPr>
        <w:t xml:space="preserve"> to have GNS3 to automatically find a suitable value for the node.</w:t>
      </w:r>
    </w:p>
    <w:p w14:paraId="04000DBA" w14:textId="280E0B76" w:rsidR="0025141E" w:rsidRDefault="0025141E" w:rsidP="000173C4">
      <w:pPr>
        <w:rPr>
          <w:rFonts w:cstheme="minorHAnsi"/>
          <w:sz w:val="24"/>
          <w:szCs w:val="24"/>
        </w:rPr>
      </w:pPr>
      <w:r>
        <w:rPr>
          <w:rFonts w:cstheme="minorHAnsi"/>
          <w:noProof/>
          <w:sz w:val="24"/>
          <w:szCs w:val="24"/>
        </w:rPr>
        <w:drawing>
          <wp:inline distT="0" distB="0" distL="0" distR="0" wp14:anchorId="3EC3D3CD" wp14:editId="2F6B61B9">
            <wp:extent cx="4693920" cy="2666365"/>
            <wp:effectExtent l="0" t="0" r="0" b="63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le file found.png"/>
                    <pic:cNvPicPr/>
                  </pic:nvPicPr>
                  <pic:blipFill>
                    <a:blip r:embed="rId35"/>
                    <a:stretch>
                      <a:fillRect/>
                    </a:stretch>
                  </pic:blipFill>
                  <pic:spPr>
                    <a:xfrm>
                      <a:off x="0" y="0"/>
                      <a:ext cx="4722129" cy="2682389"/>
                    </a:xfrm>
                    <a:prstGeom prst="rect">
                      <a:avLst/>
                    </a:prstGeom>
                  </pic:spPr>
                </pic:pic>
              </a:graphicData>
            </a:graphic>
          </wp:inline>
        </w:drawing>
      </w:r>
    </w:p>
    <w:p w14:paraId="3DDA6983" w14:textId="0DCAC6D6" w:rsidR="00A9418E" w:rsidRDefault="00511AE7" w:rsidP="000173C4">
      <w:pPr>
        <w:rPr>
          <w:rFonts w:cstheme="minorHAnsi"/>
          <w:sz w:val="24"/>
          <w:szCs w:val="24"/>
        </w:rPr>
      </w:pPr>
      <w:r>
        <w:rPr>
          <w:rFonts w:cstheme="minorHAnsi"/>
          <w:sz w:val="24"/>
          <w:szCs w:val="24"/>
        </w:rPr>
        <w:lastRenderedPageBreak/>
        <w:tab/>
        <w:t xml:space="preserve">After GNS3 finds a fitting value for the router, select “Finish” to import the router </w:t>
      </w:r>
      <w:r w:rsidR="00D80CD8">
        <w:rPr>
          <w:rFonts w:cstheme="minorHAnsi"/>
          <w:sz w:val="24"/>
          <w:szCs w:val="24"/>
        </w:rPr>
        <w:t>into GNS3.</w:t>
      </w:r>
    </w:p>
    <w:p w14:paraId="373AC713" w14:textId="7EE738DD" w:rsidR="00D80CD8" w:rsidRDefault="00D80CD8" w:rsidP="000173C4">
      <w:pPr>
        <w:rPr>
          <w:rFonts w:cstheme="minorHAnsi"/>
          <w:sz w:val="24"/>
          <w:szCs w:val="24"/>
        </w:rPr>
      </w:pPr>
      <w:r>
        <w:rPr>
          <w:rFonts w:cstheme="minorHAnsi"/>
          <w:noProof/>
          <w:sz w:val="24"/>
          <w:szCs w:val="24"/>
        </w:rPr>
        <w:drawing>
          <wp:inline distT="0" distB="0" distL="0" distR="0" wp14:anchorId="077D816E" wp14:editId="499579D3">
            <wp:extent cx="1066808" cy="781056"/>
            <wp:effectExtent l="0" t="0" r="0" b="0"/>
            <wp:docPr id="54" name="Picture 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outer in the directory.png"/>
                    <pic:cNvPicPr/>
                  </pic:nvPicPr>
                  <pic:blipFill>
                    <a:blip r:embed="rId36"/>
                    <a:stretch>
                      <a:fillRect/>
                    </a:stretch>
                  </pic:blipFill>
                  <pic:spPr>
                    <a:xfrm>
                      <a:off x="0" y="0"/>
                      <a:ext cx="1066808" cy="781056"/>
                    </a:xfrm>
                    <a:prstGeom prst="rect">
                      <a:avLst/>
                    </a:prstGeom>
                  </pic:spPr>
                </pic:pic>
              </a:graphicData>
            </a:graphic>
          </wp:inline>
        </w:drawing>
      </w:r>
    </w:p>
    <w:p w14:paraId="4874F282" w14:textId="54FF8867" w:rsidR="00CB17DA" w:rsidRDefault="001B71EE" w:rsidP="00504D0B">
      <w:pPr>
        <w:pStyle w:val="Heading2"/>
        <w:rPr>
          <w:sz w:val="32"/>
          <w:szCs w:val="32"/>
        </w:rPr>
      </w:pPr>
      <w:r>
        <w:rPr>
          <w:sz w:val="32"/>
          <w:szCs w:val="32"/>
        </w:rPr>
        <w:t>Step 12: -</w:t>
      </w:r>
    </w:p>
    <w:p w14:paraId="6A20BE11" w14:textId="05BAA765" w:rsidR="00504D0B" w:rsidRDefault="00AF49BB" w:rsidP="00504D0B">
      <w:pPr>
        <w:rPr>
          <w:rFonts w:cstheme="minorHAnsi"/>
          <w:color w:val="000000" w:themeColor="text1"/>
          <w:sz w:val="24"/>
          <w:szCs w:val="24"/>
        </w:rPr>
      </w:pPr>
      <w:r>
        <w:rPr>
          <w:rFonts w:cstheme="minorHAnsi"/>
          <w:noProof/>
          <w:color w:val="000000" w:themeColor="text1"/>
          <w:sz w:val="24"/>
          <w:szCs w:val="24"/>
        </w:rPr>
        <w:drawing>
          <wp:inline distT="0" distB="0" distL="0" distR="0" wp14:anchorId="01EEC88A" wp14:editId="18DA31F1">
            <wp:extent cx="2414605" cy="342903"/>
            <wp:effectExtent l="0" t="0" r="5080" b="0"/>
            <wp:docPr id="55" name="Picture 55"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epin url.png"/>
                    <pic:cNvPicPr/>
                  </pic:nvPicPr>
                  <pic:blipFill>
                    <a:blip r:embed="rId37"/>
                    <a:stretch>
                      <a:fillRect/>
                    </a:stretch>
                  </pic:blipFill>
                  <pic:spPr>
                    <a:xfrm>
                      <a:off x="0" y="0"/>
                      <a:ext cx="2414605" cy="342903"/>
                    </a:xfrm>
                    <a:prstGeom prst="rect">
                      <a:avLst/>
                    </a:prstGeom>
                  </pic:spPr>
                </pic:pic>
              </a:graphicData>
            </a:graphic>
          </wp:inline>
        </w:drawing>
      </w:r>
    </w:p>
    <w:p w14:paraId="64B4940C" w14:textId="168E7754" w:rsidR="00AF49BB" w:rsidRDefault="00AF49BB" w:rsidP="00616087">
      <w:pPr>
        <w:ind w:firstLine="648"/>
        <w:rPr>
          <w:rFonts w:cstheme="minorHAnsi"/>
          <w:color w:val="000000" w:themeColor="text1"/>
          <w:sz w:val="24"/>
          <w:szCs w:val="24"/>
        </w:rPr>
      </w:pPr>
      <w:r>
        <w:rPr>
          <w:rFonts w:cstheme="minorHAnsi"/>
          <w:color w:val="000000" w:themeColor="text1"/>
          <w:sz w:val="24"/>
          <w:szCs w:val="24"/>
        </w:rPr>
        <w:t xml:space="preserve">Now the user should download the last bit of resource that they need to </w:t>
      </w:r>
      <w:r w:rsidR="00616087">
        <w:rPr>
          <w:rFonts w:cstheme="minorHAnsi"/>
          <w:color w:val="000000" w:themeColor="text1"/>
          <w:sz w:val="24"/>
          <w:szCs w:val="24"/>
        </w:rPr>
        <w:t>begin</w:t>
      </w:r>
      <w:r>
        <w:rPr>
          <w:rFonts w:cstheme="minorHAnsi"/>
          <w:color w:val="000000" w:themeColor="text1"/>
          <w:sz w:val="24"/>
          <w:szCs w:val="24"/>
        </w:rPr>
        <w:t xml:space="preserve"> </w:t>
      </w:r>
      <w:r w:rsidR="00F702A8">
        <w:rPr>
          <w:rFonts w:cstheme="minorHAnsi"/>
          <w:color w:val="000000" w:themeColor="text1"/>
          <w:sz w:val="24"/>
          <w:szCs w:val="24"/>
        </w:rPr>
        <w:t>the lab. They should enter the URL mentioned above into address bar</w:t>
      </w:r>
      <w:r w:rsidR="00267356">
        <w:rPr>
          <w:rFonts w:cstheme="minorHAnsi"/>
          <w:color w:val="000000" w:themeColor="text1"/>
          <w:sz w:val="24"/>
          <w:szCs w:val="24"/>
        </w:rPr>
        <w:t>, which would prompt them to a window that looks like the following screenshot.</w:t>
      </w:r>
    </w:p>
    <w:p w14:paraId="2CDF560C" w14:textId="7284A043" w:rsidR="00616087" w:rsidRDefault="00616087" w:rsidP="00616087">
      <w:pPr>
        <w:ind w:left="0"/>
        <w:rPr>
          <w:rFonts w:cstheme="minorHAnsi"/>
          <w:color w:val="000000" w:themeColor="text1"/>
          <w:sz w:val="24"/>
          <w:szCs w:val="24"/>
        </w:rPr>
      </w:pPr>
      <w:r>
        <w:rPr>
          <w:rFonts w:cstheme="minorHAnsi"/>
          <w:noProof/>
          <w:color w:val="000000" w:themeColor="text1"/>
          <w:sz w:val="24"/>
          <w:szCs w:val="24"/>
        </w:rPr>
        <w:drawing>
          <wp:inline distT="0" distB="0" distL="0" distR="0" wp14:anchorId="39DFDFC8" wp14:editId="02037C52">
            <wp:extent cx="5400714" cy="4967324"/>
            <wp:effectExtent l="0" t="0" r="0" b="508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epin download links.png"/>
                    <pic:cNvPicPr/>
                  </pic:nvPicPr>
                  <pic:blipFill>
                    <a:blip r:embed="rId38"/>
                    <a:stretch>
                      <a:fillRect/>
                    </a:stretch>
                  </pic:blipFill>
                  <pic:spPr>
                    <a:xfrm>
                      <a:off x="0" y="0"/>
                      <a:ext cx="5400714" cy="4967324"/>
                    </a:xfrm>
                    <a:prstGeom prst="rect">
                      <a:avLst/>
                    </a:prstGeom>
                  </pic:spPr>
                </pic:pic>
              </a:graphicData>
            </a:graphic>
          </wp:inline>
        </w:drawing>
      </w:r>
    </w:p>
    <w:p w14:paraId="650526DE" w14:textId="2EB4E4AD" w:rsidR="00267356" w:rsidRDefault="003F3F40" w:rsidP="00616087">
      <w:pPr>
        <w:ind w:left="0"/>
        <w:rPr>
          <w:rFonts w:cstheme="minorHAnsi"/>
          <w:color w:val="000000" w:themeColor="text1"/>
          <w:sz w:val="24"/>
          <w:szCs w:val="24"/>
        </w:rPr>
      </w:pPr>
      <w:r>
        <w:rPr>
          <w:rFonts w:cstheme="minorHAnsi"/>
          <w:color w:val="000000" w:themeColor="text1"/>
          <w:sz w:val="24"/>
          <w:szCs w:val="24"/>
        </w:rPr>
        <w:tab/>
        <w:t xml:space="preserve">The user must click on the link of their choice </w:t>
      </w:r>
      <w:r w:rsidR="0012741E">
        <w:rPr>
          <w:rFonts w:cstheme="minorHAnsi"/>
          <w:color w:val="000000" w:themeColor="text1"/>
          <w:sz w:val="24"/>
          <w:szCs w:val="24"/>
        </w:rPr>
        <w:t xml:space="preserve">that they want to use to download the </w:t>
      </w:r>
      <w:proofErr w:type="spellStart"/>
      <w:r w:rsidR="0012741E">
        <w:rPr>
          <w:rFonts w:cstheme="minorHAnsi"/>
          <w:color w:val="000000" w:themeColor="text1"/>
          <w:sz w:val="24"/>
          <w:szCs w:val="24"/>
        </w:rPr>
        <w:t>Deepin</w:t>
      </w:r>
      <w:proofErr w:type="spellEnd"/>
      <w:r w:rsidR="0012741E">
        <w:rPr>
          <w:rFonts w:cstheme="minorHAnsi"/>
          <w:color w:val="000000" w:themeColor="text1"/>
          <w:sz w:val="24"/>
          <w:szCs w:val="24"/>
        </w:rPr>
        <w:t xml:space="preserve"> OS ISO file.</w:t>
      </w:r>
    </w:p>
    <w:p w14:paraId="6CB59524" w14:textId="289D1292" w:rsidR="0012741E" w:rsidRDefault="0012741E" w:rsidP="00616087">
      <w:pPr>
        <w:ind w:left="0"/>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21939209" wp14:editId="12AA4170">
            <wp:extent cx="5943600" cy="2757170"/>
            <wp:effectExtent l="0" t="0" r="0" b="508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ga deepin.png"/>
                    <pic:cNvPicPr/>
                  </pic:nvPicPr>
                  <pic:blipFill>
                    <a:blip r:embed="rId39"/>
                    <a:stretch>
                      <a:fillRect/>
                    </a:stretch>
                  </pic:blipFill>
                  <pic:spPr>
                    <a:xfrm>
                      <a:off x="0" y="0"/>
                      <a:ext cx="5943600" cy="2757170"/>
                    </a:xfrm>
                    <a:prstGeom prst="rect">
                      <a:avLst/>
                    </a:prstGeom>
                  </pic:spPr>
                </pic:pic>
              </a:graphicData>
            </a:graphic>
          </wp:inline>
        </w:drawing>
      </w:r>
    </w:p>
    <w:p w14:paraId="2CDE3D50" w14:textId="76802A03" w:rsidR="0012741E" w:rsidRDefault="0012741E" w:rsidP="00616087">
      <w:pPr>
        <w:ind w:left="0"/>
        <w:rPr>
          <w:rFonts w:cstheme="minorHAnsi"/>
          <w:color w:val="000000" w:themeColor="text1"/>
          <w:sz w:val="24"/>
          <w:szCs w:val="24"/>
        </w:rPr>
      </w:pPr>
      <w:r>
        <w:rPr>
          <w:rFonts w:cstheme="minorHAnsi"/>
          <w:color w:val="000000" w:themeColor="text1"/>
          <w:sz w:val="24"/>
          <w:szCs w:val="24"/>
        </w:rPr>
        <w:tab/>
        <w:t xml:space="preserve">This is what the Mega link looks like. </w:t>
      </w:r>
      <w:r w:rsidR="00805ACC">
        <w:rPr>
          <w:rFonts w:cstheme="minorHAnsi"/>
          <w:color w:val="000000" w:themeColor="text1"/>
          <w:sz w:val="24"/>
          <w:szCs w:val="24"/>
        </w:rPr>
        <w:t xml:space="preserve">If the user uses the Mega link to download the ISO file, they should simply click the green “Download” </w:t>
      </w:r>
      <w:r w:rsidR="00971BF1">
        <w:rPr>
          <w:rFonts w:cstheme="minorHAnsi"/>
          <w:color w:val="000000" w:themeColor="text1"/>
          <w:sz w:val="24"/>
          <w:szCs w:val="24"/>
        </w:rPr>
        <w:t>button.</w:t>
      </w:r>
    </w:p>
    <w:p w14:paraId="336932DB" w14:textId="38150256" w:rsidR="00F36E0B" w:rsidRDefault="00F36E0B" w:rsidP="00F36E0B">
      <w:pPr>
        <w:pStyle w:val="Heading2"/>
        <w:rPr>
          <w:sz w:val="32"/>
          <w:szCs w:val="32"/>
        </w:rPr>
      </w:pPr>
      <w:r>
        <w:rPr>
          <w:sz w:val="32"/>
          <w:szCs w:val="32"/>
        </w:rPr>
        <w:t>Step 13: -</w:t>
      </w:r>
    </w:p>
    <w:p w14:paraId="19076540" w14:textId="7E8D02E1" w:rsidR="00F36E0B" w:rsidRDefault="00657104" w:rsidP="00F36E0B">
      <w:pPr>
        <w:rPr>
          <w:rFonts w:cstheme="minorHAnsi"/>
          <w:color w:val="000000" w:themeColor="text1"/>
          <w:sz w:val="24"/>
          <w:szCs w:val="24"/>
        </w:rPr>
      </w:pPr>
      <w:r>
        <w:rPr>
          <w:rFonts w:cstheme="minorHAnsi"/>
          <w:noProof/>
          <w:color w:val="000000" w:themeColor="text1"/>
          <w:sz w:val="24"/>
          <w:szCs w:val="24"/>
        </w:rPr>
        <mc:AlternateContent>
          <mc:Choice Requires="wps">
            <w:drawing>
              <wp:anchor distT="0" distB="0" distL="114300" distR="114300" simplePos="0" relativeHeight="251678720" behindDoc="0" locked="0" layoutInCell="1" allowOverlap="1" wp14:anchorId="02B47D2F" wp14:editId="40A1FB35">
                <wp:simplePos x="0" y="0"/>
                <wp:positionH relativeFrom="column">
                  <wp:posOffset>291253</wp:posOffset>
                </wp:positionH>
                <wp:positionV relativeFrom="paragraph">
                  <wp:posOffset>611928</wp:posOffset>
                </wp:positionV>
                <wp:extent cx="1618827" cy="1456267"/>
                <wp:effectExtent l="0" t="0" r="19685" b="10795"/>
                <wp:wrapNone/>
                <wp:docPr id="59" name="Rectangle: Rounded Corners 59"/>
                <wp:cNvGraphicFramePr/>
                <a:graphic xmlns:a="http://schemas.openxmlformats.org/drawingml/2006/main">
                  <a:graphicData uri="http://schemas.microsoft.com/office/word/2010/wordprocessingShape">
                    <wps:wsp>
                      <wps:cNvSpPr/>
                      <wps:spPr>
                        <a:xfrm>
                          <a:off x="0" y="0"/>
                          <a:ext cx="1618827" cy="14562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20B68E" id="Rectangle: Rounded Corners 59" o:spid="_x0000_s1026" style="position:absolute;margin-left:22.95pt;margin-top:48.2pt;width:127.45pt;height:114.6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" filled="f" strokecolor="red" strokeweight="1pt">
                <v:stroke joinstyle="miter"/>
              </v:roundrect>
            </w:pict>
          </mc:Fallback>
        </mc:AlternateContent>
      </w:r>
      <w:r w:rsidR="00B43485">
        <w:rPr>
          <w:rFonts w:cstheme="minorHAnsi"/>
          <w:noProof/>
          <w:color w:val="000000" w:themeColor="text1"/>
          <w:sz w:val="24"/>
          <w:szCs w:val="24"/>
        </w:rPr>
        <w:drawing>
          <wp:inline distT="0" distB="0" distL="0" distR="0" wp14:anchorId="6E0EB4E4" wp14:editId="2443A000">
            <wp:extent cx="5314989" cy="2486043"/>
            <wp:effectExtent l="0" t="0" r="0" b="952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reate a new virtual machine.png"/>
                    <pic:cNvPicPr/>
                  </pic:nvPicPr>
                  <pic:blipFill>
                    <a:blip r:embed="rId21"/>
                    <a:stretch>
                      <a:fillRect/>
                    </a:stretch>
                  </pic:blipFill>
                  <pic:spPr>
                    <a:xfrm>
                      <a:off x="0" y="0"/>
                      <a:ext cx="5314989" cy="2486043"/>
                    </a:xfrm>
                    <a:prstGeom prst="rect">
                      <a:avLst/>
                    </a:prstGeom>
                  </pic:spPr>
                </pic:pic>
              </a:graphicData>
            </a:graphic>
          </wp:inline>
        </w:drawing>
      </w:r>
    </w:p>
    <w:p w14:paraId="1CF60267" w14:textId="34B57979" w:rsidR="00B43485" w:rsidRDefault="00B43485" w:rsidP="00D841EC">
      <w:pPr>
        <w:ind w:firstLine="648"/>
        <w:rPr>
          <w:rFonts w:cstheme="minorHAnsi"/>
          <w:color w:val="000000" w:themeColor="text1"/>
          <w:sz w:val="24"/>
          <w:szCs w:val="24"/>
        </w:rPr>
      </w:pPr>
      <w:r>
        <w:rPr>
          <w:rFonts w:cstheme="minorHAnsi"/>
          <w:color w:val="000000" w:themeColor="text1"/>
          <w:sz w:val="24"/>
          <w:szCs w:val="24"/>
        </w:rPr>
        <w:t xml:space="preserve">To </w:t>
      </w:r>
      <w:r w:rsidR="001E29F4">
        <w:rPr>
          <w:rFonts w:cstheme="minorHAnsi"/>
          <w:color w:val="000000" w:themeColor="text1"/>
          <w:sz w:val="24"/>
          <w:szCs w:val="24"/>
        </w:rPr>
        <w:t xml:space="preserve">insert the </w:t>
      </w:r>
      <w:proofErr w:type="spellStart"/>
      <w:r w:rsidR="001E29F4">
        <w:rPr>
          <w:rFonts w:cstheme="minorHAnsi"/>
          <w:color w:val="000000" w:themeColor="text1"/>
          <w:sz w:val="24"/>
          <w:szCs w:val="24"/>
        </w:rPr>
        <w:t>Deepin</w:t>
      </w:r>
      <w:proofErr w:type="spellEnd"/>
      <w:r w:rsidR="001E29F4">
        <w:rPr>
          <w:rFonts w:cstheme="minorHAnsi"/>
          <w:color w:val="000000" w:themeColor="text1"/>
          <w:sz w:val="24"/>
          <w:szCs w:val="24"/>
        </w:rPr>
        <w:t xml:space="preserve"> OS into VMWare Workstation, </w:t>
      </w:r>
      <w:r w:rsidR="00D841EC">
        <w:rPr>
          <w:rFonts w:cstheme="minorHAnsi"/>
          <w:color w:val="000000" w:themeColor="text1"/>
          <w:sz w:val="24"/>
          <w:szCs w:val="24"/>
        </w:rPr>
        <w:t>open the Workstation and select the “Create a New Virtual Machine” option.</w:t>
      </w:r>
    </w:p>
    <w:p w14:paraId="3101EF99" w14:textId="488CF7F5" w:rsidR="00D841EC" w:rsidRDefault="00D841EC" w:rsidP="00F36E0B">
      <w:pPr>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22B54C58" wp14:editId="596D135F">
            <wp:extent cx="4057680" cy="3357587"/>
            <wp:effectExtent l="0" t="0" r="0" b="0"/>
            <wp:docPr id="60" name="Picture 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ypical.png"/>
                    <pic:cNvPicPr/>
                  </pic:nvPicPr>
                  <pic:blipFill>
                    <a:blip r:embed="rId40"/>
                    <a:stretch>
                      <a:fillRect/>
                    </a:stretch>
                  </pic:blipFill>
                  <pic:spPr>
                    <a:xfrm>
                      <a:off x="0" y="0"/>
                      <a:ext cx="4057680" cy="3357587"/>
                    </a:xfrm>
                    <a:prstGeom prst="rect">
                      <a:avLst/>
                    </a:prstGeom>
                  </pic:spPr>
                </pic:pic>
              </a:graphicData>
            </a:graphic>
          </wp:inline>
        </w:drawing>
      </w:r>
    </w:p>
    <w:p w14:paraId="63114C24" w14:textId="54AF7EFA" w:rsidR="00D841EC" w:rsidRDefault="00D841EC" w:rsidP="00F36E0B">
      <w:pPr>
        <w:rPr>
          <w:rFonts w:cstheme="minorHAnsi"/>
          <w:color w:val="000000" w:themeColor="text1"/>
          <w:sz w:val="24"/>
          <w:szCs w:val="24"/>
        </w:rPr>
      </w:pPr>
      <w:r>
        <w:rPr>
          <w:rFonts w:cstheme="minorHAnsi"/>
          <w:color w:val="000000" w:themeColor="text1"/>
          <w:sz w:val="24"/>
          <w:szCs w:val="24"/>
        </w:rPr>
        <w:tab/>
        <w:t xml:space="preserve">Since we do are not </w:t>
      </w:r>
      <w:r w:rsidR="007D45DF">
        <w:rPr>
          <w:rFonts w:cstheme="minorHAnsi"/>
          <w:color w:val="000000" w:themeColor="text1"/>
          <w:sz w:val="24"/>
          <w:szCs w:val="24"/>
        </w:rPr>
        <w:t xml:space="preserve">using the VM for any unusual purpose, due to which, we would need to </w:t>
      </w:r>
      <w:r w:rsidR="006625EF">
        <w:rPr>
          <w:rFonts w:cstheme="minorHAnsi"/>
          <w:color w:val="000000" w:themeColor="text1"/>
          <w:sz w:val="24"/>
          <w:szCs w:val="24"/>
        </w:rPr>
        <w:t>install the VM using our desired settings, we would select the “Typical” settings for the installation.</w:t>
      </w:r>
    </w:p>
    <w:p w14:paraId="6BA70DD1" w14:textId="2D0FF6D9" w:rsidR="006625EF" w:rsidRDefault="006625EF" w:rsidP="00F36E0B">
      <w:pPr>
        <w:rPr>
          <w:rFonts w:cstheme="minorHAnsi"/>
          <w:color w:val="000000" w:themeColor="text1"/>
          <w:sz w:val="24"/>
          <w:szCs w:val="24"/>
        </w:rPr>
      </w:pPr>
      <w:r>
        <w:rPr>
          <w:rFonts w:cstheme="minorHAnsi"/>
          <w:noProof/>
          <w:color w:val="000000" w:themeColor="text1"/>
          <w:sz w:val="24"/>
          <w:szCs w:val="24"/>
        </w:rPr>
        <w:drawing>
          <wp:inline distT="0" distB="0" distL="0" distR="0" wp14:anchorId="0E42BCFB" wp14:editId="7F6DA997">
            <wp:extent cx="4076730" cy="3967192"/>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cate iso.png"/>
                    <pic:cNvPicPr/>
                  </pic:nvPicPr>
                  <pic:blipFill>
                    <a:blip r:embed="rId41"/>
                    <a:stretch>
                      <a:fillRect/>
                    </a:stretch>
                  </pic:blipFill>
                  <pic:spPr>
                    <a:xfrm>
                      <a:off x="0" y="0"/>
                      <a:ext cx="4076730" cy="3967192"/>
                    </a:xfrm>
                    <a:prstGeom prst="rect">
                      <a:avLst/>
                    </a:prstGeom>
                  </pic:spPr>
                </pic:pic>
              </a:graphicData>
            </a:graphic>
          </wp:inline>
        </w:drawing>
      </w:r>
    </w:p>
    <w:p w14:paraId="587DB95F" w14:textId="11F1B10C" w:rsidR="006625EF" w:rsidRDefault="006625EF" w:rsidP="00F36E0B">
      <w:pPr>
        <w:rPr>
          <w:rFonts w:cstheme="minorHAnsi"/>
          <w:color w:val="000000" w:themeColor="text1"/>
          <w:sz w:val="24"/>
          <w:szCs w:val="24"/>
        </w:rPr>
      </w:pPr>
      <w:r>
        <w:rPr>
          <w:rFonts w:cstheme="minorHAnsi"/>
          <w:color w:val="000000" w:themeColor="text1"/>
          <w:sz w:val="24"/>
          <w:szCs w:val="24"/>
        </w:rPr>
        <w:tab/>
      </w:r>
      <w:r w:rsidR="00713A86">
        <w:rPr>
          <w:rFonts w:cstheme="minorHAnsi"/>
          <w:color w:val="000000" w:themeColor="text1"/>
          <w:sz w:val="24"/>
          <w:szCs w:val="24"/>
        </w:rPr>
        <w:t xml:space="preserve">Locate the </w:t>
      </w:r>
      <w:proofErr w:type="spellStart"/>
      <w:r w:rsidR="00713A86">
        <w:rPr>
          <w:rFonts w:cstheme="minorHAnsi"/>
          <w:color w:val="000000" w:themeColor="text1"/>
          <w:sz w:val="24"/>
          <w:szCs w:val="24"/>
        </w:rPr>
        <w:t>Deepin</w:t>
      </w:r>
      <w:proofErr w:type="spellEnd"/>
      <w:r w:rsidR="00713A86">
        <w:rPr>
          <w:rFonts w:cstheme="minorHAnsi"/>
          <w:color w:val="000000" w:themeColor="text1"/>
          <w:sz w:val="24"/>
          <w:szCs w:val="24"/>
        </w:rPr>
        <w:t xml:space="preserve"> OS ISO file to be installed into VMWare Workstation.</w:t>
      </w:r>
    </w:p>
    <w:p w14:paraId="0021E2CB" w14:textId="77A91190" w:rsidR="00713A86" w:rsidRDefault="00404BDF" w:rsidP="00F36E0B">
      <w:pPr>
        <w:rPr>
          <w:rFonts w:cstheme="minorHAnsi"/>
          <w:color w:val="000000" w:themeColor="text1"/>
          <w:sz w:val="24"/>
          <w:szCs w:val="24"/>
        </w:rPr>
      </w:pPr>
      <w:r>
        <w:rPr>
          <w:rFonts w:cstheme="minorHAnsi"/>
          <w:noProof/>
          <w:color w:val="000000" w:themeColor="text1"/>
          <w:sz w:val="24"/>
          <w:szCs w:val="24"/>
        </w:rPr>
        <w:lastRenderedPageBreak/>
        <mc:AlternateContent>
          <mc:Choice Requires="wps">
            <w:drawing>
              <wp:anchor distT="0" distB="0" distL="114300" distR="114300" simplePos="0" relativeHeight="251679744" behindDoc="0" locked="0" layoutInCell="1" allowOverlap="1" wp14:anchorId="2C13AD5C" wp14:editId="15142D4C">
                <wp:simplePos x="0" y="0"/>
                <wp:positionH relativeFrom="column">
                  <wp:posOffset>149013</wp:posOffset>
                </wp:positionH>
                <wp:positionV relativeFrom="paragraph">
                  <wp:posOffset>995680</wp:posOffset>
                </wp:positionV>
                <wp:extent cx="3928534" cy="1239520"/>
                <wp:effectExtent l="0" t="0" r="15240" b="17780"/>
                <wp:wrapNone/>
                <wp:docPr id="63" name="Rectangle: Rounded Corners 63"/>
                <wp:cNvGraphicFramePr/>
                <a:graphic xmlns:a="http://schemas.openxmlformats.org/drawingml/2006/main">
                  <a:graphicData uri="http://schemas.microsoft.com/office/word/2010/wordprocessingShape">
                    <wps:wsp>
                      <wps:cNvSpPr/>
                      <wps:spPr>
                        <a:xfrm>
                          <a:off x="0" y="0"/>
                          <a:ext cx="3928534" cy="1239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140D7B" id="Rectangle: Rounded Corners 63" o:spid="_x0000_s1026" style="position:absolute;margin-left:11.75pt;margin-top:78.4pt;width:309.35pt;height:97.6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" filled="f" strokecolor="red" strokeweight="1pt">
                <v:stroke joinstyle="miter"/>
              </v:roundrect>
            </w:pict>
          </mc:Fallback>
        </mc:AlternateContent>
      </w:r>
      <w:r w:rsidR="00713A86">
        <w:rPr>
          <w:rFonts w:cstheme="minorHAnsi"/>
          <w:noProof/>
          <w:color w:val="000000" w:themeColor="text1"/>
          <w:sz w:val="24"/>
          <w:szCs w:val="24"/>
        </w:rPr>
        <w:drawing>
          <wp:inline distT="0" distB="0" distL="0" distR="0" wp14:anchorId="61974593" wp14:editId="5D7E8D5A">
            <wp:extent cx="4076730" cy="3967192"/>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up deepin.png"/>
                    <pic:cNvPicPr/>
                  </pic:nvPicPr>
                  <pic:blipFill>
                    <a:blip r:embed="rId42"/>
                    <a:stretch>
                      <a:fillRect/>
                    </a:stretch>
                  </pic:blipFill>
                  <pic:spPr>
                    <a:xfrm>
                      <a:off x="0" y="0"/>
                      <a:ext cx="4076730" cy="3967192"/>
                    </a:xfrm>
                    <a:prstGeom prst="rect">
                      <a:avLst/>
                    </a:prstGeom>
                  </pic:spPr>
                </pic:pic>
              </a:graphicData>
            </a:graphic>
          </wp:inline>
        </w:drawing>
      </w:r>
    </w:p>
    <w:p w14:paraId="6ACBD450" w14:textId="34DB27EC" w:rsidR="00713A86" w:rsidRDefault="00713A86" w:rsidP="00F36E0B">
      <w:pPr>
        <w:rPr>
          <w:rFonts w:cstheme="minorHAnsi"/>
          <w:color w:val="000000" w:themeColor="text1"/>
          <w:sz w:val="24"/>
          <w:szCs w:val="24"/>
        </w:rPr>
      </w:pPr>
      <w:r>
        <w:rPr>
          <w:rFonts w:cstheme="minorHAnsi"/>
          <w:color w:val="000000" w:themeColor="text1"/>
          <w:sz w:val="24"/>
          <w:szCs w:val="24"/>
        </w:rPr>
        <w:tab/>
        <w:t xml:space="preserve">Since </w:t>
      </w:r>
      <w:proofErr w:type="spellStart"/>
      <w:r>
        <w:rPr>
          <w:rFonts w:cstheme="minorHAnsi"/>
          <w:color w:val="000000" w:themeColor="text1"/>
          <w:sz w:val="24"/>
          <w:szCs w:val="24"/>
        </w:rPr>
        <w:t>Deepin</w:t>
      </w:r>
      <w:proofErr w:type="spellEnd"/>
      <w:r>
        <w:rPr>
          <w:rFonts w:cstheme="minorHAnsi"/>
          <w:color w:val="000000" w:themeColor="text1"/>
          <w:sz w:val="24"/>
          <w:szCs w:val="24"/>
        </w:rPr>
        <w:t xml:space="preserve"> OS</w:t>
      </w:r>
      <w:r w:rsidR="00097C88">
        <w:rPr>
          <w:rFonts w:cstheme="minorHAnsi"/>
          <w:color w:val="000000" w:themeColor="text1"/>
          <w:sz w:val="24"/>
          <w:szCs w:val="24"/>
        </w:rPr>
        <w:t xml:space="preserve"> is</w:t>
      </w:r>
      <w:r>
        <w:rPr>
          <w:rFonts w:cstheme="minorHAnsi"/>
          <w:color w:val="000000" w:themeColor="text1"/>
          <w:sz w:val="24"/>
          <w:szCs w:val="24"/>
        </w:rPr>
        <w:t xml:space="preserve"> a Debian based Linux </w:t>
      </w:r>
      <w:r w:rsidR="00097C88">
        <w:rPr>
          <w:rFonts w:cstheme="minorHAnsi"/>
          <w:color w:val="000000" w:themeColor="text1"/>
          <w:sz w:val="24"/>
          <w:szCs w:val="24"/>
        </w:rPr>
        <w:t xml:space="preserve">distribution, the user must check “Linux” under the Guest operating system and </w:t>
      </w:r>
      <w:r w:rsidR="003856E4">
        <w:rPr>
          <w:rFonts w:cstheme="minorHAnsi"/>
          <w:color w:val="000000" w:themeColor="text1"/>
          <w:sz w:val="24"/>
          <w:szCs w:val="24"/>
        </w:rPr>
        <w:t>from the dropdown, under Version, select the latest “Debian” version.</w:t>
      </w:r>
    </w:p>
    <w:p w14:paraId="56974606" w14:textId="6F32F013" w:rsidR="00635EBD" w:rsidRDefault="00BD4536" w:rsidP="00F36E0B">
      <w:pPr>
        <w:rPr>
          <w:rFonts w:cstheme="minorHAnsi"/>
          <w:color w:val="000000" w:themeColor="text1"/>
          <w:sz w:val="24"/>
          <w:szCs w:val="24"/>
        </w:rPr>
      </w:pPr>
      <w:r>
        <w:rPr>
          <w:rFonts w:cstheme="minorHAnsi"/>
          <w:noProof/>
          <w:color w:val="000000" w:themeColor="text1"/>
          <w:sz w:val="24"/>
          <w:szCs w:val="24"/>
        </w:rPr>
        <w:lastRenderedPageBreak/>
        <mc:AlternateContent>
          <mc:Choice Requires="wps">
            <w:drawing>
              <wp:anchor distT="0" distB="0" distL="114300" distR="114300" simplePos="0" relativeHeight="251680768" behindDoc="0" locked="0" layoutInCell="1" allowOverlap="1" wp14:anchorId="1030F181" wp14:editId="76A5BE0B">
                <wp:simplePos x="0" y="0"/>
                <wp:positionH relativeFrom="column">
                  <wp:posOffset>1259840</wp:posOffset>
                </wp:positionH>
                <wp:positionV relativeFrom="paragraph">
                  <wp:posOffset>1239520</wp:posOffset>
                </wp:positionV>
                <wp:extent cx="833120" cy="264160"/>
                <wp:effectExtent l="0" t="0" r="24130" b="21590"/>
                <wp:wrapNone/>
                <wp:docPr id="65" name="Rectangle: Rounded Corners 65"/>
                <wp:cNvGraphicFramePr/>
                <a:graphic xmlns:a="http://schemas.openxmlformats.org/drawingml/2006/main">
                  <a:graphicData uri="http://schemas.microsoft.com/office/word/2010/wordprocessingShape">
                    <wps:wsp>
                      <wps:cNvSpPr/>
                      <wps:spPr>
                        <a:xfrm>
                          <a:off x="0" y="0"/>
                          <a:ext cx="833120" cy="2641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7EDBBE" id="Rectangle: Rounded Corners 65" o:spid="_x0000_s1026" style="position:absolute;margin-left:99.2pt;margin-top:97.6pt;width:65.6pt;height:20.8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" filled="f" strokecolor="red" strokeweight="1pt">
                <v:stroke joinstyle="miter"/>
              </v:roundrect>
            </w:pict>
          </mc:Fallback>
        </mc:AlternateContent>
      </w:r>
      <w:r w:rsidR="00635EBD">
        <w:rPr>
          <w:rFonts w:cstheme="minorHAnsi"/>
          <w:noProof/>
          <w:color w:val="000000" w:themeColor="text1"/>
          <w:sz w:val="24"/>
          <w:szCs w:val="24"/>
        </w:rPr>
        <w:drawing>
          <wp:inline distT="0" distB="0" distL="0" distR="0" wp14:anchorId="06BAA339" wp14:editId="49F244C3">
            <wp:extent cx="4076730" cy="3967192"/>
            <wp:effectExtent l="0" t="0" r="0" b="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eepin memory.png"/>
                    <pic:cNvPicPr/>
                  </pic:nvPicPr>
                  <pic:blipFill>
                    <a:blip r:embed="rId43"/>
                    <a:stretch>
                      <a:fillRect/>
                    </a:stretch>
                  </pic:blipFill>
                  <pic:spPr>
                    <a:xfrm>
                      <a:off x="0" y="0"/>
                      <a:ext cx="4076730" cy="3967192"/>
                    </a:xfrm>
                    <a:prstGeom prst="rect">
                      <a:avLst/>
                    </a:prstGeom>
                  </pic:spPr>
                </pic:pic>
              </a:graphicData>
            </a:graphic>
          </wp:inline>
        </w:drawing>
      </w:r>
    </w:p>
    <w:p w14:paraId="60026D52" w14:textId="6424EF59" w:rsidR="00635EBD" w:rsidRDefault="00635EBD" w:rsidP="00F36E0B">
      <w:pPr>
        <w:rPr>
          <w:rFonts w:cstheme="minorHAnsi"/>
          <w:color w:val="000000" w:themeColor="text1"/>
          <w:sz w:val="24"/>
          <w:szCs w:val="24"/>
        </w:rPr>
      </w:pPr>
      <w:r>
        <w:rPr>
          <w:rFonts w:cstheme="minorHAnsi"/>
          <w:color w:val="000000" w:themeColor="text1"/>
          <w:sz w:val="24"/>
          <w:szCs w:val="24"/>
        </w:rPr>
        <w:tab/>
        <w:t xml:space="preserve">Unlike other Linux </w:t>
      </w:r>
      <w:r w:rsidR="00A10EF4">
        <w:rPr>
          <w:rFonts w:cstheme="minorHAnsi"/>
          <w:color w:val="000000" w:themeColor="text1"/>
          <w:sz w:val="24"/>
          <w:szCs w:val="24"/>
        </w:rPr>
        <w:t xml:space="preserve">based OS, which can operate with 20 GB disk capacity, </w:t>
      </w:r>
      <w:proofErr w:type="spellStart"/>
      <w:r w:rsidR="00A10EF4">
        <w:rPr>
          <w:rFonts w:cstheme="minorHAnsi"/>
          <w:color w:val="000000" w:themeColor="text1"/>
          <w:sz w:val="24"/>
          <w:szCs w:val="24"/>
        </w:rPr>
        <w:t>Deepin</w:t>
      </w:r>
      <w:proofErr w:type="spellEnd"/>
      <w:r w:rsidR="00A10EF4">
        <w:rPr>
          <w:rFonts w:cstheme="minorHAnsi"/>
          <w:color w:val="000000" w:themeColor="text1"/>
          <w:sz w:val="24"/>
          <w:szCs w:val="24"/>
        </w:rPr>
        <w:t xml:space="preserve"> needs </w:t>
      </w:r>
      <w:r w:rsidR="00C528C1">
        <w:rPr>
          <w:rFonts w:cstheme="minorHAnsi"/>
          <w:color w:val="000000" w:themeColor="text1"/>
          <w:sz w:val="24"/>
          <w:szCs w:val="24"/>
        </w:rPr>
        <w:t>a larger disk capacity because of its additional DDE environment and applications.</w:t>
      </w:r>
    </w:p>
    <w:p w14:paraId="5FC563FD" w14:textId="5D7F8ECD" w:rsidR="00D818BC" w:rsidRDefault="005E3B7A" w:rsidP="005E3B7A">
      <w:pPr>
        <w:pStyle w:val="Heading2"/>
        <w:rPr>
          <w:sz w:val="32"/>
          <w:szCs w:val="32"/>
        </w:rPr>
      </w:pPr>
      <w:r>
        <w:rPr>
          <w:sz w:val="32"/>
          <w:szCs w:val="32"/>
        </w:rPr>
        <w:t>Step 14: -</w:t>
      </w:r>
    </w:p>
    <w:p w14:paraId="247A34D5" w14:textId="28144636" w:rsidR="00077EA9" w:rsidRDefault="00B92AF8" w:rsidP="00B92AF8">
      <w:pPr>
        <w:ind w:left="0"/>
        <w:rPr>
          <w:rFonts w:cstheme="minorHAnsi"/>
          <w:color w:val="000000" w:themeColor="text1"/>
          <w:sz w:val="24"/>
          <w:szCs w:val="24"/>
        </w:rPr>
      </w:pPr>
      <w:r>
        <w:rPr>
          <w:rFonts w:cstheme="minorHAnsi"/>
          <w:color w:val="000000" w:themeColor="text1"/>
          <w:sz w:val="24"/>
          <w:szCs w:val="24"/>
        </w:rPr>
        <w:t xml:space="preserve"> </w:t>
      </w:r>
      <w:r w:rsidR="009E6E1B">
        <w:rPr>
          <w:rFonts w:cstheme="minorHAnsi"/>
          <w:noProof/>
          <w:sz w:val="24"/>
          <w:szCs w:val="24"/>
        </w:rPr>
        <w:drawing>
          <wp:inline distT="0" distB="0" distL="0" distR="0" wp14:anchorId="57CD24B3" wp14:editId="666EAC81">
            <wp:extent cx="4734560" cy="3550919"/>
            <wp:effectExtent l="0" t="0" r="0" b="0"/>
            <wp:docPr id="66" name="Picture 66" descr="A picture containing table, sitting, green,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oose language deepin.png"/>
                    <pic:cNvPicPr/>
                  </pic:nvPicPr>
                  <pic:blipFill>
                    <a:blip r:embed="rId44"/>
                    <a:stretch>
                      <a:fillRect/>
                    </a:stretch>
                  </pic:blipFill>
                  <pic:spPr>
                    <a:xfrm>
                      <a:off x="0" y="0"/>
                      <a:ext cx="4746551" cy="3559913"/>
                    </a:xfrm>
                    <a:prstGeom prst="rect">
                      <a:avLst/>
                    </a:prstGeom>
                  </pic:spPr>
                </pic:pic>
              </a:graphicData>
            </a:graphic>
          </wp:inline>
        </w:drawing>
      </w:r>
    </w:p>
    <w:p w14:paraId="2CD65E8F" w14:textId="3EC7CCB0" w:rsidR="009E6E1B" w:rsidRDefault="009E6E1B" w:rsidP="00B92AF8">
      <w:pPr>
        <w:ind w:left="0"/>
        <w:rPr>
          <w:rFonts w:cstheme="minorHAnsi"/>
          <w:color w:val="000000" w:themeColor="text1"/>
          <w:sz w:val="24"/>
          <w:szCs w:val="24"/>
        </w:rPr>
      </w:pPr>
      <w:r>
        <w:rPr>
          <w:rFonts w:cstheme="minorHAnsi"/>
          <w:color w:val="000000" w:themeColor="text1"/>
          <w:sz w:val="24"/>
          <w:szCs w:val="24"/>
        </w:rPr>
        <w:lastRenderedPageBreak/>
        <w:tab/>
        <w:t xml:space="preserve">Once </w:t>
      </w:r>
      <w:proofErr w:type="spellStart"/>
      <w:r>
        <w:rPr>
          <w:rFonts w:cstheme="minorHAnsi"/>
          <w:color w:val="000000" w:themeColor="text1"/>
          <w:sz w:val="24"/>
          <w:szCs w:val="24"/>
        </w:rPr>
        <w:t>Deepin</w:t>
      </w:r>
      <w:proofErr w:type="spellEnd"/>
      <w:r>
        <w:rPr>
          <w:rFonts w:cstheme="minorHAnsi"/>
          <w:color w:val="000000" w:themeColor="text1"/>
          <w:sz w:val="24"/>
          <w:szCs w:val="24"/>
        </w:rPr>
        <w:t xml:space="preserve"> OS has been deployed on</w:t>
      </w:r>
      <w:r w:rsidR="00E91DE3">
        <w:rPr>
          <w:rFonts w:cstheme="minorHAnsi"/>
          <w:color w:val="000000" w:themeColor="text1"/>
          <w:sz w:val="24"/>
          <w:szCs w:val="24"/>
        </w:rPr>
        <w:t xml:space="preserve"> Workstation, it is time to install it. </w:t>
      </w:r>
      <w:r w:rsidR="00EA0F14">
        <w:rPr>
          <w:rFonts w:cstheme="minorHAnsi"/>
          <w:color w:val="000000" w:themeColor="text1"/>
          <w:sz w:val="24"/>
          <w:szCs w:val="24"/>
        </w:rPr>
        <w:t>The user should begin by selecting the language of their preference.</w:t>
      </w:r>
    </w:p>
    <w:p w14:paraId="12044406" w14:textId="76E15526" w:rsidR="00EA0F14" w:rsidRDefault="00EA0F14" w:rsidP="00B92AF8">
      <w:pPr>
        <w:ind w:left="0"/>
        <w:rPr>
          <w:rFonts w:cstheme="minorHAnsi"/>
          <w:sz w:val="24"/>
          <w:szCs w:val="24"/>
        </w:rPr>
      </w:pPr>
      <w:r>
        <w:rPr>
          <w:rFonts w:cstheme="minorHAnsi"/>
          <w:noProof/>
          <w:sz w:val="24"/>
          <w:szCs w:val="24"/>
        </w:rPr>
        <w:drawing>
          <wp:inline distT="0" distB="0" distL="0" distR="0" wp14:anchorId="0CA5206F" wp14:editId="00D93006">
            <wp:extent cx="4700693" cy="3525521"/>
            <wp:effectExtent l="0" t="0" r="5080" b="0"/>
            <wp:docPr id="67" name="Picture 67" descr="A picture containing sitting, table, green,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t up username deepin.png"/>
                    <pic:cNvPicPr/>
                  </pic:nvPicPr>
                  <pic:blipFill>
                    <a:blip r:embed="rId45"/>
                    <a:stretch>
                      <a:fillRect/>
                    </a:stretch>
                  </pic:blipFill>
                  <pic:spPr>
                    <a:xfrm>
                      <a:off x="0" y="0"/>
                      <a:ext cx="4708900" cy="3531676"/>
                    </a:xfrm>
                    <a:prstGeom prst="rect">
                      <a:avLst/>
                    </a:prstGeom>
                  </pic:spPr>
                </pic:pic>
              </a:graphicData>
            </a:graphic>
          </wp:inline>
        </w:drawing>
      </w:r>
    </w:p>
    <w:p w14:paraId="3D8C9807" w14:textId="5D80E813" w:rsidR="00EA0F14" w:rsidRDefault="00EA0F14" w:rsidP="00B92AF8">
      <w:pPr>
        <w:ind w:left="0"/>
        <w:rPr>
          <w:rFonts w:cstheme="minorHAnsi"/>
          <w:sz w:val="24"/>
          <w:szCs w:val="24"/>
        </w:rPr>
      </w:pPr>
      <w:r>
        <w:rPr>
          <w:rFonts w:cstheme="minorHAnsi"/>
          <w:sz w:val="24"/>
          <w:szCs w:val="24"/>
        </w:rPr>
        <w:tab/>
        <w:t xml:space="preserve">After that the user should set up a username and password that they will use to log into the VM. These credentials </w:t>
      </w:r>
      <w:r w:rsidR="00902CA5">
        <w:rPr>
          <w:rFonts w:cstheme="minorHAnsi"/>
          <w:sz w:val="24"/>
          <w:szCs w:val="24"/>
        </w:rPr>
        <w:t>must be noted somewhere else as it would be almost impossible to reset them if they are forgotten.</w:t>
      </w:r>
    </w:p>
    <w:p w14:paraId="3554168A" w14:textId="2F33E7D4" w:rsidR="00442EBA" w:rsidRDefault="00442EBA" w:rsidP="00B92AF8">
      <w:pPr>
        <w:ind w:left="0"/>
        <w:rPr>
          <w:rFonts w:cstheme="minorHAnsi"/>
          <w:sz w:val="24"/>
          <w:szCs w:val="24"/>
        </w:rPr>
      </w:pPr>
      <w:r>
        <w:rPr>
          <w:rFonts w:cstheme="minorHAnsi"/>
          <w:noProof/>
          <w:sz w:val="24"/>
          <w:szCs w:val="24"/>
        </w:rPr>
        <w:drawing>
          <wp:inline distT="0" distB="0" distL="0" distR="0" wp14:anchorId="56E7CC89" wp14:editId="66ACA3EE">
            <wp:extent cx="4700270" cy="3525201"/>
            <wp:effectExtent l="0" t="0" r="508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et it install.png"/>
                    <pic:cNvPicPr/>
                  </pic:nvPicPr>
                  <pic:blipFill>
                    <a:blip r:embed="rId46"/>
                    <a:stretch>
                      <a:fillRect/>
                    </a:stretch>
                  </pic:blipFill>
                  <pic:spPr>
                    <a:xfrm>
                      <a:off x="0" y="0"/>
                      <a:ext cx="4722067" cy="3541548"/>
                    </a:xfrm>
                    <a:prstGeom prst="rect">
                      <a:avLst/>
                    </a:prstGeom>
                  </pic:spPr>
                </pic:pic>
              </a:graphicData>
            </a:graphic>
          </wp:inline>
        </w:drawing>
      </w:r>
    </w:p>
    <w:p w14:paraId="75517A0B" w14:textId="426E20B9" w:rsidR="00442EBA" w:rsidRDefault="00442EBA" w:rsidP="00B92AF8">
      <w:pPr>
        <w:ind w:left="0"/>
        <w:rPr>
          <w:rFonts w:cstheme="minorHAnsi"/>
          <w:sz w:val="24"/>
          <w:szCs w:val="24"/>
        </w:rPr>
      </w:pPr>
      <w:r>
        <w:rPr>
          <w:rFonts w:cstheme="minorHAnsi"/>
          <w:sz w:val="24"/>
          <w:szCs w:val="24"/>
        </w:rPr>
        <w:lastRenderedPageBreak/>
        <w:tab/>
        <w:t>The user must follow the additional installation steps and configure them according to their own preference</w:t>
      </w:r>
      <w:r w:rsidR="00243BCB">
        <w:rPr>
          <w:rFonts w:cstheme="minorHAnsi"/>
          <w:sz w:val="24"/>
          <w:szCs w:val="24"/>
        </w:rPr>
        <w:t xml:space="preserve"> and let the OS install.</w:t>
      </w:r>
    </w:p>
    <w:p w14:paraId="15EA31C6" w14:textId="7D1A105B" w:rsidR="003434B2" w:rsidRDefault="003434B2" w:rsidP="00B92AF8">
      <w:pPr>
        <w:ind w:left="0"/>
        <w:rPr>
          <w:rFonts w:cstheme="minorHAnsi"/>
          <w:sz w:val="24"/>
          <w:szCs w:val="24"/>
        </w:rPr>
      </w:pPr>
      <w:r>
        <w:rPr>
          <w:rFonts w:cstheme="minorHAnsi"/>
          <w:noProof/>
          <w:sz w:val="24"/>
          <w:szCs w:val="24"/>
        </w:rPr>
        <w:drawing>
          <wp:inline distT="0" distB="0" distL="0" distR="0" wp14:anchorId="26744764" wp14:editId="6D0893C6">
            <wp:extent cx="5943600" cy="4457700"/>
            <wp:effectExtent l="0" t="0" r="0" b="0"/>
            <wp:docPr id="69" name="Picture 69" descr="A picture containing sitting, old, black,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nce installed deepin.png"/>
                    <pic:cNvPicPr/>
                  </pic:nvPicPr>
                  <pic:blipFill>
                    <a:blip r:embed="rId47"/>
                    <a:stretch>
                      <a:fillRect/>
                    </a:stretch>
                  </pic:blipFill>
                  <pic:spPr>
                    <a:xfrm>
                      <a:off x="0" y="0"/>
                      <a:ext cx="5943600" cy="4457700"/>
                    </a:xfrm>
                    <a:prstGeom prst="rect">
                      <a:avLst/>
                    </a:prstGeom>
                  </pic:spPr>
                </pic:pic>
              </a:graphicData>
            </a:graphic>
          </wp:inline>
        </w:drawing>
      </w:r>
    </w:p>
    <w:p w14:paraId="6BF275F5" w14:textId="27785898" w:rsidR="003434B2" w:rsidRDefault="003434B2" w:rsidP="00B92AF8">
      <w:pPr>
        <w:ind w:left="0"/>
        <w:rPr>
          <w:rFonts w:cstheme="minorHAnsi"/>
          <w:sz w:val="24"/>
          <w:szCs w:val="24"/>
        </w:rPr>
      </w:pPr>
      <w:r>
        <w:rPr>
          <w:rFonts w:cstheme="minorHAnsi"/>
          <w:sz w:val="24"/>
          <w:szCs w:val="24"/>
        </w:rPr>
        <w:tab/>
        <w:t xml:space="preserve">Once installed, the </w:t>
      </w:r>
      <w:proofErr w:type="spellStart"/>
      <w:r>
        <w:rPr>
          <w:rFonts w:cstheme="minorHAnsi"/>
          <w:sz w:val="24"/>
          <w:szCs w:val="24"/>
        </w:rPr>
        <w:t>Deepin</w:t>
      </w:r>
      <w:proofErr w:type="spellEnd"/>
      <w:r>
        <w:rPr>
          <w:rFonts w:cstheme="minorHAnsi"/>
          <w:sz w:val="24"/>
          <w:szCs w:val="24"/>
        </w:rPr>
        <w:t xml:space="preserve"> VM would look like this!</w:t>
      </w:r>
    </w:p>
    <w:p w14:paraId="214278FA" w14:textId="17092AED" w:rsidR="00DE400B" w:rsidRDefault="00E50EDC" w:rsidP="00E50EDC">
      <w:pPr>
        <w:pStyle w:val="Heading2"/>
        <w:ind w:left="0"/>
        <w:rPr>
          <w:sz w:val="32"/>
          <w:szCs w:val="32"/>
        </w:rPr>
      </w:pPr>
      <w:r>
        <w:rPr>
          <w:sz w:val="32"/>
          <w:szCs w:val="32"/>
        </w:rPr>
        <w:t>STEP 15: -</w:t>
      </w:r>
    </w:p>
    <w:p w14:paraId="55C08A35" w14:textId="64A15A35" w:rsidR="00E50EDC" w:rsidRDefault="005301B6" w:rsidP="00E50EDC">
      <w:pPr>
        <w:ind w:left="0"/>
        <w:rPr>
          <w:rFonts w:cstheme="minorHAnsi"/>
          <w:color w:val="000000" w:themeColor="text1"/>
          <w:sz w:val="24"/>
          <w:szCs w:val="24"/>
        </w:rPr>
      </w:pPr>
      <w:r>
        <w:rPr>
          <w:rFonts w:cstheme="minorHAnsi"/>
          <w:noProof/>
          <w:color w:val="000000" w:themeColor="text1"/>
          <w:sz w:val="24"/>
          <w:szCs w:val="24"/>
        </w:rPr>
        <w:drawing>
          <wp:inline distT="0" distB="0" distL="0" distR="0" wp14:anchorId="50B7CF61" wp14:editId="5ECC7495">
            <wp:extent cx="1900251" cy="266702"/>
            <wp:effectExtent l="0" t="0" r="5080" b="0"/>
            <wp:docPr id="70" name="Picture 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m.png"/>
                    <pic:cNvPicPr/>
                  </pic:nvPicPr>
                  <pic:blipFill>
                    <a:blip r:embed="rId48"/>
                    <a:stretch>
                      <a:fillRect/>
                    </a:stretch>
                  </pic:blipFill>
                  <pic:spPr>
                    <a:xfrm>
                      <a:off x="0" y="0"/>
                      <a:ext cx="1900251" cy="266702"/>
                    </a:xfrm>
                    <a:prstGeom prst="rect">
                      <a:avLst/>
                    </a:prstGeom>
                  </pic:spPr>
                </pic:pic>
              </a:graphicData>
            </a:graphic>
          </wp:inline>
        </w:drawing>
      </w:r>
    </w:p>
    <w:p w14:paraId="64C3093F" w14:textId="15623ADD" w:rsidR="00A25993" w:rsidRDefault="005301B6" w:rsidP="00EE12E4">
      <w:pPr>
        <w:ind w:left="0"/>
        <w:rPr>
          <w:rFonts w:cstheme="minorHAnsi"/>
          <w:color w:val="000000" w:themeColor="text1"/>
          <w:sz w:val="24"/>
          <w:szCs w:val="24"/>
        </w:rPr>
      </w:pPr>
      <w:r>
        <w:rPr>
          <w:rFonts w:cstheme="minorHAnsi"/>
          <w:color w:val="000000" w:themeColor="text1"/>
          <w:sz w:val="24"/>
          <w:szCs w:val="24"/>
        </w:rPr>
        <w:tab/>
        <w:t xml:space="preserve">The user must now navigate to </w:t>
      </w:r>
      <w:r>
        <w:rPr>
          <w:rFonts w:ascii="Agency FB" w:hAnsi="Agency FB" w:cstheme="minorHAnsi"/>
          <w:color w:val="000000" w:themeColor="text1"/>
          <w:sz w:val="24"/>
          <w:szCs w:val="24"/>
        </w:rPr>
        <w:t>VM -&gt;</w:t>
      </w:r>
      <w:r w:rsidR="00EE12E4">
        <w:rPr>
          <w:rFonts w:ascii="Agency FB" w:hAnsi="Agency FB" w:cstheme="minorHAnsi"/>
          <w:color w:val="000000" w:themeColor="text1"/>
          <w:sz w:val="24"/>
          <w:szCs w:val="24"/>
        </w:rPr>
        <w:t xml:space="preserve"> Settings -&gt; Network Adapter</w:t>
      </w:r>
      <w:r w:rsidR="00EE12E4">
        <w:rPr>
          <w:rFonts w:cstheme="minorHAnsi"/>
          <w:color w:val="000000" w:themeColor="text1"/>
          <w:sz w:val="24"/>
          <w:szCs w:val="24"/>
        </w:rPr>
        <w:t>.</w:t>
      </w:r>
    </w:p>
    <w:p w14:paraId="7478E57B" w14:textId="5BE75022" w:rsidR="002B4E7B" w:rsidRDefault="002B4E7B" w:rsidP="00EE12E4">
      <w:pPr>
        <w:ind w:left="0"/>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8111AF2" wp14:editId="5FABC667">
            <wp:extent cx="4754880" cy="4577587"/>
            <wp:effectExtent l="0" t="0" r="762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ost only settings.png"/>
                    <pic:cNvPicPr/>
                  </pic:nvPicPr>
                  <pic:blipFill>
                    <a:blip r:embed="rId49"/>
                    <a:stretch>
                      <a:fillRect/>
                    </a:stretch>
                  </pic:blipFill>
                  <pic:spPr>
                    <a:xfrm>
                      <a:off x="0" y="0"/>
                      <a:ext cx="4789437" cy="4610856"/>
                    </a:xfrm>
                    <a:prstGeom prst="rect">
                      <a:avLst/>
                    </a:prstGeom>
                  </pic:spPr>
                </pic:pic>
              </a:graphicData>
            </a:graphic>
          </wp:inline>
        </w:drawing>
      </w:r>
    </w:p>
    <w:p w14:paraId="53FA05B6" w14:textId="10A4E0B6" w:rsidR="002B4E7B" w:rsidRDefault="002B4E7B" w:rsidP="00EE12E4">
      <w:pPr>
        <w:ind w:left="0"/>
        <w:rPr>
          <w:rFonts w:cstheme="minorHAnsi"/>
          <w:color w:val="000000" w:themeColor="text1"/>
          <w:sz w:val="24"/>
          <w:szCs w:val="24"/>
        </w:rPr>
      </w:pPr>
      <w:r>
        <w:rPr>
          <w:rFonts w:cstheme="minorHAnsi"/>
          <w:color w:val="000000" w:themeColor="text1"/>
          <w:sz w:val="24"/>
          <w:szCs w:val="24"/>
        </w:rPr>
        <w:tab/>
        <w:t>Under N</w:t>
      </w:r>
      <w:r w:rsidR="0081246C">
        <w:rPr>
          <w:rFonts w:cstheme="minorHAnsi"/>
          <w:color w:val="000000" w:themeColor="text1"/>
          <w:sz w:val="24"/>
          <w:szCs w:val="24"/>
        </w:rPr>
        <w:t xml:space="preserve">etwork connection, in the dropdown, select the “Host-Only” interface. It should usually be VMnet1. </w:t>
      </w:r>
      <w:r w:rsidR="00536CC9">
        <w:rPr>
          <w:rFonts w:cstheme="minorHAnsi"/>
          <w:color w:val="000000" w:themeColor="text1"/>
          <w:sz w:val="24"/>
          <w:szCs w:val="24"/>
        </w:rPr>
        <w:t xml:space="preserve">This setting will make the </w:t>
      </w:r>
      <w:proofErr w:type="spellStart"/>
      <w:r w:rsidR="00536CC9">
        <w:rPr>
          <w:rFonts w:cstheme="minorHAnsi"/>
          <w:color w:val="000000" w:themeColor="text1"/>
          <w:sz w:val="24"/>
          <w:szCs w:val="24"/>
        </w:rPr>
        <w:t>Deepin</w:t>
      </w:r>
      <w:proofErr w:type="spellEnd"/>
      <w:r w:rsidR="00536CC9">
        <w:rPr>
          <w:rFonts w:cstheme="minorHAnsi"/>
          <w:color w:val="000000" w:themeColor="text1"/>
          <w:sz w:val="24"/>
          <w:szCs w:val="24"/>
        </w:rPr>
        <w:t xml:space="preserve"> VM isolated</w:t>
      </w:r>
      <w:r w:rsidR="002D1ACD">
        <w:rPr>
          <w:rFonts w:cstheme="minorHAnsi"/>
          <w:color w:val="000000" w:themeColor="text1"/>
          <w:sz w:val="24"/>
          <w:szCs w:val="24"/>
        </w:rPr>
        <w:t xml:space="preserve">. It will act as if </w:t>
      </w:r>
      <w:r w:rsidR="000B464F">
        <w:rPr>
          <w:rFonts w:cstheme="minorHAnsi"/>
          <w:color w:val="000000" w:themeColor="text1"/>
          <w:sz w:val="24"/>
          <w:szCs w:val="24"/>
        </w:rPr>
        <w:t xml:space="preserve">the VM’s interface port is empty and is not connected to anything. We need the </w:t>
      </w:r>
      <w:proofErr w:type="spellStart"/>
      <w:r w:rsidR="000B464F">
        <w:rPr>
          <w:rFonts w:cstheme="minorHAnsi"/>
          <w:color w:val="000000" w:themeColor="text1"/>
          <w:sz w:val="24"/>
          <w:szCs w:val="24"/>
        </w:rPr>
        <w:t>Deepin</w:t>
      </w:r>
      <w:proofErr w:type="spellEnd"/>
      <w:r w:rsidR="000B464F">
        <w:rPr>
          <w:rFonts w:cstheme="minorHAnsi"/>
          <w:color w:val="000000" w:themeColor="text1"/>
          <w:sz w:val="24"/>
          <w:szCs w:val="24"/>
        </w:rPr>
        <w:t xml:space="preserve"> OS to be at this setting to </w:t>
      </w:r>
      <w:r w:rsidR="00EE0696">
        <w:rPr>
          <w:rFonts w:cstheme="minorHAnsi"/>
          <w:color w:val="000000" w:themeColor="text1"/>
          <w:sz w:val="24"/>
          <w:szCs w:val="24"/>
        </w:rPr>
        <w:t>have it be a part of the GNS3 topology and make connection with the virtual appliances on the application.</w:t>
      </w:r>
    </w:p>
    <w:p w14:paraId="204D540D" w14:textId="6657BF26" w:rsidR="00EE0696" w:rsidRDefault="00EE0696" w:rsidP="00EE0696">
      <w:pPr>
        <w:pStyle w:val="Heading2"/>
        <w:rPr>
          <w:sz w:val="32"/>
          <w:szCs w:val="32"/>
        </w:rPr>
      </w:pPr>
      <w:r>
        <w:rPr>
          <w:sz w:val="32"/>
          <w:szCs w:val="32"/>
        </w:rPr>
        <w:t>Step 16: -</w:t>
      </w:r>
    </w:p>
    <w:p w14:paraId="4F4D10A9" w14:textId="3C6687C9" w:rsidR="00EE0696" w:rsidRPr="00EE0696" w:rsidRDefault="00EE0696" w:rsidP="00EE0696">
      <w:pPr>
        <w:rPr>
          <w:sz w:val="24"/>
          <w:szCs w:val="24"/>
        </w:rPr>
      </w:pPr>
      <w:r>
        <w:rPr>
          <w:noProof/>
          <w:sz w:val="24"/>
          <w:szCs w:val="24"/>
        </w:rPr>
        <w:drawing>
          <wp:inline distT="0" distB="0" distL="0" distR="0" wp14:anchorId="447408E1" wp14:editId="5DE49A68">
            <wp:extent cx="1714513" cy="2052653"/>
            <wp:effectExtent l="0" t="0" r="0" b="508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d over to gns3vm.png"/>
                    <pic:cNvPicPr/>
                  </pic:nvPicPr>
                  <pic:blipFill>
                    <a:blip r:embed="rId50"/>
                    <a:stretch>
                      <a:fillRect/>
                    </a:stretch>
                  </pic:blipFill>
                  <pic:spPr>
                    <a:xfrm>
                      <a:off x="0" y="0"/>
                      <a:ext cx="1714513" cy="2052653"/>
                    </a:xfrm>
                    <a:prstGeom prst="rect">
                      <a:avLst/>
                    </a:prstGeom>
                  </pic:spPr>
                </pic:pic>
              </a:graphicData>
            </a:graphic>
          </wp:inline>
        </w:drawing>
      </w:r>
    </w:p>
    <w:p w14:paraId="420B0B30" w14:textId="695B3703" w:rsidR="002B4E7B" w:rsidRDefault="00F23037" w:rsidP="00EE12E4">
      <w:pPr>
        <w:ind w:left="0"/>
        <w:rPr>
          <w:rFonts w:cstheme="minorHAnsi"/>
          <w:color w:val="000000" w:themeColor="text1"/>
          <w:sz w:val="24"/>
          <w:szCs w:val="24"/>
        </w:rPr>
      </w:pPr>
      <w:r>
        <w:rPr>
          <w:rFonts w:cstheme="minorHAnsi"/>
          <w:color w:val="000000" w:themeColor="text1"/>
          <w:sz w:val="24"/>
          <w:szCs w:val="24"/>
        </w:rPr>
        <w:lastRenderedPageBreak/>
        <w:tab/>
        <w:t xml:space="preserve">The user must now head over to GNS3 VM in the Workstation and navigate to </w:t>
      </w:r>
      <w:r>
        <w:rPr>
          <w:rFonts w:ascii="Agency FB" w:hAnsi="Agency FB" w:cstheme="minorHAnsi"/>
          <w:color w:val="000000" w:themeColor="text1"/>
          <w:sz w:val="24"/>
          <w:szCs w:val="24"/>
        </w:rPr>
        <w:t>VM -&gt; settings</w:t>
      </w:r>
      <w:r w:rsidR="00B503AD">
        <w:rPr>
          <w:rFonts w:cstheme="minorHAnsi"/>
          <w:color w:val="000000" w:themeColor="text1"/>
          <w:sz w:val="24"/>
          <w:szCs w:val="24"/>
        </w:rPr>
        <w:t>, and select “Add…”</w:t>
      </w:r>
    </w:p>
    <w:p w14:paraId="02581DB2" w14:textId="6AE82A7D" w:rsidR="00B503AD" w:rsidRPr="004E139A" w:rsidRDefault="009B023D" w:rsidP="004E139A">
      <w:pPr>
        <w:ind w:left="0"/>
        <w:rPr>
          <w:rFonts w:cstheme="minorHAnsi"/>
          <w:color w:val="000000" w:themeColor="text1"/>
          <w:sz w:val="24"/>
          <w:szCs w:val="24"/>
        </w:rPr>
      </w:pPr>
      <w:r>
        <w:rPr>
          <w:rFonts w:cstheme="minorHAnsi"/>
          <w:noProof/>
          <w:color w:val="000000" w:themeColor="text1"/>
          <w:sz w:val="24"/>
          <w:szCs w:val="24"/>
        </w:rPr>
        <w:drawing>
          <wp:inline distT="0" distB="0" distL="0" distR="0" wp14:anchorId="14AEFAE2" wp14:editId="3431ED1B">
            <wp:extent cx="3028972" cy="385765"/>
            <wp:effectExtent l="0" t="0" r="0" b="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gns3 vm.png"/>
                    <pic:cNvPicPr/>
                  </pic:nvPicPr>
                  <pic:blipFill>
                    <a:blip r:embed="rId51"/>
                    <a:stretch>
                      <a:fillRect/>
                    </a:stretch>
                  </pic:blipFill>
                  <pic:spPr>
                    <a:xfrm>
                      <a:off x="0" y="0"/>
                      <a:ext cx="3028972" cy="385765"/>
                    </a:xfrm>
                    <a:prstGeom prst="rect">
                      <a:avLst/>
                    </a:prstGeom>
                  </pic:spPr>
                </pic:pic>
              </a:graphicData>
            </a:graphic>
          </wp:inline>
        </w:drawing>
      </w:r>
    </w:p>
    <w:p w14:paraId="4479E291" w14:textId="77A79C9D" w:rsidR="00B503AD" w:rsidRDefault="00486CE1" w:rsidP="00B503AD">
      <w:pPr>
        <w:ind w:left="0"/>
        <w:rPr>
          <w:sz w:val="24"/>
          <w:szCs w:val="24"/>
        </w:rPr>
      </w:pPr>
      <w:r>
        <w:rPr>
          <w:noProof/>
          <w:sz w:val="24"/>
          <w:szCs w:val="24"/>
        </w:rPr>
        <w:drawing>
          <wp:inline distT="0" distB="0" distL="0" distR="0" wp14:anchorId="576FFE0D" wp14:editId="433C341A">
            <wp:extent cx="4233893" cy="3967192"/>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d a network adapter.png"/>
                    <pic:cNvPicPr/>
                  </pic:nvPicPr>
                  <pic:blipFill>
                    <a:blip r:embed="rId52"/>
                    <a:stretch>
                      <a:fillRect/>
                    </a:stretch>
                  </pic:blipFill>
                  <pic:spPr>
                    <a:xfrm>
                      <a:off x="0" y="0"/>
                      <a:ext cx="4233893" cy="3967192"/>
                    </a:xfrm>
                    <a:prstGeom prst="rect">
                      <a:avLst/>
                    </a:prstGeom>
                  </pic:spPr>
                </pic:pic>
              </a:graphicData>
            </a:graphic>
          </wp:inline>
        </w:drawing>
      </w:r>
    </w:p>
    <w:p w14:paraId="743024B3" w14:textId="67B2EDF3" w:rsidR="00486CE1" w:rsidRDefault="00486CE1" w:rsidP="00B503AD">
      <w:pPr>
        <w:ind w:left="0"/>
        <w:rPr>
          <w:sz w:val="24"/>
          <w:szCs w:val="24"/>
        </w:rPr>
      </w:pPr>
      <w:r>
        <w:rPr>
          <w:sz w:val="24"/>
          <w:szCs w:val="24"/>
        </w:rPr>
        <w:tab/>
        <w:t>Add a network adapter to the GNS3 VM and select “Finish.”</w:t>
      </w:r>
    </w:p>
    <w:p w14:paraId="565F7CE3" w14:textId="2BFBD706" w:rsidR="004E139A" w:rsidRDefault="004E139A" w:rsidP="004E139A">
      <w:pPr>
        <w:pStyle w:val="Heading2"/>
        <w:rPr>
          <w:sz w:val="32"/>
          <w:szCs w:val="32"/>
        </w:rPr>
      </w:pPr>
      <w:r>
        <w:rPr>
          <w:sz w:val="32"/>
          <w:szCs w:val="32"/>
        </w:rPr>
        <w:t>Step 17: -</w:t>
      </w:r>
    </w:p>
    <w:p w14:paraId="7774C5E3" w14:textId="6EEC2735" w:rsidR="004E139A" w:rsidRDefault="00B0128C" w:rsidP="004E139A">
      <w:pPr>
        <w:rPr>
          <w:sz w:val="24"/>
          <w:szCs w:val="24"/>
        </w:rPr>
      </w:pPr>
      <w:r>
        <w:rPr>
          <w:noProof/>
          <w:sz w:val="24"/>
          <w:szCs w:val="24"/>
        </w:rPr>
        <w:drawing>
          <wp:inline distT="0" distB="0" distL="0" distR="0" wp14:anchorId="4EFA5FF4" wp14:editId="65335BDA">
            <wp:extent cx="3267099" cy="1933589"/>
            <wp:effectExtent l="0" t="0" r="9525"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idge connections.png"/>
                    <pic:cNvPicPr/>
                  </pic:nvPicPr>
                  <pic:blipFill>
                    <a:blip r:embed="rId53"/>
                    <a:stretch>
                      <a:fillRect/>
                    </a:stretch>
                  </pic:blipFill>
                  <pic:spPr>
                    <a:xfrm>
                      <a:off x="0" y="0"/>
                      <a:ext cx="3267099" cy="1933589"/>
                    </a:xfrm>
                    <a:prstGeom prst="rect">
                      <a:avLst/>
                    </a:prstGeom>
                  </pic:spPr>
                </pic:pic>
              </a:graphicData>
            </a:graphic>
          </wp:inline>
        </w:drawing>
      </w:r>
    </w:p>
    <w:p w14:paraId="68AA0AB9" w14:textId="6D025919" w:rsidR="00400427" w:rsidRDefault="00803C27" w:rsidP="00370796">
      <w:pPr>
        <w:rPr>
          <w:sz w:val="24"/>
          <w:szCs w:val="24"/>
        </w:rPr>
      </w:pPr>
      <w:r>
        <w:rPr>
          <w:sz w:val="24"/>
          <w:szCs w:val="24"/>
        </w:rPr>
        <w:tab/>
        <w:t>Under that new network adapter’s network connection, check the “Bridged: Connected directly to the phy</w:t>
      </w:r>
      <w:r w:rsidR="00646CE6">
        <w:rPr>
          <w:sz w:val="24"/>
          <w:szCs w:val="24"/>
        </w:rPr>
        <w:t>sical network” option. That way, the new network adapter, i.e. network adapt</w:t>
      </w:r>
      <w:r w:rsidR="00E06D94">
        <w:rPr>
          <w:sz w:val="24"/>
          <w:szCs w:val="24"/>
        </w:rPr>
        <w:t xml:space="preserve">er 3, will be bridged with the Physical PC and will replicate its </w:t>
      </w:r>
      <w:r w:rsidR="0019231D">
        <w:rPr>
          <w:sz w:val="24"/>
          <w:szCs w:val="24"/>
        </w:rPr>
        <w:t>connection</w:t>
      </w:r>
      <w:r w:rsidR="00E06D94">
        <w:rPr>
          <w:sz w:val="24"/>
          <w:szCs w:val="24"/>
        </w:rPr>
        <w:t>(s).</w:t>
      </w:r>
      <w:r w:rsidR="0019231D">
        <w:rPr>
          <w:sz w:val="24"/>
          <w:szCs w:val="24"/>
        </w:rPr>
        <w:t xml:space="preserve"> The user will later use this interface to connect the router and the </w:t>
      </w:r>
      <w:proofErr w:type="spellStart"/>
      <w:r w:rsidR="0019231D">
        <w:rPr>
          <w:sz w:val="24"/>
          <w:szCs w:val="24"/>
        </w:rPr>
        <w:t>Deepin</w:t>
      </w:r>
      <w:proofErr w:type="spellEnd"/>
      <w:r w:rsidR="0019231D">
        <w:rPr>
          <w:sz w:val="24"/>
          <w:szCs w:val="24"/>
        </w:rPr>
        <w:t xml:space="preserve"> VM to the </w:t>
      </w:r>
      <w:r w:rsidR="00400427">
        <w:rPr>
          <w:sz w:val="24"/>
          <w:szCs w:val="24"/>
        </w:rPr>
        <w:t>internet.</w:t>
      </w:r>
    </w:p>
    <w:p w14:paraId="0E2113D7" w14:textId="25FC0574" w:rsidR="00370796" w:rsidRDefault="00370796" w:rsidP="00370796">
      <w:pPr>
        <w:pStyle w:val="Heading2"/>
        <w:rPr>
          <w:sz w:val="32"/>
          <w:szCs w:val="32"/>
        </w:rPr>
      </w:pPr>
      <w:r>
        <w:rPr>
          <w:sz w:val="32"/>
          <w:szCs w:val="32"/>
        </w:rPr>
        <w:lastRenderedPageBreak/>
        <w:t>Step 18: -</w:t>
      </w:r>
    </w:p>
    <w:p w14:paraId="0E6D0E51" w14:textId="4BC3DDED" w:rsidR="00370796" w:rsidRDefault="005C23E1" w:rsidP="00370796">
      <w:pPr>
        <w:rPr>
          <w:sz w:val="24"/>
          <w:szCs w:val="24"/>
        </w:rPr>
      </w:pPr>
      <w:r>
        <w:rPr>
          <w:noProof/>
          <w:sz w:val="24"/>
          <w:szCs w:val="24"/>
        </w:rPr>
        <w:drawing>
          <wp:inline distT="0" distB="0" distL="0" distR="0" wp14:anchorId="07F18D88" wp14:editId="4492B8AF">
            <wp:extent cx="1547824" cy="919169"/>
            <wp:effectExtent l="0" t="0" r="0" b="0"/>
            <wp:docPr id="79" name="Picture 79" descr="A picture containing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mware vms on gns3.png"/>
                    <pic:cNvPicPr/>
                  </pic:nvPicPr>
                  <pic:blipFill>
                    <a:blip r:embed="rId54"/>
                    <a:stretch>
                      <a:fillRect/>
                    </a:stretch>
                  </pic:blipFill>
                  <pic:spPr>
                    <a:xfrm>
                      <a:off x="0" y="0"/>
                      <a:ext cx="1547824" cy="919169"/>
                    </a:xfrm>
                    <a:prstGeom prst="rect">
                      <a:avLst/>
                    </a:prstGeom>
                  </pic:spPr>
                </pic:pic>
              </a:graphicData>
            </a:graphic>
          </wp:inline>
        </w:drawing>
      </w:r>
    </w:p>
    <w:p w14:paraId="3425AA76" w14:textId="61F10BC6" w:rsidR="005C23E1" w:rsidRDefault="00A23E78" w:rsidP="00370796">
      <w:pPr>
        <w:rPr>
          <w:rFonts w:cstheme="minorHAnsi"/>
          <w:sz w:val="24"/>
          <w:szCs w:val="24"/>
        </w:rPr>
      </w:pPr>
      <w:r>
        <w:rPr>
          <w:sz w:val="24"/>
          <w:szCs w:val="24"/>
        </w:rPr>
        <w:tab/>
        <w:t xml:space="preserve">Head over to GNS3 and go to </w:t>
      </w:r>
      <w:r>
        <w:rPr>
          <w:rFonts w:ascii="Agency FB" w:hAnsi="Agency FB"/>
          <w:sz w:val="24"/>
          <w:szCs w:val="24"/>
        </w:rPr>
        <w:t>edit -&gt; preferences</w:t>
      </w:r>
      <w:r>
        <w:rPr>
          <w:rFonts w:cstheme="minorHAnsi"/>
          <w:sz w:val="24"/>
          <w:szCs w:val="24"/>
        </w:rPr>
        <w:t xml:space="preserve"> and under “VMWare,” locate “VMWare VMs,” and select “New.”</w:t>
      </w:r>
    </w:p>
    <w:p w14:paraId="775D86B7" w14:textId="3468FDB5" w:rsidR="00A23E78" w:rsidRPr="00A23E78" w:rsidRDefault="00A23E78" w:rsidP="00370796">
      <w:pPr>
        <w:rPr>
          <w:rFonts w:cstheme="minorHAnsi"/>
          <w:sz w:val="24"/>
          <w:szCs w:val="24"/>
        </w:rPr>
      </w:pPr>
      <w:r>
        <w:rPr>
          <w:rFonts w:cstheme="minorHAnsi"/>
          <w:noProof/>
          <w:sz w:val="24"/>
          <w:szCs w:val="24"/>
        </w:rPr>
        <w:drawing>
          <wp:inline distT="0" distB="0" distL="0" distR="0" wp14:anchorId="3AD9E0B8" wp14:editId="0FAC6C92">
            <wp:extent cx="1928827" cy="276227"/>
            <wp:effectExtent l="0" t="0" r="0" b="0"/>
            <wp:docPr id="80" name="Picture 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vm gns3.png"/>
                    <pic:cNvPicPr/>
                  </pic:nvPicPr>
                  <pic:blipFill>
                    <a:blip r:embed="rId55"/>
                    <a:stretch>
                      <a:fillRect/>
                    </a:stretch>
                  </pic:blipFill>
                  <pic:spPr>
                    <a:xfrm>
                      <a:off x="0" y="0"/>
                      <a:ext cx="1928827" cy="276227"/>
                    </a:xfrm>
                    <a:prstGeom prst="rect">
                      <a:avLst/>
                    </a:prstGeom>
                  </pic:spPr>
                </pic:pic>
              </a:graphicData>
            </a:graphic>
          </wp:inline>
        </w:drawing>
      </w:r>
    </w:p>
    <w:p w14:paraId="152CC0FC" w14:textId="479DAF8F" w:rsidR="00486CE1" w:rsidRDefault="00204C42" w:rsidP="00204C42">
      <w:pPr>
        <w:pStyle w:val="Heading2"/>
        <w:rPr>
          <w:sz w:val="32"/>
          <w:szCs w:val="32"/>
        </w:rPr>
      </w:pPr>
      <w:r>
        <w:rPr>
          <w:sz w:val="32"/>
          <w:szCs w:val="32"/>
        </w:rPr>
        <w:t>Step 19: -</w:t>
      </w:r>
    </w:p>
    <w:p w14:paraId="0764CA28" w14:textId="5E4F7AA9" w:rsidR="00204C42" w:rsidRDefault="00204C42" w:rsidP="00204C42">
      <w:pPr>
        <w:rPr>
          <w:sz w:val="24"/>
          <w:szCs w:val="24"/>
        </w:rPr>
      </w:pPr>
      <w:r>
        <w:rPr>
          <w:noProof/>
          <w:sz w:val="24"/>
          <w:szCs w:val="24"/>
        </w:rPr>
        <w:drawing>
          <wp:inline distT="0" distB="0" distL="0" distR="0" wp14:anchorId="3663C488" wp14:editId="12C06638">
            <wp:extent cx="5943600" cy="379222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xt vmware gns3.png"/>
                    <pic:cNvPicPr/>
                  </pic:nvPicPr>
                  <pic:blipFill>
                    <a:blip r:embed="rId56"/>
                    <a:stretch>
                      <a:fillRect/>
                    </a:stretch>
                  </pic:blipFill>
                  <pic:spPr>
                    <a:xfrm>
                      <a:off x="0" y="0"/>
                      <a:ext cx="5943600" cy="3792220"/>
                    </a:xfrm>
                    <a:prstGeom prst="rect">
                      <a:avLst/>
                    </a:prstGeom>
                  </pic:spPr>
                </pic:pic>
              </a:graphicData>
            </a:graphic>
          </wp:inline>
        </w:drawing>
      </w:r>
    </w:p>
    <w:p w14:paraId="2A2186CE" w14:textId="5A642237" w:rsidR="001C2A92" w:rsidRDefault="001C2A92" w:rsidP="00204C42">
      <w:pPr>
        <w:rPr>
          <w:sz w:val="24"/>
          <w:szCs w:val="24"/>
        </w:rPr>
      </w:pPr>
      <w:r>
        <w:rPr>
          <w:sz w:val="24"/>
          <w:szCs w:val="24"/>
        </w:rPr>
        <w:tab/>
        <w:t xml:space="preserve">Check the “Run this VMware VM on my local computer” option for GNS3 to find the </w:t>
      </w:r>
      <w:proofErr w:type="spellStart"/>
      <w:r>
        <w:rPr>
          <w:sz w:val="24"/>
          <w:szCs w:val="24"/>
        </w:rPr>
        <w:t>Deepin</w:t>
      </w:r>
      <w:proofErr w:type="spellEnd"/>
      <w:r>
        <w:rPr>
          <w:sz w:val="24"/>
          <w:szCs w:val="24"/>
        </w:rPr>
        <w:t xml:space="preserve"> VM </w:t>
      </w:r>
      <w:r w:rsidR="00FB65B0">
        <w:rPr>
          <w:sz w:val="24"/>
          <w:szCs w:val="24"/>
        </w:rPr>
        <w:t>on the user’s end host.</w:t>
      </w:r>
    </w:p>
    <w:p w14:paraId="4E817CD5" w14:textId="7D3A75E6" w:rsidR="00FB65B0" w:rsidRDefault="002E5D61" w:rsidP="00204C42">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46C9EF77" wp14:editId="28F2CE53">
                <wp:simplePos x="0" y="0"/>
                <wp:positionH relativeFrom="margin">
                  <wp:align>right</wp:align>
                </wp:positionH>
                <wp:positionV relativeFrom="paragraph">
                  <wp:posOffset>44662</wp:posOffset>
                </wp:positionV>
                <wp:extent cx="5845387" cy="216535"/>
                <wp:effectExtent l="0" t="0" r="22225" b="12065"/>
                <wp:wrapNone/>
                <wp:docPr id="83" name="Rectangle: Rounded Corners 83"/>
                <wp:cNvGraphicFramePr/>
                <a:graphic xmlns:a="http://schemas.openxmlformats.org/drawingml/2006/main">
                  <a:graphicData uri="http://schemas.microsoft.com/office/word/2010/wordprocessingShape">
                    <wps:wsp>
                      <wps:cNvSpPr/>
                      <wps:spPr>
                        <a:xfrm>
                          <a:off x="0" y="0"/>
                          <a:ext cx="5845387" cy="2165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9F266" id="Rectangle: Rounded Corners 83" o:spid="_x0000_s1026" style="position:absolute;margin-left:409.05pt;margin-top:3.5pt;width:460.25pt;height:17.0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" filled="f" strokecolor="red" strokeweight="1pt">
                <v:stroke joinstyle="miter"/>
                <w10:wrap anchorx="margin"/>
              </v:roundrect>
            </w:pict>
          </mc:Fallback>
        </mc:AlternateContent>
      </w:r>
      <w:r w:rsidR="00FB65B0">
        <w:rPr>
          <w:noProof/>
          <w:sz w:val="24"/>
          <w:szCs w:val="24"/>
        </w:rPr>
        <w:drawing>
          <wp:inline distT="0" distB="0" distL="0" distR="0" wp14:anchorId="0C889283" wp14:editId="61B17D33">
            <wp:extent cx="5943600" cy="3384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eepin vm select.png"/>
                    <pic:cNvPicPr/>
                  </pic:nvPicPr>
                  <pic:blipFill>
                    <a:blip r:embed="rId57"/>
                    <a:stretch>
                      <a:fillRect/>
                    </a:stretch>
                  </pic:blipFill>
                  <pic:spPr>
                    <a:xfrm>
                      <a:off x="0" y="0"/>
                      <a:ext cx="5943600" cy="338455"/>
                    </a:xfrm>
                    <a:prstGeom prst="rect">
                      <a:avLst/>
                    </a:prstGeom>
                  </pic:spPr>
                </pic:pic>
              </a:graphicData>
            </a:graphic>
          </wp:inline>
        </w:drawing>
      </w:r>
    </w:p>
    <w:p w14:paraId="7CF0524D" w14:textId="1803DC0A" w:rsidR="00FB65B0" w:rsidRDefault="00FB65B0" w:rsidP="00204C42">
      <w:pPr>
        <w:rPr>
          <w:sz w:val="24"/>
          <w:szCs w:val="24"/>
        </w:rPr>
      </w:pPr>
      <w:r>
        <w:rPr>
          <w:sz w:val="24"/>
          <w:szCs w:val="24"/>
        </w:rPr>
        <w:tab/>
      </w:r>
      <w:r w:rsidR="000009CE">
        <w:rPr>
          <w:sz w:val="24"/>
          <w:szCs w:val="24"/>
        </w:rPr>
        <w:t xml:space="preserve">From the VM list dropdown, select the name of the VM that you want to install in GNS3. It should be the whatever the user has named the </w:t>
      </w:r>
      <w:proofErr w:type="spellStart"/>
      <w:r w:rsidR="000009CE">
        <w:rPr>
          <w:sz w:val="24"/>
          <w:szCs w:val="24"/>
        </w:rPr>
        <w:t>Deepin</w:t>
      </w:r>
      <w:proofErr w:type="spellEnd"/>
      <w:r w:rsidR="000009CE">
        <w:rPr>
          <w:sz w:val="24"/>
          <w:szCs w:val="24"/>
        </w:rPr>
        <w:t xml:space="preserve"> VM</w:t>
      </w:r>
      <w:r w:rsidR="002E5D61">
        <w:rPr>
          <w:sz w:val="24"/>
          <w:szCs w:val="24"/>
        </w:rPr>
        <w:t>.</w:t>
      </w:r>
      <w:r w:rsidR="00102FE1">
        <w:rPr>
          <w:sz w:val="24"/>
          <w:szCs w:val="24"/>
        </w:rPr>
        <w:t xml:space="preserve"> </w:t>
      </w:r>
      <w:r w:rsidR="00342A80">
        <w:rPr>
          <w:sz w:val="24"/>
          <w:szCs w:val="24"/>
        </w:rPr>
        <w:t>Once the user has deployed the VM in GNS3, they would be able to locate it under “All Devices.”</w:t>
      </w:r>
    </w:p>
    <w:p w14:paraId="6A0745F8" w14:textId="2498F1E2" w:rsidR="008D1C37" w:rsidRDefault="008D1C37" w:rsidP="008D1C37">
      <w:pPr>
        <w:pStyle w:val="Heading2"/>
        <w:ind w:left="0"/>
        <w:rPr>
          <w:sz w:val="32"/>
          <w:szCs w:val="32"/>
        </w:rPr>
      </w:pPr>
      <w:r>
        <w:rPr>
          <w:sz w:val="32"/>
          <w:szCs w:val="32"/>
        </w:rPr>
        <w:lastRenderedPageBreak/>
        <w:t>Step 20: -</w:t>
      </w:r>
    </w:p>
    <w:p w14:paraId="1A843EF3" w14:textId="585D0B2B" w:rsidR="008D1C37" w:rsidRDefault="008D1C37" w:rsidP="008D1C37">
      <w:pPr>
        <w:ind w:left="0"/>
        <w:rPr>
          <w:sz w:val="24"/>
          <w:szCs w:val="24"/>
        </w:rPr>
      </w:pPr>
      <w:r>
        <w:rPr>
          <w:noProof/>
          <w:sz w:val="24"/>
          <w:szCs w:val="24"/>
        </w:rPr>
        <w:drawing>
          <wp:inline distT="0" distB="0" distL="0" distR="0" wp14:anchorId="7949DB99" wp14:editId="43ACD465">
            <wp:extent cx="2405080" cy="3957666"/>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you can see deepin on gns3 now.png"/>
                    <pic:cNvPicPr/>
                  </pic:nvPicPr>
                  <pic:blipFill>
                    <a:blip r:embed="rId58"/>
                    <a:stretch>
                      <a:fillRect/>
                    </a:stretch>
                  </pic:blipFill>
                  <pic:spPr>
                    <a:xfrm>
                      <a:off x="0" y="0"/>
                      <a:ext cx="2405080" cy="3957666"/>
                    </a:xfrm>
                    <a:prstGeom prst="rect">
                      <a:avLst/>
                    </a:prstGeom>
                  </pic:spPr>
                </pic:pic>
              </a:graphicData>
            </a:graphic>
          </wp:inline>
        </w:drawing>
      </w:r>
    </w:p>
    <w:p w14:paraId="048260B8" w14:textId="056A77F5" w:rsidR="008D1C37" w:rsidRDefault="008D1C37" w:rsidP="008D1C37">
      <w:pPr>
        <w:ind w:left="0"/>
        <w:rPr>
          <w:sz w:val="24"/>
          <w:szCs w:val="24"/>
        </w:rPr>
      </w:pPr>
      <w:r>
        <w:rPr>
          <w:sz w:val="24"/>
          <w:szCs w:val="24"/>
        </w:rPr>
        <w:tab/>
        <w:t xml:space="preserve">From “All devices,” drag and drop </w:t>
      </w:r>
      <w:r w:rsidR="002042A7">
        <w:rPr>
          <w:sz w:val="24"/>
          <w:szCs w:val="24"/>
        </w:rPr>
        <w:t>any router</w:t>
      </w:r>
      <w:r w:rsidR="004A08CB">
        <w:rPr>
          <w:sz w:val="24"/>
          <w:szCs w:val="24"/>
        </w:rPr>
        <w:t xml:space="preserve"> and the </w:t>
      </w:r>
      <w:proofErr w:type="spellStart"/>
      <w:r w:rsidR="004A08CB">
        <w:rPr>
          <w:sz w:val="24"/>
          <w:szCs w:val="24"/>
        </w:rPr>
        <w:t>Deepin</w:t>
      </w:r>
      <w:proofErr w:type="spellEnd"/>
      <w:r w:rsidR="004A08CB">
        <w:rPr>
          <w:sz w:val="24"/>
          <w:szCs w:val="24"/>
        </w:rPr>
        <w:t xml:space="preserve"> VM into the topology and make a connection between them.</w:t>
      </w:r>
    </w:p>
    <w:p w14:paraId="6088B4FD" w14:textId="2D112C42" w:rsidR="004A08CB" w:rsidRDefault="004A08CB" w:rsidP="008D1C37">
      <w:pPr>
        <w:ind w:left="0"/>
        <w:rPr>
          <w:sz w:val="24"/>
          <w:szCs w:val="24"/>
        </w:rPr>
      </w:pPr>
      <w:r>
        <w:rPr>
          <w:noProof/>
          <w:sz w:val="24"/>
          <w:szCs w:val="24"/>
        </w:rPr>
        <w:drawing>
          <wp:inline distT="0" distB="0" distL="0" distR="0" wp14:anchorId="4D3668FA" wp14:editId="12638895">
            <wp:extent cx="1504961" cy="2881334"/>
            <wp:effectExtent l="0" t="0" r="0" b="0"/>
            <wp:docPr id="85" name="Picture 85" descr="A picture containing tabl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g and connect.png"/>
                    <pic:cNvPicPr/>
                  </pic:nvPicPr>
                  <pic:blipFill>
                    <a:blip r:embed="rId59"/>
                    <a:stretch>
                      <a:fillRect/>
                    </a:stretch>
                  </pic:blipFill>
                  <pic:spPr>
                    <a:xfrm>
                      <a:off x="0" y="0"/>
                      <a:ext cx="1504961" cy="2881334"/>
                    </a:xfrm>
                    <a:prstGeom prst="rect">
                      <a:avLst/>
                    </a:prstGeom>
                  </pic:spPr>
                </pic:pic>
              </a:graphicData>
            </a:graphic>
          </wp:inline>
        </w:drawing>
      </w:r>
    </w:p>
    <w:p w14:paraId="06DBAE81" w14:textId="0B71AD8F" w:rsidR="00175572" w:rsidRDefault="00175572" w:rsidP="00175572">
      <w:pPr>
        <w:pStyle w:val="Heading2"/>
        <w:ind w:left="0"/>
        <w:rPr>
          <w:sz w:val="32"/>
          <w:szCs w:val="32"/>
        </w:rPr>
      </w:pPr>
      <w:r>
        <w:rPr>
          <w:sz w:val="32"/>
          <w:szCs w:val="32"/>
        </w:rPr>
        <w:t>Step 21: -</w:t>
      </w:r>
    </w:p>
    <w:p w14:paraId="231C0D75" w14:textId="6DC8BA77" w:rsidR="00175572" w:rsidRDefault="00175572" w:rsidP="00175572">
      <w:pPr>
        <w:ind w:left="0"/>
      </w:pPr>
      <w:r>
        <w:rPr>
          <w:noProof/>
        </w:rPr>
        <w:drawing>
          <wp:inline distT="0" distB="0" distL="0" distR="0" wp14:anchorId="2AECDB3C" wp14:editId="1A41EA5D">
            <wp:extent cx="2414605" cy="352428"/>
            <wp:effectExtent l="0" t="0" r="5080" b="0"/>
            <wp:docPr id="86" name="Picture 8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oud.png"/>
                    <pic:cNvPicPr/>
                  </pic:nvPicPr>
                  <pic:blipFill>
                    <a:blip r:embed="rId60"/>
                    <a:stretch>
                      <a:fillRect/>
                    </a:stretch>
                  </pic:blipFill>
                  <pic:spPr>
                    <a:xfrm>
                      <a:off x="0" y="0"/>
                      <a:ext cx="2414605" cy="352428"/>
                    </a:xfrm>
                    <a:prstGeom prst="rect">
                      <a:avLst/>
                    </a:prstGeom>
                  </pic:spPr>
                </pic:pic>
              </a:graphicData>
            </a:graphic>
          </wp:inline>
        </w:drawing>
      </w:r>
    </w:p>
    <w:p w14:paraId="48A6486A" w14:textId="069E0087" w:rsidR="00175572" w:rsidRDefault="000E28DC" w:rsidP="00175572">
      <w:pPr>
        <w:ind w:left="0"/>
        <w:rPr>
          <w:sz w:val="24"/>
          <w:szCs w:val="24"/>
        </w:rPr>
      </w:pPr>
      <w:r>
        <w:lastRenderedPageBreak/>
        <w:tab/>
      </w:r>
      <w:r>
        <w:rPr>
          <w:sz w:val="24"/>
          <w:szCs w:val="24"/>
        </w:rPr>
        <w:t xml:space="preserve">Select the “Cloud” and drop </w:t>
      </w:r>
      <w:r w:rsidR="00D71EDD">
        <w:rPr>
          <w:sz w:val="24"/>
          <w:szCs w:val="24"/>
        </w:rPr>
        <w:t>it into the topology. Select the Cloud and click on “Configure.”</w:t>
      </w:r>
    </w:p>
    <w:p w14:paraId="7686FB67" w14:textId="25972148" w:rsidR="00D71EDD" w:rsidRDefault="00D71EDD" w:rsidP="00175572">
      <w:pPr>
        <w:ind w:left="0"/>
        <w:rPr>
          <w:sz w:val="24"/>
          <w:szCs w:val="24"/>
        </w:rPr>
      </w:pPr>
      <w:r>
        <w:rPr>
          <w:noProof/>
          <w:sz w:val="24"/>
          <w:szCs w:val="24"/>
        </w:rPr>
        <w:drawing>
          <wp:inline distT="0" distB="0" distL="0" distR="0" wp14:anchorId="1C126ED1" wp14:editId="45717DE7">
            <wp:extent cx="1924064" cy="1162058"/>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nect cloud.png"/>
                    <pic:cNvPicPr/>
                  </pic:nvPicPr>
                  <pic:blipFill>
                    <a:blip r:embed="rId61"/>
                    <a:stretch>
                      <a:fillRect/>
                    </a:stretch>
                  </pic:blipFill>
                  <pic:spPr>
                    <a:xfrm>
                      <a:off x="0" y="0"/>
                      <a:ext cx="1924064" cy="1162058"/>
                    </a:xfrm>
                    <a:prstGeom prst="rect">
                      <a:avLst/>
                    </a:prstGeom>
                  </pic:spPr>
                </pic:pic>
              </a:graphicData>
            </a:graphic>
          </wp:inline>
        </w:drawing>
      </w:r>
    </w:p>
    <w:p w14:paraId="31E48652" w14:textId="51F163CC" w:rsidR="002D75DB" w:rsidRDefault="002D75DB" w:rsidP="00175572">
      <w:pPr>
        <w:ind w:left="0"/>
        <w:rPr>
          <w:sz w:val="24"/>
          <w:szCs w:val="24"/>
        </w:rPr>
      </w:pPr>
      <w:r>
        <w:rPr>
          <w:sz w:val="24"/>
          <w:szCs w:val="24"/>
        </w:rPr>
        <w:tab/>
        <w:t>From the dropdown, which asks the user to select a server, select the GNS3 VM</w:t>
      </w:r>
      <w:r w:rsidR="007168D4">
        <w:rPr>
          <w:sz w:val="24"/>
          <w:szCs w:val="24"/>
        </w:rPr>
        <w:t xml:space="preserve">. Connect the </w:t>
      </w:r>
      <w:r w:rsidR="002F4105">
        <w:rPr>
          <w:sz w:val="24"/>
          <w:szCs w:val="24"/>
        </w:rPr>
        <w:t xml:space="preserve">router to the </w:t>
      </w:r>
      <w:r w:rsidR="002F4105">
        <w:rPr>
          <w:b/>
          <w:bCs/>
          <w:sz w:val="24"/>
          <w:szCs w:val="24"/>
        </w:rPr>
        <w:t>e3/0</w:t>
      </w:r>
      <w:r w:rsidR="002F4105">
        <w:rPr>
          <w:b/>
          <w:bCs/>
          <w:i/>
          <w:iCs/>
          <w:sz w:val="24"/>
          <w:szCs w:val="24"/>
        </w:rPr>
        <w:t xml:space="preserve"> </w:t>
      </w:r>
      <w:r w:rsidR="002F4105">
        <w:rPr>
          <w:sz w:val="24"/>
          <w:szCs w:val="24"/>
        </w:rPr>
        <w:t xml:space="preserve">interface of </w:t>
      </w:r>
      <w:r w:rsidR="0016696C">
        <w:rPr>
          <w:sz w:val="24"/>
          <w:szCs w:val="24"/>
        </w:rPr>
        <w:t xml:space="preserve">the Cloud. Due to this, the router will now be connected to the </w:t>
      </w:r>
      <w:r w:rsidR="00776193">
        <w:rPr>
          <w:sz w:val="24"/>
          <w:szCs w:val="24"/>
        </w:rPr>
        <w:t>3</w:t>
      </w:r>
      <w:r w:rsidR="00776193" w:rsidRPr="00776193">
        <w:rPr>
          <w:sz w:val="24"/>
          <w:szCs w:val="24"/>
          <w:vertAlign w:val="superscript"/>
        </w:rPr>
        <w:t>rd</w:t>
      </w:r>
      <w:r w:rsidR="00776193">
        <w:rPr>
          <w:sz w:val="24"/>
          <w:szCs w:val="24"/>
        </w:rPr>
        <w:t xml:space="preserve"> network adapter of the GNS3 VM, which is bridged with the physical topology.</w:t>
      </w:r>
    </w:p>
    <w:p w14:paraId="348E60DA" w14:textId="0B184001" w:rsidR="001E236A" w:rsidRDefault="001E236A" w:rsidP="001E236A">
      <w:pPr>
        <w:pStyle w:val="Heading2"/>
        <w:ind w:left="0"/>
        <w:rPr>
          <w:sz w:val="32"/>
          <w:szCs w:val="32"/>
        </w:rPr>
      </w:pPr>
      <w:r>
        <w:rPr>
          <w:sz w:val="32"/>
          <w:szCs w:val="32"/>
        </w:rPr>
        <w:t>Step 22: -</w:t>
      </w:r>
    </w:p>
    <w:p w14:paraId="3C5C2C6C" w14:textId="6FD9B08E" w:rsidR="001E236A" w:rsidRDefault="001E236A" w:rsidP="001E236A">
      <w:pPr>
        <w:ind w:left="0"/>
        <w:rPr>
          <w:sz w:val="24"/>
          <w:szCs w:val="24"/>
        </w:rPr>
      </w:pPr>
      <w:r>
        <w:rPr>
          <w:noProof/>
          <w:sz w:val="24"/>
          <w:szCs w:val="24"/>
        </w:rPr>
        <w:drawing>
          <wp:inline distT="0" distB="0" distL="0" distR="0" wp14:anchorId="0A4C6717" wp14:editId="38820A80">
            <wp:extent cx="1381135" cy="585792"/>
            <wp:effectExtent l="0" t="0" r="0" b="5080"/>
            <wp:docPr id="88" name="Picture 88"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tart all nodes.png"/>
                    <pic:cNvPicPr/>
                  </pic:nvPicPr>
                  <pic:blipFill>
                    <a:blip r:embed="rId62"/>
                    <a:stretch>
                      <a:fillRect/>
                    </a:stretch>
                  </pic:blipFill>
                  <pic:spPr>
                    <a:xfrm>
                      <a:off x="0" y="0"/>
                      <a:ext cx="1381135" cy="585792"/>
                    </a:xfrm>
                    <a:prstGeom prst="rect">
                      <a:avLst/>
                    </a:prstGeom>
                  </pic:spPr>
                </pic:pic>
              </a:graphicData>
            </a:graphic>
          </wp:inline>
        </w:drawing>
      </w:r>
    </w:p>
    <w:p w14:paraId="0D57328C" w14:textId="682749D9" w:rsidR="001E236A" w:rsidRDefault="001E236A" w:rsidP="001E236A">
      <w:pPr>
        <w:ind w:left="0"/>
        <w:rPr>
          <w:sz w:val="24"/>
          <w:szCs w:val="24"/>
        </w:rPr>
      </w:pPr>
      <w:r>
        <w:rPr>
          <w:sz w:val="24"/>
          <w:szCs w:val="24"/>
        </w:rPr>
        <w:tab/>
        <w:t xml:space="preserve">Click on the green triangle on the top left corner of the GNS3 </w:t>
      </w:r>
      <w:r w:rsidR="00D46B96">
        <w:rPr>
          <w:sz w:val="24"/>
          <w:szCs w:val="24"/>
        </w:rPr>
        <w:t>window, to start all the devices in the topology.</w:t>
      </w:r>
    </w:p>
    <w:p w14:paraId="4648FFB2" w14:textId="7B9EE63F" w:rsidR="00D46B96" w:rsidRDefault="00D46B96" w:rsidP="001E236A">
      <w:pPr>
        <w:ind w:left="0"/>
        <w:rPr>
          <w:sz w:val="24"/>
          <w:szCs w:val="24"/>
        </w:rPr>
      </w:pPr>
      <w:r>
        <w:rPr>
          <w:noProof/>
          <w:sz w:val="24"/>
          <w:szCs w:val="24"/>
        </w:rPr>
        <w:drawing>
          <wp:inline distT="0" distB="0" distL="0" distR="0" wp14:anchorId="2FB939DF" wp14:editId="2DB746FF">
            <wp:extent cx="5638841" cy="3167086"/>
            <wp:effectExtent l="0" t="0" r="0" b="0"/>
            <wp:docPr id="89" name="Picture 8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nnections online.png"/>
                    <pic:cNvPicPr/>
                  </pic:nvPicPr>
                  <pic:blipFill>
                    <a:blip r:embed="rId63"/>
                    <a:stretch>
                      <a:fillRect/>
                    </a:stretch>
                  </pic:blipFill>
                  <pic:spPr>
                    <a:xfrm>
                      <a:off x="0" y="0"/>
                      <a:ext cx="5638841" cy="3167086"/>
                    </a:xfrm>
                    <a:prstGeom prst="rect">
                      <a:avLst/>
                    </a:prstGeom>
                  </pic:spPr>
                </pic:pic>
              </a:graphicData>
            </a:graphic>
          </wp:inline>
        </w:drawing>
      </w:r>
    </w:p>
    <w:p w14:paraId="19F3F1E8" w14:textId="4904B45D" w:rsidR="009D3FCA" w:rsidRDefault="009D3FCA" w:rsidP="001E236A">
      <w:pPr>
        <w:ind w:left="0"/>
        <w:rPr>
          <w:sz w:val="24"/>
          <w:szCs w:val="24"/>
        </w:rPr>
      </w:pPr>
      <w:r>
        <w:rPr>
          <w:sz w:val="24"/>
          <w:szCs w:val="24"/>
        </w:rPr>
        <w:tab/>
        <w:t xml:space="preserve">After waiting a few seconds, all the links should go </w:t>
      </w:r>
      <w:r w:rsidR="0074101C">
        <w:rPr>
          <w:sz w:val="24"/>
          <w:szCs w:val="24"/>
        </w:rPr>
        <w:t>online,</w:t>
      </w:r>
      <w:r>
        <w:rPr>
          <w:sz w:val="24"/>
          <w:szCs w:val="24"/>
        </w:rPr>
        <w:t xml:space="preserve"> and the topology should look like this!</w:t>
      </w:r>
      <w:r w:rsidR="0074101C">
        <w:rPr>
          <w:sz w:val="24"/>
          <w:szCs w:val="24"/>
        </w:rPr>
        <w:t xml:space="preserve"> This is what the topology on GNS3 would look like</w:t>
      </w:r>
    </w:p>
    <w:p w14:paraId="041440E9" w14:textId="43D70299" w:rsidR="00076546" w:rsidRDefault="00C362B0" w:rsidP="00C362B0">
      <w:pPr>
        <w:pStyle w:val="Heading2"/>
        <w:ind w:left="0"/>
        <w:rPr>
          <w:sz w:val="32"/>
          <w:szCs w:val="32"/>
        </w:rPr>
      </w:pPr>
      <w:r>
        <w:rPr>
          <w:sz w:val="32"/>
          <w:szCs w:val="32"/>
        </w:rPr>
        <w:lastRenderedPageBreak/>
        <w:t>Step 23: -</w:t>
      </w:r>
    </w:p>
    <w:p w14:paraId="2A8B6DA4" w14:textId="34C4F232" w:rsidR="00C362B0" w:rsidRDefault="0074101C" w:rsidP="00C362B0">
      <w:pPr>
        <w:ind w:left="0"/>
        <w:rPr>
          <w:sz w:val="24"/>
          <w:szCs w:val="24"/>
        </w:rPr>
      </w:pPr>
      <w:r>
        <w:rPr>
          <w:noProof/>
          <w:sz w:val="24"/>
          <w:szCs w:val="24"/>
        </w:rPr>
        <w:drawing>
          <wp:inline distT="0" distB="0" distL="0" distR="0" wp14:anchorId="595A24C6" wp14:editId="59C9FB92">
            <wp:extent cx="5905543" cy="3952904"/>
            <wp:effectExtent l="0" t="0" r="0" b="9525"/>
            <wp:docPr id="90" name="Picture 90"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pens putty.png"/>
                    <pic:cNvPicPr/>
                  </pic:nvPicPr>
                  <pic:blipFill>
                    <a:blip r:embed="rId64"/>
                    <a:stretch>
                      <a:fillRect/>
                    </a:stretch>
                  </pic:blipFill>
                  <pic:spPr>
                    <a:xfrm>
                      <a:off x="0" y="0"/>
                      <a:ext cx="5905543" cy="3952904"/>
                    </a:xfrm>
                    <a:prstGeom prst="rect">
                      <a:avLst/>
                    </a:prstGeom>
                  </pic:spPr>
                </pic:pic>
              </a:graphicData>
            </a:graphic>
          </wp:inline>
        </w:drawing>
      </w:r>
    </w:p>
    <w:p w14:paraId="028C400F" w14:textId="20FCAC24" w:rsidR="0074101C" w:rsidRDefault="0074101C" w:rsidP="00C362B0">
      <w:pPr>
        <w:ind w:left="0"/>
        <w:rPr>
          <w:rFonts w:cstheme="minorHAnsi"/>
          <w:sz w:val="24"/>
          <w:szCs w:val="24"/>
        </w:rPr>
      </w:pPr>
      <w:r>
        <w:rPr>
          <w:sz w:val="24"/>
          <w:szCs w:val="24"/>
        </w:rPr>
        <w:tab/>
      </w:r>
      <w:r w:rsidR="00555968">
        <w:rPr>
          <w:sz w:val="24"/>
          <w:szCs w:val="24"/>
        </w:rPr>
        <w:t>Click on R1 and select Console to open a putty session.</w:t>
      </w:r>
      <w:r w:rsidR="00DA41C5">
        <w:rPr>
          <w:sz w:val="24"/>
          <w:szCs w:val="24"/>
        </w:rPr>
        <w:t xml:space="preserve"> Navigate to the interface that connects </w:t>
      </w:r>
      <w:r w:rsidR="00B3308E">
        <w:rPr>
          <w:sz w:val="24"/>
          <w:szCs w:val="24"/>
        </w:rPr>
        <w:t xml:space="preserve">to the cloud using the </w:t>
      </w:r>
      <w:r w:rsidR="00B3308E" w:rsidRPr="00B3308E">
        <w:rPr>
          <w:rFonts w:ascii="Courier New" w:hAnsi="Courier New" w:cs="Courier New"/>
          <w:sz w:val="24"/>
          <w:szCs w:val="24"/>
          <w:highlight w:val="yellow"/>
        </w:rPr>
        <w:t xml:space="preserve">interface </w:t>
      </w:r>
      <w:r w:rsidR="00B3308E" w:rsidRPr="00B3308E">
        <w:rPr>
          <w:rFonts w:ascii="Courier New" w:hAnsi="Courier New" w:cs="Courier New"/>
          <w:i/>
          <w:iCs/>
          <w:sz w:val="24"/>
          <w:szCs w:val="24"/>
          <w:highlight w:val="yellow"/>
        </w:rPr>
        <w:t>{interface-id}</w:t>
      </w:r>
      <w:r w:rsidR="00B3308E">
        <w:rPr>
          <w:rFonts w:cstheme="minorHAnsi"/>
          <w:sz w:val="24"/>
          <w:szCs w:val="24"/>
        </w:rPr>
        <w:t xml:space="preserve"> command</w:t>
      </w:r>
      <w:r w:rsidR="00F85598">
        <w:rPr>
          <w:rFonts w:cstheme="minorHAnsi"/>
          <w:sz w:val="24"/>
          <w:szCs w:val="24"/>
        </w:rPr>
        <w:t xml:space="preserve"> in the Global-config mode</w:t>
      </w:r>
      <w:r w:rsidR="00B3308E">
        <w:rPr>
          <w:rFonts w:cstheme="minorHAnsi"/>
          <w:sz w:val="24"/>
          <w:szCs w:val="24"/>
        </w:rPr>
        <w:t>.</w:t>
      </w:r>
      <w:r w:rsidR="003D5C3D">
        <w:rPr>
          <w:rFonts w:cstheme="minorHAnsi"/>
          <w:sz w:val="24"/>
          <w:szCs w:val="24"/>
        </w:rPr>
        <w:t xml:space="preserve"> The user would want this interface to be set up to be a DHCP client. </w:t>
      </w:r>
      <w:r w:rsidR="00936534">
        <w:rPr>
          <w:rFonts w:cstheme="minorHAnsi"/>
          <w:sz w:val="24"/>
          <w:szCs w:val="24"/>
        </w:rPr>
        <w:t xml:space="preserve">The user must configure to make this interface to obtain a DHCP address from the ISP using the </w:t>
      </w:r>
      <w:r w:rsidR="001830DD" w:rsidRPr="001830DD">
        <w:rPr>
          <w:rFonts w:ascii="Courier New" w:hAnsi="Courier New" w:cs="Courier New"/>
          <w:sz w:val="24"/>
          <w:szCs w:val="24"/>
          <w:highlight w:val="yellow"/>
        </w:rPr>
        <w:t>IP Address DHCP</w:t>
      </w:r>
      <w:r w:rsidR="001830DD">
        <w:rPr>
          <w:rFonts w:cstheme="minorHAnsi"/>
          <w:sz w:val="24"/>
          <w:szCs w:val="24"/>
        </w:rPr>
        <w:t xml:space="preserve"> command. </w:t>
      </w:r>
      <w:r w:rsidR="00B83855">
        <w:rPr>
          <w:rFonts w:cstheme="minorHAnsi"/>
          <w:sz w:val="24"/>
          <w:szCs w:val="24"/>
        </w:rPr>
        <w:t xml:space="preserve">After waiting for a while, </w:t>
      </w:r>
      <w:r w:rsidR="00274B77">
        <w:rPr>
          <w:rFonts w:cstheme="minorHAnsi"/>
          <w:sz w:val="24"/>
          <w:szCs w:val="24"/>
        </w:rPr>
        <w:t xml:space="preserve">R1 will show the user the message that indicates that </w:t>
      </w:r>
      <w:r w:rsidR="008240F1">
        <w:rPr>
          <w:rFonts w:cstheme="minorHAnsi"/>
          <w:sz w:val="24"/>
          <w:szCs w:val="24"/>
        </w:rPr>
        <w:t>it has obtained an IP address.</w:t>
      </w:r>
    </w:p>
    <w:p w14:paraId="45CE477A" w14:textId="1A7FED35" w:rsidR="008240F1" w:rsidRDefault="008240F1" w:rsidP="00C362B0">
      <w:pPr>
        <w:ind w:left="0"/>
        <w:rPr>
          <w:rFonts w:cstheme="minorHAnsi"/>
          <w:sz w:val="24"/>
          <w:szCs w:val="24"/>
        </w:rPr>
      </w:pPr>
      <w:r>
        <w:rPr>
          <w:rFonts w:cstheme="minorHAnsi"/>
          <w:noProof/>
          <w:sz w:val="24"/>
          <w:szCs w:val="24"/>
        </w:rPr>
        <w:drawing>
          <wp:inline distT="0" distB="0" distL="0" distR="0" wp14:anchorId="254554F8" wp14:editId="02B1A202">
            <wp:extent cx="5691229" cy="3476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hcp assigned.png"/>
                    <pic:cNvPicPr/>
                  </pic:nvPicPr>
                  <pic:blipFill>
                    <a:blip r:embed="rId65"/>
                    <a:stretch>
                      <a:fillRect/>
                    </a:stretch>
                  </pic:blipFill>
                  <pic:spPr>
                    <a:xfrm>
                      <a:off x="0" y="0"/>
                      <a:ext cx="5691229" cy="347665"/>
                    </a:xfrm>
                    <a:prstGeom prst="rect">
                      <a:avLst/>
                    </a:prstGeom>
                  </pic:spPr>
                </pic:pic>
              </a:graphicData>
            </a:graphic>
          </wp:inline>
        </w:drawing>
      </w:r>
    </w:p>
    <w:p w14:paraId="478FB31C" w14:textId="08062A09" w:rsidR="00B719CB" w:rsidRDefault="000816A8" w:rsidP="000816A8">
      <w:pPr>
        <w:pStyle w:val="Heading2"/>
        <w:rPr>
          <w:sz w:val="32"/>
          <w:szCs w:val="32"/>
        </w:rPr>
      </w:pPr>
      <w:r>
        <w:rPr>
          <w:sz w:val="32"/>
          <w:szCs w:val="32"/>
        </w:rPr>
        <w:t>Step 24: -</w:t>
      </w:r>
    </w:p>
    <w:p w14:paraId="6F873D96" w14:textId="350F953C" w:rsidR="000816A8" w:rsidRDefault="009061B5" w:rsidP="000816A8">
      <w:r>
        <w:rPr>
          <w:noProof/>
        </w:rPr>
        <mc:AlternateContent>
          <mc:Choice Requires="wps">
            <w:drawing>
              <wp:anchor distT="0" distB="0" distL="114300" distR="114300" simplePos="0" relativeHeight="251682816" behindDoc="0" locked="0" layoutInCell="1" allowOverlap="1" wp14:anchorId="31DCE634" wp14:editId="401DF163">
                <wp:simplePos x="0" y="0"/>
                <wp:positionH relativeFrom="column">
                  <wp:posOffset>176107</wp:posOffset>
                </wp:positionH>
                <wp:positionV relativeFrom="paragraph">
                  <wp:posOffset>22225</wp:posOffset>
                </wp:positionV>
                <wp:extent cx="873760" cy="142240"/>
                <wp:effectExtent l="0" t="0" r="21590" b="10160"/>
                <wp:wrapNone/>
                <wp:docPr id="94" name="Rectangle 94"/>
                <wp:cNvGraphicFramePr/>
                <a:graphic xmlns:a="http://schemas.openxmlformats.org/drawingml/2006/main">
                  <a:graphicData uri="http://schemas.microsoft.com/office/word/2010/wordprocessingShape">
                    <wps:wsp>
                      <wps:cNvSpPr/>
                      <wps:spPr>
                        <a:xfrm>
                          <a:off x="0" y="0"/>
                          <a:ext cx="873760" cy="14224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F6395" id="Rectangle 94" o:spid="_x0000_s1026" style="position:absolute;margin-left:13.85pt;margin-top:1.75pt;width:68.8pt;height:11.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" fillcolor="yellow" strokecolor="yellow" strokeweight="1pt"/>
            </w:pict>
          </mc:Fallback>
        </mc:AlternateContent>
      </w:r>
      <w:r w:rsidR="0051679B">
        <w:rPr>
          <w:noProof/>
        </w:rPr>
        <w:drawing>
          <wp:inline distT="0" distB="0" distL="0" distR="0" wp14:anchorId="18F66973" wp14:editId="291B0941">
            <wp:extent cx="1976452" cy="180976"/>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pconfig -all on the local pc.png"/>
                    <pic:cNvPicPr/>
                  </pic:nvPicPr>
                  <pic:blipFill>
                    <a:blip r:embed="rId66"/>
                    <a:stretch>
                      <a:fillRect/>
                    </a:stretch>
                  </pic:blipFill>
                  <pic:spPr>
                    <a:xfrm>
                      <a:off x="0" y="0"/>
                      <a:ext cx="1976452" cy="180976"/>
                    </a:xfrm>
                    <a:prstGeom prst="rect">
                      <a:avLst/>
                    </a:prstGeom>
                  </pic:spPr>
                </pic:pic>
              </a:graphicData>
            </a:graphic>
          </wp:inline>
        </w:drawing>
      </w:r>
    </w:p>
    <w:p w14:paraId="3C43865A" w14:textId="7EF04594" w:rsidR="0051679B" w:rsidRDefault="00911626" w:rsidP="00911626">
      <w:pPr>
        <w:ind w:firstLine="648"/>
        <w:rPr>
          <w:rFonts w:cstheme="minorHAnsi"/>
          <w:sz w:val="24"/>
          <w:szCs w:val="24"/>
        </w:rPr>
      </w:pPr>
      <w:r>
        <w:rPr>
          <w:sz w:val="24"/>
          <w:szCs w:val="24"/>
        </w:rPr>
        <w:t>The user must h</w:t>
      </w:r>
      <w:r w:rsidR="0051679B">
        <w:rPr>
          <w:sz w:val="24"/>
          <w:szCs w:val="24"/>
        </w:rPr>
        <w:t>op on to the actual PC</w:t>
      </w:r>
      <w:r>
        <w:rPr>
          <w:sz w:val="24"/>
          <w:szCs w:val="24"/>
        </w:rPr>
        <w:t xml:space="preserve"> and open a command prompt session. Execute</w:t>
      </w:r>
      <w:r w:rsidR="009061B5">
        <w:rPr>
          <w:sz w:val="24"/>
          <w:szCs w:val="24"/>
        </w:rPr>
        <w:t xml:space="preserve"> an </w:t>
      </w:r>
      <w:r w:rsidR="00821B5B" w:rsidRPr="00821B5B">
        <w:rPr>
          <w:rFonts w:ascii="Courier New" w:hAnsi="Courier New" w:cs="Courier New"/>
          <w:sz w:val="24"/>
          <w:szCs w:val="24"/>
          <w:highlight w:val="yellow"/>
        </w:rPr>
        <w:t>Ipconfig /all</w:t>
      </w:r>
      <w:r w:rsidR="00821B5B">
        <w:rPr>
          <w:rFonts w:cstheme="minorHAnsi"/>
          <w:sz w:val="24"/>
          <w:szCs w:val="24"/>
        </w:rPr>
        <w:t xml:space="preserve"> and note </w:t>
      </w:r>
      <w:r w:rsidR="009E5596">
        <w:rPr>
          <w:rFonts w:cstheme="minorHAnsi"/>
          <w:sz w:val="24"/>
          <w:szCs w:val="24"/>
        </w:rPr>
        <w:t xml:space="preserve">the IP address of </w:t>
      </w:r>
      <w:r w:rsidR="00E42D58">
        <w:rPr>
          <w:rFonts w:cstheme="minorHAnsi"/>
          <w:sz w:val="24"/>
          <w:szCs w:val="24"/>
        </w:rPr>
        <w:t>the DNS server(s).</w:t>
      </w:r>
    </w:p>
    <w:p w14:paraId="62AA312E" w14:textId="23C5C87A" w:rsidR="00E42D58" w:rsidRDefault="00C45DC2" w:rsidP="006D44A4">
      <w:pPr>
        <w:rPr>
          <w:rFonts w:cstheme="minorHAnsi"/>
          <w:sz w:val="24"/>
          <w:szCs w:val="24"/>
        </w:rPr>
      </w:pPr>
      <w:r>
        <w:rPr>
          <w:rFonts w:cstheme="minorHAnsi"/>
          <w:noProof/>
          <w:sz w:val="24"/>
          <w:szCs w:val="24"/>
        </w:rPr>
        <mc:AlternateContent>
          <mc:Choice Requires="wps">
            <w:drawing>
              <wp:anchor distT="0" distB="0" distL="114300" distR="114300" simplePos="0" relativeHeight="251683840" behindDoc="0" locked="0" layoutInCell="1" allowOverlap="1" wp14:anchorId="7E73A9CE" wp14:editId="5B7E9FD0">
                <wp:simplePos x="0" y="0"/>
                <wp:positionH relativeFrom="column">
                  <wp:posOffset>2560320</wp:posOffset>
                </wp:positionH>
                <wp:positionV relativeFrom="paragraph">
                  <wp:posOffset>324908</wp:posOffset>
                </wp:positionV>
                <wp:extent cx="948267" cy="284480"/>
                <wp:effectExtent l="0" t="0" r="23495" b="20320"/>
                <wp:wrapNone/>
                <wp:docPr id="96" name="Rectangle: Rounded Corners 96"/>
                <wp:cNvGraphicFramePr/>
                <a:graphic xmlns:a="http://schemas.openxmlformats.org/drawingml/2006/main">
                  <a:graphicData uri="http://schemas.microsoft.com/office/word/2010/wordprocessingShape">
                    <wps:wsp>
                      <wps:cNvSpPr/>
                      <wps:spPr>
                        <a:xfrm>
                          <a:off x="0" y="0"/>
                          <a:ext cx="948267" cy="2844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362C0D" id="Rectangle: Rounded Corners 96" o:spid="_x0000_s1026" style="position:absolute;margin-left:201.6pt;margin-top:25.6pt;width:74.65pt;height:22.4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" filled="f" strokecolor="red" strokeweight="1pt">
                <v:stroke joinstyle="miter"/>
              </v:roundrect>
            </w:pict>
          </mc:Fallback>
        </mc:AlternateContent>
      </w:r>
      <w:r w:rsidR="006D44A4">
        <w:rPr>
          <w:rFonts w:cstheme="minorHAnsi"/>
          <w:noProof/>
          <w:sz w:val="24"/>
          <w:szCs w:val="24"/>
        </w:rPr>
        <w:drawing>
          <wp:inline distT="0" distB="0" distL="0" distR="0" wp14:anchorId="0918370F" wp14:editId="4DCF42E8">
            <wp:extent cx="4252944" cy="900119"/>
            <wp:effectExtent l="0" t="0" r="0" b="0"/>
            <wp:docPr id="95" name="Picture 95" descr="A picture containing computer, keyboard, bla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ns server list.png"/>
                    <pic:cNvPicPr/>
                  </pic:nvPicPr>
                  <pic:blipFill>
                    <a:blip r:embed="rId67"/>
                    <a:stretch>
                      <a:fillRect/>
                    </a:stretch>
                  </pic:blipFill>
                  <pic:spPr>
                    <a:xfrm>
                      <a:off x="0" y="0"/>
                      <a:ext cx="4252944" cy="900119"/>
                    </a:xfrm>
                    <a:prstGeom prst="rect">
                      <a:avLst/>
                    </a:prstGeom>
                  </pic:spPr>
                </pic:pic>
              </a:graphicData>
            </a:graphic>
          </wp:inline>
        </w:drawing>
      </w:r>
    </w:p>
    <w:p w14:paraId="38BBC9A5" w14:textId="788A2A69" w:rsidR="00704C7D" w:rsidRDefault="00C45DC2" w:rsidP="004C1FF1">
      <w:pPr>
        <w:rPr>
          <w:rFonts w:cstheme="minorHAnsi"/>
          <w:sz w:val="24"/>
          <w:szCs w:val="24"/>
        </w:rPr>
      </w:pPr>
      <w:r>
        <w:rPr>
          <w:rFonts w:cstheme="minorHAnsi"/>
          <w:sz w:val="24"/>
          <w:szCs w:val="24"/>
        </w:rPr>
        <w:tab/>
      </w:r>
      <w:r w:rsidR="00E12A93">
        <w:rPr>
          <w:rFonts w:cstheme="minorHAnsi"/>
          <w:sz w:val="24"/>
          <w:szCs w:val="24"/>
        </w:rPr>
        <w:t xml:space="preserve">Head back to the router and enter the </w:t>
      </w:r>
      <w:r w:rsidR="00842479" w:rsidRPr="00DB75A7">
        <w:rPr>
          <w:rFonts w:ascii="Courier New" w:hAnsi="Courier New" w:cs="Courier New"/>
          <w:sz w:val="24"/>
          <w:szCs w:val="24"/>
          <w:highlight w:val="yellow"/>
        </w:rPr>
        <w:t xml:space="preserve">IP name-server </w:t>
      </w:r>
      <w:r w:rsidR="00842479" w:rsidRPr="00DB75A7">
        <w:rPr>
          <w:rFonts w:ascii="Courier New" w:hAnsi="Courier New" w:cs="Courier New"/>
          <w:i/>
          <w:iCs/>
          <w:sz w:val="24"/>
          <w:szCs w:val="24"/>
          <w:highlight w:val="yellow"/>
        </w:rPr>
        <w:t>{DNS Server’s IP address}</w:t>
      </w:r>
      <w:r w:rsidR="00842479">
        <w:rPr>
          <w:rFonts w:cstheme="minorHAnsi"/>
          <w:sz w:val="24"/>
          <w:szCs w:val="24"/>
        </w:rPr>
        <w:t xml:space="preserve"> command in the global-config mode. </w:t>
      </w:r>
      <w:r w:rsidR="006324E8">
        <w:rPr>
          <w:rFonts w:cstheme="minorHAnsi"/>
          <w:sz w:val="24"/>
          <w:szCs w:val="24"/>
        </w:rPr>
        <w:t xml:space="preserve">This command will make the router a DNS client and it will </w:t>
      </w:r>
      <w:r w:rsidR="004C1FF1">
        <w:rPr>
          <w:rFonts w:cstheme="minorHAnsi"/>
          <w:sz w:val="24"/>
          <w:szCs w:val="24"/>
        </w:rPr>
        <w:t xml:space="preserve">request and then receive DNS packets form that server. </w:t>
      </w:r>
      <w:r w:rsidR="003F454F">
        <w:rPr>
          <w:rFonts w:cstheme="minorHAnsi"/>
          <w:sz w:val="24"/>
          <w:szCs w:val="24"/>
        </w:rPr>
        <w:t xml:space="preserve">At this point, the router should be connected to the internet. The user can test that by trying to ping a known </w:t>
      </w:r>
      <w:r w:rsidR="003F454F">
        <w:rPr>
          <w:rFonts w:cstheme="minorHAnsi"/>
          <w:sz w:val="24"/>
          <w:szCs w:val="24"/>
        </w:rPr>
        <w:lastRenderedPageBreak/>
        <w:t>domain on the internet.</w:t>
      </w:r>
      <w:r w:rsidR="003150E9">
        <w:rPr>
          <w:rFonts w:cstheme="minorHAnsi"/>
          <w:sz w:val="24"/>
          <w:szCs w:val="24"/>
        </w:rPr>
        <w:t xml:space="preserve"> As one can see from the following screenshot, I was able to successfully ping “Google.com.”</w:t>
      </w:r>
    </w:p>
    <w:p w14:paraId="2F737F30" w14:textId="6D0D14E0" w:rsidR="003150E9" w:rsidRDefault="003150E9" w:rsidP="00C362B0">
      <w:pPr>
        <w:ind w:left="0"/>
        <w:rPr>
          <w:rFonts w:cstheme="minorHAnsi"/>
          <w:sz w:val="24"/>
          <w:szCs w:val="24"/>
        </w:rPr>
      </w:pPr>
      <w:r>
        <w:rPr>
          <w:rFonts w:cstheme="minorHAnsi"/>
          <w:noProof/>
          <w:sz w:val="24"/>
          <w:szCs w:val="24"/>
        </w:rPr>
        <w:drawing>
          <wp:inline distT="0" distB="0" distL="0" distR="0" wp14:anchorId="4B876618" wp14:editId="75377EEC">
            <wp:extent cx="5167350" cy="1214446"/>
            <wp:effectExtent l="0" t="0" r="0" b="5080"/>
            <wp:docPr id="92" name="Picture 92"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ng to google successful.png"/>
                    <pic:cNvPicPr/>
                  </pic:nvPicPr>
                  <pic:blipFill>
                    <a:blip r:embed="rId68"/>
                    <a:stretch>
                      <a:fillRect/>
                    </a:stretch>
                  </pic:blipFill>
                  <pic:spPr>
                    <a:xfrm>
                      <a:off x="0" y="0"/>
                      <a:ext cx="5167350" cy="1214446"/>
                    </a:xfrm>
                    <a:prstGeom prst="rect">
                      <a:avLst/>
                    </a:prstGeom>
                  </pic:spPr>
                </pic:pic>
              </a:graphicData>
            </a:graphic>
          </wp:inline>
        </w:drawing>
      </w:r>
    </w:p>
    <w:p w14:paraId="29E6BA01" w14:textId="3CCB47DD" w:rsidR="003150E9" w:rsidRDefault="003150E9" w:rsidP="00BE1BB9">
      <w:pPr>
        <w:ind w:left="0" w:firstLine="720"/>
        <w:rPr>
          <w:rFonts w:cstheme="minorHAnsi"/>
          <w:sz w:val="24"/>
          <w:szCs w:val="24"/>
        </w:rPr>
      </w:pPr>
      <w:r>
        <w:rPr>
          <w:rFonts w:cstheme="minorHAnsi"/>
          <w:sz w:val="24"/>
          <w:szCs w:val="24"/>
        </w:rPr>
        <w:t>The user must</w:t>
      </w:r>
      <w:r w:rsidR="00BE1BB9">
        <w:rPr>
          <w:rFonts w:cstheme="minorHAnsi"/>
          <w:sz w:val="24"/>
          <w:szCs w:val="24"/>
        </w:rPr>
        <w:t xml:space="preserve"> note that they must</w:t>
      </w:r>
      <w:r>
        <w:rPr>
          <w:rFonts w:cstheme="minorHAnsi"/>
          <w:sz w:val="24"/>
          <w:szCs w:val="24"/>
        </w:rPr>
        <w:t xml:space="preserve"> </w:t>
      </w:r>
      <w:r w:rsidR="00C15E3D">
        <w:rPr>
          <w:rFonts w:cstheme="minorHAnsi"/>
          <w:sz w:val="24"/>
          <w:szCs w:val="24"/>
        </w:rPr>
        <w:t xml:space="preserve">enable the </w:t>
      </w:r>
      <w:r w:rsidR="00C15E3D" w:rsidRPr="00BE1BB9">
        <w:rPr>
          <w:rFonts w:ascii="Courier New" w:hAnsi="Courier New" w:cs="Courier New"/>
          <w:sz w:val="24"/>
          <w:szCs w:val="24"/>
          <w:highlight w:val="yellow"/>
        </w:rPr>
        <w:t xml:space="preserve">IP </w:t>
      </w:r>
      <w:r w:rsidR="00DB75A7" w:rsidRPr="00BE1BB9">
        <w:rPr>
          <w:rFonts w:ascii="Courier New" w:hAnsi="Courier New" w:cs="Courier New"/>
          <w:sz w:val="24"/>
          <w:szCs w:val="24"/>
          <w:highlight w:val="yellow"/>
        </w:rPr>
        <w:t>domain-lookup</w:t>
      </w:r>
      <w:r w:rsidR="00DB75A7">
        <w:rPr>
          <w:rFonts w:cstheme="minorHAnsi"/>
          <w:sz w:val="24"/>
          <w:szCs w:val="24"/>
        </w:rPr>
        <w:t xml:space="preserve"> command in the global-config mode in order to ping </w:t>
      </w:r>
      <w:r w:rsidR="00BE1BB9">
        <w:rPr>
          <w:rFonts w:cstheme="minorHAnsi"/>
          <w:sz w:val="24"/>
          <w:szCs w:val="24"/>
        </w:rPr>
        <w:t>domains.</w:t>
      </w:r>
    </w:p>
    <w:p w14:paraId="5D90B2B7" w14:textId="70D61300" w:rsidR="00CD397A" w:rsidRDefault="00CD397A" w:rsidP="00CD397A">
      <w:pPr>
        <w:pStyle w:val="Heading2"/>
        <w:ind w:left="0"/>
        <w:rPr>
          <w:sz w:val="32"/>
          <w:szCs w:val="32"/>
        </w:rPr>
      </w:pPr>
      <w:r>
        <w:rPr>
          <w:sz w:val="32"/>
          <w:szCs w:val="32"/>
        </w:rPr>
        <w:t>Step 25: -</w:t>
      </w:r>
    </w:p>
    <w:p w14:paraId="5FA3D897" w14:textId="601A84FC" w:rsidR="00CD397A" w:rsidRDefault="00053102" w:rsidP="00CD397A">
      <w:pPr>
        <w:ind w:left="0"/>
        <w:rPr>
          <w:rFonts w:cstheme="minorHAnsi"/>
          <w:sz w:val="24"/>
          <w:szCs w:val="24"/>
        </w:rPr>
      </w:pPr>
      <w:r>
        <w:rPr>
          <w:sz w:val="24"/>
          <w:szCs w:val="24"/>
        </w:rPr>
        <w:tab/>
      </w:r>
      <w:r w:rsidR="00232637">
        <w:rPr>
          <w:sz w:val="24"/>
          <w:szCs w:val="24"/>
        </w:rPr>
        <w:t xml:space="preserve">Now that the router is connected to the internet, does not necessarily mean that </w:t>
      </w:r>
      <w:r w:rsidR="008F7601">
        <w:rPr>
          <w:sz w:val="24"/>
          <w:szCs w:val="24"/>
        </w:rPr>
        <w:t xml:space="preserve">the router’s connections too can connect to the internet. Since the router is connected to an outside network, it needs to perform some sort of NAT. Before the user does that though, the user needs to assign an IP address on the interface connected to the </w:t>
      </w:r>
      <w:proofErr w:type="spellStart"/>
      <w:r w:rsidR="000C51F4">
        <w:rPr>
          <w:sz w:val="24"/>
          <w:szCs w:val="24"/>
        </w:rPr>
        <w:t>Deepin</w:t>
      </w:r>
      <w:proofErr w:type="spellEnd"/>
      <w:r w:rsidR="000C51F4">
        <w:rPr>
          <w:sz w:val="24"/>
          <w:szCs w:val="24"/>
        </w:rPr>
        <w:t xml:space="preserve"> VM. Use the </w:t>
      </w:r>
      <w:r w:rsidR="000C51F4" w:rsidRPr="006E77A3">
        <w:rPr>
          <w:rFonts w:ascii="Courier New" w:hAnsi="Courier New" w:cs="Courier New"/>
          <w:sz w:val="24"/>
          <w:szCs w:val="24"/>
          <w:highlight w:val="yellow"/>
        </w:rPr>
        <w:t xml:space="preserve">Interface </w:t>
      </w:r>
      <w:r w:rsidR="000C51F4" w:rsidRPr="006E77A3">
        <w:rPr>
          <w:rFonts w:ascii="Courier New" w:hAnsi="Courier New" w:cs="Courier New"/>
          <w:i/>
          <w:iCs/>
          <w:sz w:val="24"/>
          <w:szCs w:val="24"/>
          <w:highlight w:val="yellow"/>
        </w:rPr>
        <w:t>{interface-id}</w:t>
      </w:r>
      <w:r w:rsidR="00857D3A">
        <w:rPr>
          <w:rFonts w:cstheme="minorHAnsi"/>
          <w:sz w:val="24"/>
          <w:szCs w:val="24"/>
        </w:rPr>
        <w:t xml:space="preserve"> command in the global-config mode of the rout</w:t>
      </w:r>
      <w:r w:rsidR="00531E80">
        <w:rPr>
          <w:rFonts w:cstheme="minorHAnsi"/>
          <w:sz w:val="24"/>
          <w:szCs w:val="24"/>
        </w:rPr>
        <w:t xml:space="preserve">er to enter the interface-config mode. In the interface-config mode, </w:t>
      </w:r>
      <w:r w:rsidR="006E77A3">
        <w:rPr>
          <w:rFonts w:cstheme="minorHAnsi"/>
          <w:sz w:val="24"/>
          <w:szCs w:val="24"/>
        </w:rPr>
        <w:t xml:space="preserve">enter the </w:t>
      </w:r>
      <w:r w:rsidR="006F3D80" w:rsidRPr="00BC10F6">
        <w:rPr>
          <w:rFonts w:ascii="Courier New" w:hAnsi="Courier New" w:cs="Courier New"/>
          <w:sz w:val="24"/>
          <w:szCs w:val="24"/>
          <w:highlight w:val="yellow"/>
        </w:rPr>
        <w:t xml:space="preserve">IP Address </w:t>
      </w:r>
      <w:r w:rsidR="006F3D80" w:rsidRPr="00BC10F6">
        <w:rPr>
          <w:rFonts w:ascii="Courier New" w:hAnsi="Courier New" w:cs="Courier New"/>
          <w:i/>
          <w:iCs/>
          <w:sz w:val="24"/>
          <w:szCs w:val="24"/>
          <w:highlight w:val="yellow"/>
        </w:rPr>
        <w:t>{IP Address} {Subnet mask}</w:t>
      </w:r>
      <w:r w:rsidR="00BC10F6">
        <w:rPr>
          <w:rFonts w:cstheme="minorHAnsi"/>
          <w:sz w:val="24"/>
          <w:szCs w:val="24"/>
        </w:rPr>
        <w:t xml:space="preserve"> command. </w:t>
      </w:r>
    </w:p>
    <w:p w14:paraId="746C9DE5" w14:textId="10DB09D7" w:rsidR="00DB3690" w:rsidRDefault="00DB3690" w:rsidP="00CD397A">
      <w:pPr>
        <w:ind w:left="0"/>
        <w:rPr>
          <w:rFonts w:cstheme="minorHAnsi"/>
          <w:sz w:val="24"/>
          <w:szCs w:val="24"/>
        </w:rPr>
      </w:pPr>
      <w:r>
        <w:rPr>
          <w:rFonts w:cstheme="minorHAnsi"/>
          <w:sz w:val="24"/>
          <w:szCs w:val="24"/>
        </w:rPr>
        <w:tab/>
      </w:r>
      <w:r w:rsidR="00AC0F34">
        <w:rPr>
          <w:rFonts w:cstheme="minorHAnsi"/>
          <w:sz w:val="24"/>
          <w:szCs w:val="24"/>
        </w:rPr>
        <w:t xml:space="preserve">Now, to configure PAT, the user would need to first create a </w:t>
      </w:r>
      <w:r w:rsidR="00B57B77">
        <w:rPr>
          <w:rFonts w:cstheme="minorHAnsi"/>
          <w:sz w:val="24"/>
          <w:szCs w:val="24"/>
        </w:rPr>
        <w:t xml:space="preserve">standard ACL that permits all and any kind of traffic originating from </w:t>
      </w:r>
      <w:r w:rsidR="001A61CB">
        <w:rPr>
          <w:rFonts w:cstheme="minorHAnsi"/>
          <w:sz w:val="24"/>
          <w:szCs w:val="24"/>
        </w:rPr>
        <w:t xml:space="preserve">the </w:t>
      </w:r>
      <w:proofErr w:type="spellStart"/>
      <w:r w:rsidR="001A61CB">
        <w:rPr>
          <w:rFonts w:cstheme="minorHAnsi"/>
          <w:sz w:val="24"/>
          <w:szCs w:val="24"/>
        </w:rPr>
        <w:t>Deepin</w:t>
      </w:r>
      <w:proofErr w:type="spellEnd"/>
      <w:r w:rsidR="001A61CB">
        <w:rPr>
          <w:rFonts w:cstheme="minorHAnsi"/>
          <w:sz w:val="24"/>
          <w:szCs w:val="24"/>
        </w:rPr>
        <w:t xml:space="preserve"> network. To achieve that, the user must enter the </w:t>
      </w:r>
      <w:r w:rsidR="001A61CB" w:rsidRPr="00F27802">
        <w:rPr>
          <w:rFonts w:ascii="Courier New" w:hAnsi="Courier New" w:cs="Courier New"/>
          <w:sz w:val="24"/>
          <w:szCs w:val="24"/>
          <w:highlight w:val="yellow"/>
        </w:rPr>
        <w:t xml:space="preserve">Access-list </w:t>
      </w:r>
      <w:r w:rsidR="001A61CB" w:rsidRPr="00F27802">
        <w:rPr>
          <w:rFonts w:ascii="Courier New" w:hAnsi="Courier New" w:cs="Courier New"/>
          <w:i/>
          <w:iCs/>
          <w:sz w:val="24"/>
          <w:szCs w:val="24"/>
          <w:highlight w:val="yellow"/>
        </w:rPr>
        <w:t xml:space="preserve">{Access-list </w:t>
      </w:r>
      <w:r w:rsidR="00F27802">
        <w:rPr>
          <w:rFonts w:ascii="Courier New" w:hAnsi="Courier New" w:cs="Courier New"/>
          <w:i/>
          <w:iCs/>
          <w:sz w:val="24"/>
          <w:szCs w:val="24"/>
          <w:highlight w:val="yellow"/>
        </w:rPr>
        <w:t>1-99</w:t>
      </w:r>
      <w:r w:rsidR="001A61CB" w:rsidRPr="00F27802">
        <w:rPr>
          <w:rFonts w:ascii="Courier New" w:hAnsi="Courier New" w:cs="Courier New"/>
          <w:i/>
          <w:iCs/>
          <w:sz w:val="24"/>
          <w:szCs w:val="24"/>
          <w:highlight w:val="yellow"/>
        </w:rPr>
        <w:t xml:space="preserve">} </w:t>
      </w:r>
      <w:r w:rsidR="000C7761" w:rsidRPr="00F27802">
        <w:rPr>
          <w:rFonts w:ascii="Courier New" w:hAnsi="Courier New" w:cs="Courier New"/>
          <w:sz w:val="24"/>
          <w:szCs w:val="24"/>
          <w:highlight w:val="yellow"/>
        </w:rPr>
        <w:t xml:space="preserve">permit </w:t>
      </w:r>
      <w:r w:rsidR="000C7761" w:rsidRPr="00F27802">
        <w:rPr>
          <w:rFonts w:ascii="Courier New" w:hAnsi="Courier New" w:cs="Courier New"/>
          <w:i/>
          <w:iCs/>
          <w:sz w:val="24"/>
          <w:szCs w:val="24"/>
          <w:highlight w:val="yellow"/>
        </w:rPr>
        <w:t>{network address} {wildcard bits}</w:t>
      </w:r>
      <w:r w:rsidR="000C7761">
        <w:rPr>
          <w:rFonts w:cstheme="minorHAnsi"/>
          <w:sz w:val="24"/>
          <w:szCs w:val="24"/>
        </w:rPr>
        <w:t xml:space="preserve"> </w:t>
      </w:r>
      <w:r w:rsidR="00035C80">
        <w:rPr>
          <w:rFonts w:cstheme="minorHAnsi"/>
          <w:sz w:val="24"/>
          <w:szCs w:val="24"/>
        </w:rPr>
        <w:t xml:space="preserve">command in the global config mode. The use must note that the network address in that command should be the network address of the </w:t>
      </w:r>
      <w:proofErr w:type="spellStart"/>
      <w:r w:rsidR="00035C80">
        <w:rPr>
          <w:rFonts w:cstheme="minorHAnsi"/>
          <w:sz w:val="24"/>
          <w:szCs w:val="24"/>
        </w:rPr>
        <w:t>Deepin</w:t>
      </w:r>
      <w:proofErr w:type="spellEnd"/>
      <w:r w:rsidR="00035C80">
        <w:rPr>
          <w:rFonts w:cstheme="minorHAnsi"/>
          <w:sz w:val="24"/>
          <w:szCs w:val="24"/>
        </w:rPr>
        <w:t xml:space="preserve"> </w:t>
      </w:r>
      <w:r w:rsidR="00F27802">
        <w:rPr>
          <w:rFonts w:cstheme="minorHAnsi"/>
          <w:sz w:val="24"/>
          <w:szCs w:val="24"/>
        </w:rPr>
        <w:t>network.</w:t>
      </w:r>
      <w:r w:rsidR="00481AB0">
        <w:rPr>
          <w:rFonts w:cstheme="minorHAnsi"/>
          <w:sz w:val="24"/>
          <w:szCs w:val="24"/>
        </w:rPr>
        <w:t xml:space="preserve"> The user must then enter the </w:t>
      </w:r>
      <w:r w:rsidR="00D44FEC" w:rsidRPr="00834C2B">
        <w:rPr>
          <w:rFonts w:ascii="Courier New" w:hAnsi="Courier New" w:cs="Courier New"/>
          <w:sz w:val="24"/>
          <w:szCs w:val="24"/>
          <w:highlight w:val="yellow"/>
        </w:rPr>
        <w:t xml:space="preserve">IP NAT inside source list </w:t>
      </w:r>
      <w:r w:rsidR="00D44FEC" w:rsidRPr="00834C2B">
        <w:rPr>
          <w:rFonts w:ascii="Courier New" w:hAnsi="Courier New" w:cs="Courier New"/>
          <w:i/>
          <w:iCs/>
          <w:sz w:val="24"/>
          <w:szCs w:val="24"/>
          <w:highlight w:val="yellow"/>
        </w:rPr>
        <w:t xml:space="preserve">{access-list id} </w:t>
      </w:r>
      <w:r w:rsidR="00D44FEC" w:rsidRPr="00834C2B">
        <w:rPr>
          <w:rFonts w:ascii="Courier New" w:hAnsi="Courier New" w:cs="Courier New"/>
          <w:sz w:val="24"/>
          <w:szCs w:val="24"/>
          <w:highlight w:val="yellow"/>
        </w:rPr>
        <w:t xml:space="preserve">interface </w:t>
      </w:r>
      <w:r w:rsidR="00D44FEC" w:rsidRPr="00834C2B">
        <w:rPr>
          <w:rFonts w:ascii="Courier New" w:hAnsi="Courier New" w:cs="Courier New"/>
          <w:i/>
          <w:iCs/>
          <w:sz w:val="24"/>
          <w:szCs w:val="24"/>
          <w:highlight w:val="yellow"/>
        </w:rPr>
        <w:t xml:space="preserve">{interface id that connects to the cloud} </w:t>
      </w:r>
      <w:r w:rsidR="00834C2B" w:rsidRPr="00834C2B">
        <w:rPr>
          <w:rFonts w:ascii="Courier New" w:hAnsi="Courier New" w:cs="Courier New"/>
          <w:sz w:val="24"/>
          <w:szCs w:val="24"/>
          <w:highlight w:val="yellow"/>
        </w:rPr>
        <w:t>overload</w:t>
      </w:r>
      <w:r w:rsidR="00834C2B">
        <w:rPr>
          <w:rFonts w:cstheme="minorHAnsi"/>
          <w:sz w:val="24"/>
          <w:szCs w:val="24"/>
        </w:rPr>
        <w:t xml:space="preserve"> command in the global-config mode. </w:t>
      </w:r>
      <w:r w:rsidR="004D5E43">
        <w:rPr>
          <w:rFonts w:cstheme="minorHAnsi"/>
          <w:sz w:val="24"/>
          <w:szCs w:val="24"/>
        </w:rPr>
        <w:t xml:space="preserve">To end this step, the user must execute the </w:t>
      </w:r>
      <w:r w:rsidR="004D5E43" w:rsidRPr="00A94307">
        <w:rPr>
          <w:rFonts w:ascii="Courier New" w:hAnsi="Courier New" w:cs="Courier New"/>
          <w:sz w:val="24"/>
          <w:szCs w:val="24"/>
          <w:highlight w:val="yellow"/>
        </w:rPr>
        <w:t>IP NAT inside</w:t>
      </w:r>
      <w:r w:rsidR="004D5E43">
        <w:rPr>
          <w:rFonts w:cstheme="minorHAnsi"/>
          <w:sz w:val="24"/>
          <w:szCs w:val="24"/>
        </w:rPr>
        <w:t xml:space="preserve"> command on the interface that links to the </w:t>
      </w:r>
      <w:proofErr w:type="spellStart"/>
      <w:r w:rsidR="004D5E43">
        <w:rPr>
          <w:rFonts w:cstheme="minorHAnsi"/>
          <w:sz w:val="24"/>
          <w:szCs w:val="24"/>
        </w:rPr>
        <w:t>Deepin</w:t>
      </w:r>
      <w:proofErr w:type="spellEnd"/>
      <w:r w:rsidR="004D5E43">
        <w:rPr>
          <w:rFonts w:cstheme="minorHAnsi"/>
          <w:sz w:val="24"/>
          <w:szCs w:val="24"/>
        </w:rPr>
        <w:t xml:space="preserve"> VM, and </w:t>
      </w:r>
      <w:r w:rsidR="00A94307" w:rsidRPr="00A94307">
        <w:rPr>
          <w:rFonts w:ascii="Courier New" w:hAnsi="Courier New" w:cs="Courier New"/>
          <w:sz w:val="24"/>
          <w:szCs w:val="24"/>
          <w:highlight w:val="yellow"/>
        </w:rPr>
        <w:t>IP NAT outside</w:t>
      </w:r>
      <w:r w:rsidR="00A94307">
        <w:rPr>
          <w:rFonts w:cstheme="minorHAnsi"/>
          <w:sz w:val="24"/>
          <w:szCs w:val="24"/>
        </w:rPr>
        <w:t xml:space="preserve"> on the interface that connects to the cloud, in their respective interface-config mode.</w:t>
      </w:r>
    </w:p>
    <w:p w14:paraId="3E154077" w14:textId="25F068FF" w:rsidR="00F73178" w:rsidRDefault="00F73178" w:rsidP="00F73178">
      <w:pPr>
        <w:pStyle w:val="Heading2"/>
        <w:ind w:left="0"/>
        <w:rPr>
          <w:sz w:val="32"/>
          <w:szCs w:val="32"/>
        </w:rPr>
      </w:pPr>
      <w:r>
        <w:rPr>
          <w:sz w:val="32"/>
          <w:szCs w:val="32"/>
        </w:rPr>
        <w:t>Step 26: -</w:t>
      </w:r>
    </w:p>
    <w:p w14:paraId="3ACF128A" w14:textId="404A5AE8" w:rsidR="0026183D" w:rsidRDefault="0026183D" w:rsidP="0026183D">
      <w:pPr>
        <w:ind w:left="0" w:firstLine="720"/>
        <w:rPr>
          <w:sz w:val="24"/>
          <w:szCs w:val="24"/>
        </w:rPr>
      </w:pPr>
      <w:r>
        <w:rPr>
          <w:noProof/>
          <w:sz w:val="24"/>
          <w:szCs w:val="24"/>
        </w:rPr>
        <w:drawing>
          <wp:anchor distT="0" distB="0" distL="114300" distR="114300" simplePos="0" relativeHeight="251684864" behindDoc="1" locked="0" layoutInCell="1" allowOverlap="1" wp14:anchorId="77090FE9" wp14:editId="49B8709D">
            <wp:simplePos x="0" y="0"/>
            <wp:positionH relativeFrom="leftMargin">
              <wp:posOffset>1438910</wp:posOffset>
            </wp:positionH>
            <wp:positionV relativeFrom="paragraph">
              <wp:posOffset>203411</wp:posOffset>
            </wp:positionV>
            <wp:extent cx="242570" cy="223520"/>
            <wp:effectExtent l="0" t="0" r="5080" b="5080"/>
            <wp:wrapTight wrapText="bothSides">
              <wp:wrapPolygon edited="0">
                <wp:start x="0" y="0"/>
                <wp:lineTo x="0" y="20250"/>
                <wp:lineTo x="20356" y="20250"/>
                <wp:lineTo x="2035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trol center icol.png"/>
                    <pic:cNvPicPr/>
                  </pic:nvPicPr>
                  <pic:blipFill>
                    <a:blip r:embed="rId69"/>
                    <a:stretch>
                      <a:fillRect/>
                    </a:stretch>
                  </pic:blipFill>
                  <pic:spPr>
                    <a:xfrm>
                      <a:off x="0" y="0"/>
                      <a:ext cx="242570" cy="223520"/>
                    </a:xfrm>
                    <a:prstGeom prst="rect">
                      <a:avLst/>
                    </a:prstGeom>
                  </pic:spPr>
                </pic:pic>
              </a:graphicData>
            </a:graphic>
          </wp:anchor>
        </w:drawing>
      </w:r>
      <w:r w:rsidR="00490D1A">
        <w:rPr>
          <w:sz w:val="24"/>
          <w:szCs w:val="24"/>
        </w:rPr>
        <w:t xml:space="preserve">Start the </w:t>
      </w:r>
      <w:proofErr w:type="spellStart"/>
      <w:r w:rsidR="00490D1A">
        <w:rPr>
          <w:sz w:val="24"/>
          <w:szCs w:val="24"/>
        </w:rPr>
        <w:t>Deepin</w:t>
      </w:r>
      <w:proofErr w:type="spellEnd"/>
      <w:r w:rsidR="00490D1A">
        <w:rPr>
          <w:sz w:val="24"/>
          <w:szCs w:val="24"/>
        </w:rPr>
        <w:t xml:space="preserve"> VM and from the list of applications, open the </w:t>
      </w:r>
      <w:r>
        <w:rPr>
          <w:sz w:val="24"/>
          <w:szCs w:val="24"/>
        </w:rPr>
        <w:t>click on the control center icon.</w:t>
      </w:r>
    </w:p>
    <w:p w14:paraId="7F8E4B3F" w14:textId="10E9AF58" w:rsidR="0026183D" w:rsidRDefault="0026183D" w:rsidP="0026183D">
      <w:pPr>
        <w:ind w:left="0" w:firstLine="720"/>
        <w:rPr>
          <w:sz w:val="24"/>
          <w:szCs w:val="24"/>
        </w:rPr>
      </w:pPr>
    </w:p>
    <w:p w14:paraId="6FF87565" w14:textId="7DC6CF46" w:rsidR="0026183D" w:rsidRDefault="0026183D" w:rsidP="0026183D">
      <w:pPr>
        <w:rPr>
          <w:sz w:val="24"/>
          <w:szCs w:val="24"/>
        </w:rPr>
      </w:pPr>
      <w:r>
        <w:rPr>
          <w:sz w:val="24"/>
          <w:szCs w:val="24"/>
        </w:rPr>
        <w:tab/>
      </w:r>
      <w:r w:rsidR="00A35E32">
        <w:rPr>
          <w:sz w:val="24"/>
          <w:szCs w:val="24"/>
        </w:rPr>
        <w:t>The user should then click on the “Network” icon.</w:t>
      </w:r>
    </w:p>
    <w:p w14:paraId="4F0AB594" w14:textId="18B740D3" w:rsidR="00A35E32" w:rsidRDefault="00A35E32" w:rsidP="0026183D">
      <w:pPr>
        <w:rPr>
          <w:sz w:val="24"/>
          <w:szCs w:val="24"/>
        </w:rPr>
      </w:pPr>
      <w:r>
        <w:rPr>
          <w:noProof/>
          <w:sz w:val="24"/>
          <w:szCs w:val="24"/>
        </w:rPr>
        <w:drawing>
          <wp:inline distT="0" distB="0" distL="0" distR="0" wp14:anchorId="30DA560A" wp14:editId="422175F6">
            <wp:extent cx="933457" cy="1171584"/>
            <wp:effectExtent l="0" t="0" r="0" b="9525"/>
            <wp:docPr id="98" name="Picture 98" descr="A picture containing monitor, sitting, whit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en network.png"/>
                    <pic:cNvPicPr/>
                  </pic:nvPicPr>
                  <pic:blipFill>
                    <a:blip r:embed="rId70"/>
                    <a:stretch>
                      <a:fillRect/>
                    </a:stretch>
                  </pic:blipFill>
                  <pic:spPr>
                    <a:xfrm>
                      <a:off x="0" y="0"/>
                      <a:ext cx="933457" cy="1171584"/>
                    </a:xfrm>
                    <a:prstGeom prst="rect">
                      <a:avLst/>
                    </a:prstGeom>
                  </pic:spPr>
                </pic:pic>
              </a:graphicData>
            </a:graphic>
          </wp:inline>
        </w:drawing>
      </w:r>
    </w:p>
    <w:p w14:paraId="493EAC0E" w14:textId="1E353B0D" w:rsidR="00A35E32" w:rsidRDefault="00A35E32" w:rsidP="0026183D">
      <w:pPr>
        <w:rPr>
          <w:sz w:val="24"/>
          <w:szCs w:val="24"/>
        </w:rPr>
      </w:pPr>
      <w:r>
        <w:rPr>
          <w:sz w:val="24"/>
          <w:szCs w:val="24"/>
        </w:rPr>
        <w:tab/>
      </w:r>
      <w:r w:rsidR="003E12D1">
        <w:rPr>
          <w:sz w:val="24"/>
          <w:szCs w:val="24"/>
        </w:rPr>
        <w:t>Under network, click on “Wired Network.”</w:t>
      </w:r>
    </w:p>
    <w:p w14:paraId="7B27230F" w14:textId="7D73F23F" w:rsidR="003E12D1" w:rsidRDefault="003E12D1" w:rsidP="0026183D">
      <w:pPr>
        <w:rPr>
          <w:sz w:val="24"/>
          <w:szCs w:val="24"/>
        </w:rPr>
      </w:pPr>
      <w:r>
        <w:rPr>
          <w:noProof/>
          <w:sz w:val="24"/>
          <w:szCs w:val="24"/>
        </w:rPr>
        <w:lastRenderedPageBreak/>
        <w:drawing>
          <wp:inline distT="0" distB="0" distL="0" distR="0" wp14:anchorId="05B252FC" wp14:editId="4EE9E145">
            <wp:extent cx="1638312" cy="609604"/>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ired network.png"/>
                    <pic:cNvPicPr/>
                  </pic:nvPicPr>
                  <pic:blipFill>
                    <a:blip r:embed="rId71"/>
                    <a:stretch>
                      <a:fillRect/>
                    </a:stretch>
                  </pic:blipFill>
                  <pic:spPr>
                    <a:xfrm>
                      <a:off x="0" y="0"/>
                      <a:ext cx="1638312" cy="609604"/>
                    </a:xfrm>
                    <a:prstGeom prst="rect">
                      <a:avLst/>
                    </a:prstGeom>
                  </pic:spPr>
                </pic:pic>
              </a:graphicData>
            </a:graphic>
          </wp:inline>
        </w:drawing>
      </w:r>
    </w:p>
    <w:p w14:paraId="64216773" w14:textId="659C0B92" w:rsidR="003E12D1" w:rsidRDefault="008E149C" w:rsidP="0026183D">
      <w:pPr>
        <w:rPr>
          <w:sz w:val="24"/>
          <w:szCs w:val="24"/>
        </w:rPr>
      </w:pPr>
      <w:r>
        <w:rPr>
          <w:sz w:val="24"/>
          <w:szCs w:val="24"/>
        </w:rPr>
        <w:tab/>
        <w:t>Under the IPv4 section, select the “Method” option.</w:t>
      </w:r>
    </w:p>
    <w:p w14:paraId="2E74D2D5" w14:textId="2929EC0F" w:rsidR="008E149C" w:rsidRDefault="008E149C" w:rsidP="0026183D">
      <w:pPr>
        <w:rPr>
          <w:sz w:val="24"/>
          <w:szCs w:val="24"/>
        </w:rPr>
      </w:pPr>
      <w:r>
        <w:rPr>
          <w:noProof/>
          <w:sz w:val="24"/>
          <w:szCs w:val="24"/>
        </w:rPr>
        <w:drawing>
          <wp:inline distT="0" distB="0" distL="0" distR="0" wp14:anchorId="7A63F883" wp14:editId="787B3194">
            <wp:extent cx="1681175" cy="685805"/>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hange the method to custom.png"/>
                    <pic:cNvPicPr/>
                  </pic:nvPicPr>
                  <pic:blipFill>
                    <a:blip r:embed="rId72"/>
                    <a:stretch>
                      <a:fillRect/>
                    </a:stretch>
                  </pic:blipFill>
                  <pic:spPr>
                    <a:xfrm>
                      <a:off x="0" y="0"/>
                      <a:ext cx="1681175" cy="685805"/>
                    </a:xfrm>
                    <a:prstGeom prst="rect">
                      <a:avLst/>
                    </a:prstGeom>
                  </pic:spPr>
                </pic:pic>
              </a:graphicData>
            </a:graphic>
          </wp:inline>
        </w:drawing>
      </w:r>
    </w:p>
    <w:p w14:paraId="4851C780" w14:textId="31F12E05" w:rsidR="008E149C" w:rsidRDefault="008E149C" w:rsidP="0026183D">
      <w:pPr>
        <w:rPr>
          <w:sz w:val="24"/>
          <w:szCs w:val="24"/>
        </w:rPr>
      </w:pPr>
      <w:r>
        <w:rPr>
          <w:sz w:val="24"/>
          <w:szCs w:val="24"/>
        </w:rPr>
        <w:tab/>
      </w:r>
      <w:r w:rsidR="00033702">
        <w:rPr>
          <w:sz w:val="24"/>
          <w:szCs w:val="24"/>
        </w:rPr>
        <w:t>Change the IPv4 address method from Auto to Manual</w:t>
      </w:r>
      <w:r w:rsidR="004400BC">
        <w:rPr>
          <w:sz w:val="24"/>
          <w:szCs w:val="24"/>
        </w:rPr>
        <w:t>.</w:t>
      </w:r>
    </w:p>
    <w:p w14:paraId="0C7F3D60" w14:textId="3E381FBD" w:rsidR="004400BC" w:rsidRDefault="004400BC" w:rsidP="0026183D">
      <w:pPr>
        <w:rPr>
          <w:sz w:val="24"/>
          <w:szCs w:val="24"/>
        </w:rPr>
      </w:pPr>
      <w:r>
        <w:rPr>
          <w:noProof/>
          <w:sz w:val="24"/>
          <w:szCs w:val="24"/>
        </w:rPr>
        <mc:AlternateContent>
          <mc:Choice Requires="wps">
            <w:drawing>
              <wp:anchor distT="0" distB="0" distL="114300" distR="114300" simplePos="0" relativeHeight="251685888" behindDoc="0" locked="0" layoutInCell="1" allowOverlap="1" wp14:anchorId="16868D60" wp14:editId="45D5770E">
                <wp:simplePos x="0" y="0"/>
                <wp:positionH relativeFrom="column">
                  <wp:posOffset>94827</wp:posOffset>
                </wp:positionH>
                <wp:positionV relativeFrom="paragraph">
                  <wp:posOffset>208703</wp:posOffset>
                </wp:positionV>
                <wp:extent cx="508000" cy="142240"/>
                <wp:effectExtent l="0" t="0" r="25400" b="10160"/>
                <wp:wrapNone/>
                <wp:docPr id="102" name="Rectangle: Rounded Corners 102"/>
                <wp:cNvGraphicFramePr/>
                <a:graphic xmlns:a="http://schemas.openxmlformats.org/drawingml/2006/main">
                  <a:graphicData uri="http://schemas.microsoft.com/office/word/2010/wordprocessingShape">
                    <wps:wsp>
                      <wps:cNvSpPr/>
                      <wps:spPr>
                        <a:xfrm>
                          <a:off x="0" y="0"/>
                          <a:ext cx="508000" cy="142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10B21A" id="Rectangle: Rounded Corners 102" o:spid="_x0000_s1026" style="position:absolute;margin-left:7.45pt;margin-top:16.45pt;width:40pt;height:11.2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" filled="f" strokecolor="red" strokeweight="1pt">
                <v:stroke joinstyle="miter"/>
              </v:roundrect>
            </w:pict>
          </mc:Fallback>
        </mc:AlternateContent>
      </w:r>
      <w:r>
        <w:rPr>
          <w:noProof/>
          <w:sz w:val="24"/>
          <w:szCs w:val="24"/>
        </w:rPr>
        <w:drawing>
          <wp:inline distT="0" distB="0" distL="0" distR="0" wp14:anchorId="6DA09867" wp14:editId="097AE69E">
            <wp:extent cx="1681175" cy="433391"/>
            <wp:effectExtent l="0" t="0" r="0" b="5080"/>
            <wp:docPr id="101" name="Picture 101" descr="A picture containing sitting, black, laptop,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nual.png"/>
                    <pic:cNvPicPr/>
                  </pic:nvPicPr>
                  <pic:blipFill>
                    <a:blip r:embed="rId73"/>
                    <a:stretch>
                      <a:fillRect/>
                    </a:stretch>
                  </pic:blipFill>
                  <pic:spPr>
                    <a:xfrm>
                      <a:off x="0" y="0"/>
                      <a:ext cx="1681175" cy="433391"/>
                    </a:xfrm>
                    <a:prstGeom prst="rect">
                      <a:avLst/>
                    </a:prstGeom>
                  </pic:spPr>
                </pic:pic>
              </a:graphicData>
            </a:graphic>
          </wp:inline>
        </w:drawing>
      </w:r>
    </w:p>
    <w:p w14:paraId="0A267BDE" w14:textId="7DE30102" w:rsidR="005627CB" w:rsidRDefault="005627CB" w:rsidP="0026183D">
      <w:pPr>
        <w:rPr>
          <w:sz w:val="24"/>
          <w:szCs w:val="24"/>
        </w:rPr>
      </w:pPr>
      <w:r>
        <w:rPr>
          <w:sz w:val="24"/>
          <w:szCs w:val="24"/>
        </w:rPr>
        <w:tab/>
        <w:t xml:space="preserve">Change the IP address and the subnet mask to </w:t>
      </w:r>
      <w:r w:rsidR="00A23463">
        <w:rPr>
          <w:sz w:val="24"/>
          <w:szCs w:val="24"/>
        </w:rPr>
        <w:t xml:space="preserve">have the VM connect to the router, and configure the VM to become a DNS client by manually entering the IP address(es) of the DNS server noted </w:t>
      </w:r>
      <w:r w:rsidR="00321E35">
        <w:rPr>
          <w:sz w:val="24"/>
          <w:szCs w:val="24"/>
        </w:rPr>
        <w:t xml:space="preserve">in </w:t>
      </w:r>
      <w:r w:rsidR="00321E35" w:rsidRPr="00321E35">
        <w:rPr>
          <w:color w:val="B85A22" w:themeColor="accent2" w:themeShade="BF"/>
          <w:sz w:val="24"/>
          <w:szCs w:val="24"/>
        </w:rPr>
        <w:t>STEP 24</w:t>
      </w:r>
      <w:r w:rsidR="00321E35">
        <w:rPr>
          <w:sz w:val="24"/>
          <w:szCs w:val="24"/>
        </w:rPr>
        <w:t>.</w:t>
      </w:r>
    </w:p>
    <w:p w14:paraId="08AA97A6" w14:textId="761AB47F" w:rsidR="00737A27" w:rsidRDefault="00CE2C23" w:rsidP="0026183D">
      <w:pPr>
        <w:rPr>
          <w:sz w:val="24"/>
          <w:szCs w:val="24"/>
        </w:rPr>
      </w:pPr>
      <w:r>
        <w:rPr>
          <w:noProof/>
          <w:sz w:val="24"/>
          <w:szCs w:val="24"/>
        </w:rPr>
        <w:drawing>
          <wp:inline distT="0" distB="0" distL="0" distR="0" wp14:anchorId="72FD059A" wp14:editId="06FEC00F">
            <wp:extent cx="1666887" cy="1190634"/>
            <wp:effectExtent l="0" t="0" r="0" b="952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lete network setup DEEPIN.png"/>
                    <pic:cNvPicPr/>
                  </pic:nvPicPr>
                  <pic:blipFill>
                    <a:blip r:embed="rId74"/>
                    <a:stretch>
                      <a:fillRect/>
                    </a:stretch>
                  </pic:blipFill>
                  <pic:spPr>
                    <a:xfrm>
                      <a:off x="0" y="0"/>
                      <a:ext cx="1666887" cy="1190634"/>
                    </a:xfrm>
                    <a:prstGeom prst="rect">
                      <a:avLst/>
                    </a:prstGeom>
                  </pic:spPr>
                </pic:pic>
              </a:graphicData>
            </a:graphic>
          </wp:inline>
        </w:drawing>
      </w:r>
    </w:p>
    <w:p w14:paraId="798B5D0D" w14:textId="04FE32EB" w:rsidR="00CE2C23" w:rsidRDefault="00CE2C23" w:rsidP="0026183D">
      <w:pPr>
        <w:rPr>
          <w:sz w:val="24"/>
          <w:szCs w:val="24"/>
        </w:rPr>
      </w:pPr>
      <w:r>
        <w:rPr>
          <w:sz w:val="24"/>
          <w:szCs w:val="24"/>
        </w:rPr>
        <w:tab/>
        <w:t>The following screenshot exhibits that the VM should be able to reach the internet at this point.</w:t>
      </w:r>
    </w:p>
    <w:p w14:paraId="26F40E41" w14:textId="24ADAAC7" w:rsidR="00CE2C23" w:rsidRDefault="005D681D" w:rsidP="0026183D">
      <w:pPr>
        <w:rPr>
          <w:sz w:val="24"/>
          <w:szCs w:val="24"/>
        </w:rPr>
      </w:pPr>
      <w:r>
        <w:rPr>
          <w:noProof/>
          <w:sz w:val="24"/>
          <w:szCs w:val="24"/>
        </w:rPr>
        <w:drawing>
          <wp:inline distT="0" distB="0" distL="0" distR="0" wp14:anchorId="27842DCB" wp14:editId="5CCEE957">
            <wp:extent cx="5943600" cy="2113915"/>
            <wp:effectExtent l="0" t="0" r="0" b="635"/>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orking google chrome on deepin.png"/>
                    <pic:cNvPicPr/>
                  </pic:nvPicPr>
                  <pic:blipFill>
                    <a:blip r:embed="rId75"/>
                    <a:stretch>
                      <a:fillRect/>
                    </a:stretch>
                  </pic:blipFill>
                  <pic:spPr>
                    <a:xfrm>
                      <a:off x="0" y="0"/>
                      <a:ext cx="5943600" cy="2113915"/>
                    </a:xfrm>
                    <a:prstGeom prst="rect">
                      <a:avLst/>
                    </a:prstGeom>
                  </pic:spPr>
                </pic:pic>
              </a:graphicData>
            </a:graphic>
          </wp:inline>
        </w:drawing>
      </w:r>
    </w:p>
    <w:p w14:paraId="6FEF4B55" w14:textId="60D60E90" w:rsidR="00266104" w:rsidRDefault="00266104" w:rsidP="00732453">
      <w:pPr>
        <w:pStyle w:val="Heading2"/>
        <w:ind w:left="0"/>
        <w:rPr>
          <w:sz w:val="32"/>
          <w:szCs w:val="32"/>
        </w:rPr>
      </w:pPr>
      <w:r>
        <w:rPr>
          <w:sz w:val="32"/>
          <w:szCs w:val="32"/>
        </w:rPr>
        <w:t>STEP 27: -</w:t>
      </w:r>
    </w:p>
    <w:p w14:paraId="05E2FFEC" w14:textId="3DAEC17C" w:rsidR="00432BF2" w:rsidRDefault="00732453" w:rsidP="00432BF2">
      <w:pPr>
        <w:ind w:left="0" w:firstLine="720"/>
        <w:rPr>
          <w:sz w:val="24"/>
          <w:szCs w:val="24"/>
        </w:rPr>
      </w:pPr>
      <w:r>
        <w:rPr>
          <w:sz w:val="24"/>
          <w:szCs w:val="24"/>
        </w:rPr>
        <w:t xml:space="preserve">Now, that the </w:t>
      </w:r>
      <w:proofErr w:type="spellStart"/>
      <w:r>
        <w:rPr>
          <w:sz w:val="24"/>
          <w:szCs w:val="24"/>
        </w:rPr>
        <w:t>Deepin</w:t>
      </w:r>
      <w:proofErr w:type="spellEnd"/>
      <w:r>
        <w:rPr>
          <w:sz w:val="24"/>
          <w:szCs w:val="24"/>
        </w:rPr>
        <w:t xml:space="preserve"> machine is connected to the internet, </w:t>
      </w:r>
      <w:r w:rsidR="001C7B3A">
        <w:rPr>
          <w:sz w:val="24"/>
          <w:szCs w:val="24"/>
        </w:rPr>
        <w:t xml:space="preserve">the user should install </w:t>
      </w:r>
      <w:r w:rsidR="00901DD8">
        <w:rPr>
          <w:sz w:val="24"/>
          <w:szCs w:val="24"/>
        </w:rPr>
        <w:t xml:space="preserve">the tools that they need to complete the lab. </w:t>
      </w:r>
    </w:p>
    <w:p w14:paraId="74418DAE" w14:textId="785B4BA2" w:rsidR="004F7F66" w:rsidRDefault="00312606" w:rsidP="004F7F66">
      <w:pPr>
        <w:ind w:left="0"/>
        <w:rPr>
          <w:sz w:val="24"/>
          <w:szCs w:val="24"/>
        </w:rPr>
      </w:pPr>
      <w:r>
        <w:rPr>
          <w:noProof/>
          <w:sz w:val="24"/>
          <w:szCs w:val="24"/>
        </w:rPr>
        <mc:AlternateContent>
          <mc:Choice Requires="wps">
            <w:drawing>
              <wp:anchor distT="0" distB="0" distL="114300" distR="114300" simplePos="0" relativeHeight="251686912" behindDoc="0" locked="0" layoutInCell="1" allowOverlap="1" wp14:anchorId="617170EC" wp14:editId="603E79AB">
                <wp:simplePos x="0" y="0"/>
                <wp:positionH relativeFrom="column">
                  <wp:posOffset>2885440</wp:posOffset>
                </wp:positionH>
                <wp:positionV relativeFrom="paragraph">
                  <wp:posOffset>38312</wp:posOffset>
                </wp:positionV>
                <wp:extent cx="338667" cy="270933"/>
                <wp:effectExtent l="19050" t="19050" r="23495" b="15240"/>
                <wp:wrapNone/>
                <wp:docPr id="109" name="Rectangle: Rounded Corners 109"/>
                <wp:cNvGraphicFramePr/>
                <a:graphic xmlns:a="http://schemas.openxmlformats.org/drawingml/2006/main">
                  <a:graphicData uri="http://schemas.microsoft.com/office/word/2010/wordprocessingShape">
                    <wps:wsp>
                      <wps:cNvSpPr/>
                      <wps:spPr>
                        <a:xfrm>
                          <a:off x="0" y="0"/>
                          <a:ext cx="338667" cy="270933"/>
                        </a:xfrm>
                        <a:prstGeom prst="round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3F31BC" id="Rectangle: Rounded Corners 109" o:spid="_x0000_s1026" style="position:absolute;margin-left:227.2pt;margin-top:3pt;width:26.65pt;height:21.3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" filled="f" strokecolor="#00b0f0" strokeweight="3pt">
                <v:stroke joinstyle="miter"/>
              </v:roundrect>
            </w:pict>
          </mc:Fallback>
        </mc:AlternateContent>
      </w:r>
      <w:r w:rsidR="004D4506">
        <w:rPr>
          <w:noProof/>
          <w:sz w:val="24"/>
          <w:szCs w:val="24"/>
        </w:rPr>
        <w:drawing>
          <wp:inline distT="0" distB="0" distL="0" distR="0" wp14:anchorId="0D715ABA" wp14:editId="47B529C0">
            <wp:extent cx="5534065" cy="304802"/>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epin launcher.png"/>
                    <pic:cNvPicPr/>
                  </pic:nvPicPr>
                  <pic:blipFill>
                    <a:blip r:embed="rId76"/>
                    <a:stretch>
                      <a:fillRect/>
                    </a:stretch>
                  </pic:blipFill>
                  <pic:spPr>
                    <a:xfrm>
                      <a:off x="0" y="0"/>
                      <a:ext cx="5534065" cy="304802"/>
                    </a:xfrm>
                    <a:prstGeom prst="rect">
                      <a:avLst/>
                    </a:prstGeom>
                  </pic:spPr>
                </pic:pic>
              </a:graphicData>
            </a:graphic>
          </wp:inline>
        </w:drawing>
      </w:r>
    </w:p>
    <w:p w14:paraId="4DBCDE09" w14:textId="57CE85AA" w:rsidR="00432BF2" w:rsidRDefault="004D4506" w:rsidP="00432BF2">
      <w:pPr>
        <w:ind w:left="0"/>
        <w:rPr>
          <w:sz w:val="24"/>
          <w:szCs w:val="24"/>
        </w:rPr>
      </w:pPr>
      <w:r>
        <w:rPr>
          <w:sz w:val="24"/>
          <w:szCs w:val="24"/>
        </w:rPr>
        <w:tab/>
        <w:t xml:space="preserve">At the bottom of the </w:t>
      </w:r>
      <w:proofErr w:type="spellStart"/>
      <w:r>
        <w:rPr>
          <w:sz w:val="24"/>
          <w:szCs w:val="24"/>
        </w:rPr>
        <w:t>Deepin</w:t>
      </w:r>
      <w:proofErr w:type="spellEnd"/>
      <w:r>
        <w:rPr>
          <w:sz w:val="24"/>
          <w:szCs w:val="24"/>
        </w:rPr>
        <w:t xml:space="preserve"> </w:t>
      </w:r>
      <w:r w:rsidR="00CC368A">
        <w:rPr>
          <w:sz w:val="24"/>
          <w:szCs w:val="24"/>
        </w:rPr>
        <w:t xml:space="preserve">screen is the </w:t>
      </w:r>
      <w:r w:rsidR="00A601B3">
        <w:rPr>
          <w:sz w:val="24"/>
          <w:szCs w:val="24"/>
        </w:rPr>
        <w:t xml:space="preserve">launcher overlay, where the user can find multiple applications to run. For the lab, however, the user would need to locate the Terminal. The terminal icon in </w:t>
      </w:r>
      <w:proofErr w:type="spellStart"/>
      <w:r w:rsidR="00A601B3">
        <w:rPr>
          <w:sz w:val="24"/>
          <w:szCs w:val="24"/>
        </w:rPr>
        <w:t>Deepin</w:t>
      </w:r>
      <w:proofErr w:type="spellEnd"/>
      <w:r w:rsidR="00A601B3">
        <w:rPr>
          <w:sz w:val="24"/>
          <w:szCs w:val="24"/>
        </w:rPr>
        <w:t xml:space="preserve"> looks different from the Terminal icon in other </w:t>
      </w:r>
      <w:r w:rsidR="00F42373">
        <w:rPr>
          <w:sz w:val="24"/>
          <w:szCs w:val="24"/>
        </w:rPr>
        <w:t xml:space="preserve">Linux OS, because </w:t>
      </w:r>
      <w:r w:rsidR="00F42373">
        <w:rPr>
          <w:sz w:val="24"/>
          <w:szCs w:val="24"/>
        </w:rPr>
        <w:lastRenderedPageBreak/>
        <w:t xml:space="preserve">the </w:t>
      </w:r>
      <w:proofErr w:type="spellStart"/>
      <w:r w:rsidR="00F42373">
        <w:rPr>
          <w:sz w:val="24"/>
          <w:szCs w:val="24"/>
        </w:rPr>
        <w:t>Deepin</w:t>
      </w:r>
      <w:proofErr w:type="spellEnd"/>
      <w:r w:rsidR="00F42373">
        <w:rPr>
          <w:sz w:val="24"/>
          <w:szCs w:val="24"/>
        </w:rPr>
        <w:t xml:space="preserve"> OS does not have the traditional </w:t>
      </w:r>
      <w:r w:rsidR="00886241">
        <w:rPr>
          <w:sz w:val="24"/>
          <w:szCs w:val="24"/>
        </w:rPr>
        <w:t xml:space="preserve">Linux Terminal. </w:t>
      </w:r>
      <w:proofErr w:type="spellStart"/>
      <w:r w:rsidR="00886241">
        <w:rPr>
          <w:sz w:val="24"/>
          <w:szCs w:val="24"/>
        </w:rPr>
        <w:t>Deepin</w:t>
      </w:r>
      <w:proofErr w:type="spellEnd"/>
      <w:r w:rsidR="00886241">
        <w:rPr>
          <w:sz w:val="24"/>
          <w:szCs w:val="24"/>
        </w:rPr>
        <w:t xml:space="preserve"> OS has its own version of a Terminal, known as </w:t>
      </w:r>
      <w:proofErr w:type="spellStart"/>
      <w:r w:rsidR="00886241">
        <w:rPr>
          <w:sz w:val="24"/>
          <w:szCs w:val="24"/>
        </w:rPr>
        <w:t>Deepin</w:t>
      </w:r>
      <w:proofErr w:type="spellEnd"/>
      <w:r w:rsidR="00886241">
        <w:rPr>
          <w:sz w:val="24"/>
          <w:szCs w:val="24"/>
        </w:rPr>
        <w:t xml:space="preserve"> Terminal, </w:t>
      </w:r>
      <w:r w:rsidR="00312606">
        <w:rPr>
          <w:sz w:val="24"/>
          <w:szCs w:val="24"/>
        </w:rPr>
        <w:t>which also happens to be a part of the DDE.</w:t>
      </w:r>
    </w:p>
    <w:p w14:paraId="28EA9DDB" w14:textId="52A27A33" w:rsidR="00312606" w:rsidRDefault="00CA293A" w:rsidP="00432BF2">
      <w:pPr>
        <w:ind w:left="0"/>
        <w:rPr>
          <w:sz w:val="24"/>
          <w:szCs w:val="24"/>
        </w:rPr>
      </w:pPr>
      <w:r>
        <w:rPr>
          <w:noProof/>
          <w:sz w:val="24"/>
          <w:szCs w:val="24"/>
        </w:rPr>
        <w:drawing>
          <wp:inline distT="0" distB="0" distL="0" distR="0" wp14:anchorId="1EB0A68B" wp14:editId="347A4B2B">
            <wp:extent cx="2490806" cy="10953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stall aircrack ng.png"/>
                    <pic:cNvPicPr/>
                  </pic:nvPicPr>
                  <pic:blipFill>
                    <a:blip r:embed="rId77"/>
                    <a:stretch>
                      <a:fillRect/>
                    </a:stretch>
                  </pic:blipFill>
                  <pic:spPr>
                    <a:xfrm>
                      <a:off x="0" y="0"/>
                      <a:ext cx="2490806" cy="109538"/>
                    </a:xfrm>
                    <a:prstGeom prst="rect">
                      <a:avLst/>
                    </a:prstGeom>
                  </pic:spPr>
                </pic:pic>
              </a:graphicData>
            </a:graphic>
          </wp:inline>
        </w:drawing>
      </w:r>
    </w:p>
    <w:p w14:paraId="3E36DE9A" w14:textId="02CC013B" w:rsidR="00CA293A" w:rsidRDefault="00CA293A" w:rsidP="00432BF2">
      <w:pPr>
        <w:ind w:left="0"/>
        <w:rPr>
          <w:sz w:val="24"/>
          <w:szCs w:val="24"/>
        </w:rPr>
      </w:pPr>
      <w:r>
        <w:rPr>
          <w:sz w:val="24"/>
          <w:szCs w:val="24"/>
        </w:rPr>
        <w:tab/>
        <w:t>The first tool</w:t>
      </w:r>
      <w:r w:rsidR="0021151D">
        <w:rPr>
          <w:sz w:val="24"/>
          <w:szCs w:val="24"/>
        </w:rPr>
        <w:t xml:space="preserve">, and the most important tool, that we need to install on our Linux machine is </w:t>
      </w:r>
      <w:r w:rsidR="0042761D">
        <w:rPr>
          <w:sz w:val="24"/>
          <w:szCs w:val="24"/>
        </w:rPr>
        <w:t>the “</w:t>
      </w:r>
      <w:proofErr w:type="spellStart"/>
      <w:r w:rsidR="0042761D">
        <w:rPr>
          <w:sz w:val="24"/>
          <w:szCs w:val="24"/>
        </w:rPr>
        <w:t>Aircrack</w:t>
      </w:r>
      <w:proofErr w:type="spellEnd"/>
      <w:r w:rsidR="0042761D">
        <w:rPr>
          <w:sz w:val="24"/>
          <w:szCs w:val="24"/>
        </w:rPr>
        <w:t xml:space="preserve"> -ng Suite.” </w:t>
      </w:r>
      <w:r w:rsidR="00E44E0E">
        <w:rPr>
          <w:sz w:val="24"/>
          <w:szCs w:val="24"/>
        </w:rPr>
        <w:t xml:space="preserve">The user should be able to install the suite using the command exhibited in the </w:t>
      </w:r>
      <w:r w:rsidR="00373EFB">
        <w:rPr>
          <w:sz w:val="24"/>
          <w:szCs w:val="24"/>
        </w:rPr>
        <w:t xml:space="preserve">screenshot. </w:t>
      </w:r>
    </w:p>
    <w:p w14:paraId="6757F77E" w14:textId="0995D6CE" w:rsidR="00373EFB" w:rsidRDefault="00373EFB" w:rsidP="00432BF2">
      <w:pPr>
        <w:ind w:left="0"/>
        <w:rPr>
          <w:sz w:val="24"/>
          <w:szCs w:val="24"/>
        </w:rPr>
      </w:pPr>
      <w:r>
        <w:rPr>
          <w:noProof/>
          <w:sz w:val="24"/>
          <w:szCs w:val="24"/>
        </w:rPr>
        <w:drawing>
          <wp:inline distT="0" distB="0" distL="0" distR="0" wp14:anchorId="4A916D9F" wp14:editId="4BA16468">
            <wp:extent cx="2452705" cy="147639"/>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tall macchanger.png"/>
                    <pic:cNvPicPr/>
                  </pic:nvPicPr>
                  <pic:blipFill>
                    <a:blip r:embed="rId78"/>
                    <a:stretch>
                      <a:fillRect/>
                    </a:stretch>
                  </pic:blipFill>
                  <pic:spPr>
                    <a:xfrm>
                      <a:off x="0" y="0"/>
                      <a:ext cx="2452705" cy="147639"/>
                    </a:xfrm>
                    <a:prstGeom prst="rect">
                      <a:avLst/>
                    </a:prstGeom>
                  </pic:spPr>
                </pic:pic>
              </a:graphicData>
            </a:graphic>
          </wp:inline>
        </w:drawing>
      </w:r>
    </w:p>
    <w:p w14:paraId="545E5B53" w14:textId="0FD8F24D" w:rsidR="00373EFB" w:rsidRDefault="00373EFB" w:rsidP="00432BF2">
      <w:pPr>
        <w:ind w:left="0"/>
        <w:rPr>
          <w:sz w:val="24"/>
          <w:szCs w:val="24"/>
        </w:rPr>
      </w:pPr>
      <w:r>
        <w:rPr>
          <w:sz w:val="24"/>
          <w:szCs w:val="24"/>
        </w:rPr>
        <w:tab/>
      </w:r>
      <w:r w:rsidR="001351BE">
        <w:rPr>
          <w:sz w:val="24"/>
          <w:szCs w:val="24"/>
        </w:rPr>
        <w:t xml:space="preserve">The other tool that we need to install is the </w:t>
      </w:r>
      <w:proofErr w:type="spellStart"/>
      <w:r w:rsidR="001351BE">
        <w:rPr>
          <w:sz w:val="24"/>
          <w:szCs w:val="24"/>
        </w:rPr>
        <w:t>Macchanger</w:t>
      </w:r>
      <w:proofErr w:type="spellEnd"/>
      <w:r w:rsidR="001351BE">
        <w:rPr>
          <w:sz w:val="24"/>
          <w:szCs w:val="24"/>
        </w:rPr>
        <w:t xml:space="preserve"> tool. The user does not necessarily </w:t>
      </w:r>
      <w:r w:rsidR="00EB5088">
        <w:rPr>
          <w:sz w:val="24"/>
          <w:szCs w:val="24"/>
        </w:rPr>
        <w:t xml:space="preserve">need to download the </w:t>
      </w:r>
      <w:proofErr w:type="spellStart"/>
      <w:r w:rsidR="00EB5088">
        <w:rPr>
          <w:sz w:val="24"/>
          <w:szCs w:val="24"/>
        </w:rPr>
        <w:t>macchanger</w:t>
      </w:r>
      <w:proofErr w:type="spellEnd"/>
      <w:r w:rsidR="00EB5088">
        <w:rPr>
          <w:sz w:val="24"/>
          <w:szCs w:val="24"/>
        </w:rPr>
        <w:t xml:space="preserve"> tool because the </w:t>
      </w:r>
      <w:proofErr w:type="spellStart"/>
      <w:r w:rsidR="00EB5088">
        <w:rPr>
          <w:sz w:val="24"/>
          <w:szCs w:val="24"/>
        </w:rPr>
        <w:t>macchanger</w:t>
      </w:r>
      <w:proofErr w:type="spellEnd"/>
      <w:r w:rsidR="00EB5088">
        <w:rPr>
          <w:sz w:val="24"/>
          <w:szCs w:val="24"/>
        </w:rPr>
        <w:t xml:space="preserve"> tool cannot help in cracking the Wi-Fi encryption or </w:t>
      </w:r>
      <w:r w:rsidR="0081266F">
        <w:rPr>
          <w:sz w:val="24"/>
          <w:szCs w:val="24"/>
        </w:rPr>
        <w:t xml:space="preserve">spamming it with the </w:t>
      </w:r>
      <w:proofErr w:type="spellStart"/>
      <w:r w:rsidR="00DB08F6">
        <w:rPr>
          <w:sz w:val="24"/>
          <w:szCs w:val="24"/>
        </w:rPr>
        <w:t>Deauthentication</w:t>
      </w:r>
      <w:proofErr w:type="spellEnd"/>
      <w:r w:rsidR="00DB08F6">
        <w:rPr>
          <w:sz w:val="24"/>
          <w:szCs w:val="24"/>
        </w:rPr>
        <w:t xml:space="preserve"> frames. </w:t>
      </w:r>
      <w:proofErr w:type="spellStart"/>
      <w:r w:rsidR="00DB08F6">
        <w:rPr>
          <w:sz w:val="24"/>
          <w:szCs w:val="24"/>
        </w:rPr>
        <w:t>Macchanger</w:t>
      </w:r>
      <w:proofErr w:type="spellEnd"/>
      <w:r w:rsidR="00DB08F6">
        <w:rPr>
          <w:sz w:val="24"/>
          <w:szCs w:val="24"/>
        </w:rPr>
        <w:t xml:space="preserve"> </w:t>
      </w:r>
      <w:r w:rsidR="00BC1EC1">
        <w:rPr>
          <w:sz w:val="24"/>
          <w:szCs w:val="24"/>
        </w:rPr>
        <w:t xml:space="preserve">is used to fake the interface’s Mac address, and it is just used to </w:t>
      </w:r>
      <w:r w:rsidR="00C370EF">
        <w:rPr>
          <w:sz w:val="24"/>
          <w:szCs w:val="24"/>
        </w:rPr>
        <w:t>maintain the lab’s authenticity.</w:t>
      </w:r>
    </w:p>
    <w:p w14:paraId="10D4255B" w14:textId="53A7AEE2" w:rsidR="00C370EF" w:rsidRDefault="00C370EF" w:rsidP="00C370EF">
      <w:pPr>
        <w:pStyle w:val="Heading2"/>
        <w:ind w:left="0"/>
        <w:rPr>
          <w:sz w:val="32"/>
          <w:szCs w:val="32"/>
        </w:rPr>
      </w:pPr>
      <w:r>
        <w:rPr>
          <w:sz w:val="32"/>
          <w:szCs w:val="32"/>
        </w:rPr>
        <w:t>Step 28: -</w:t>
      </w:r>
    </w:p>
    <w:p w14:paraId="62ECEE17" w14:textId="76A89516" w:rsidR="00C370EF" w:rsidRDefault="00C370EF" w:rsidP="00C370EF">
      <w:pPr>
        <w:ind w:left="0"/>
        <w:rPr>
          <w:sz w:val="24"/>
          <w:szCs w:val="24"/>
        </w:rPr>
      </w:pPr>
      <w:r>
        <w:rPr>
          <w:noProof/>
          <w:sz w:val="24"/>
          <w:szCs w:val="24"/>
        </w:rPr>
        <w:drawing>
          <wp:inline distT="0" distB="0" distL="0" distR="0" wp14:anchorId="4EEDC9B6" wp14:editId="6D0BBEEE">
            <wp:extent cx="1281122" cy="1047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o enter admin mode.png"/>
                    <pic:cNvPicPr/>
                  </pic:nvPicPr>
                  <pic:blipFill>
                    <a:blip r:embed="rId79"/>
                    <a:stretch>
                      <a:fillRect/>
                    </a:stretch>
                  </pic:blipFill>
                  <pic:spPr>
                    <a:xfrm>
                      <a:off x="0" y="0"/>
                      <a:ext cx="1281122" cy="104776"/>
                    </a:xfrm>
                    <a:prstGeom prst="rect">
                      <a:avLst/>
                    </a:prstGeom>
                  </pic:spPr>
                </pic:pic>
              </a:graphicData>
            </a:graphic>
          </wp:inline>
        </w:drawing>
      </w:r>
    </w:p>
    <w:p w14:paraId="3C6C6B19" w14:textId="62D80751" w:rsidR="00C370EF" w:rsidRDefault="001A3859" w:rsidP="00C370EF">
      <w:pPr>
        <w:ind w:left="0"/>
        <w:rPr>
          <w:sz w:val="24"/>
          <w:szCs w:val="24"/>
        </w:rPr>
      </w:pPr>
      <w:r>
        <w:rPr>
          <w:noProof/>
          <w:sz w:val="24"/>
          <w:szCs w:val="24"/>
        </w:rPr>
        <mc:AlternateContent>
          <mc:Choice Requires="wps">
            <w:drawing>
              <wp:anchor distT="0" distB="0" distL="114300" distR="114300" simplePos="0" relativeHeight="251687936" behindDoc="0" locked="0" layoutInCell="1" allowOverlap="1" wp14:anchorId="149D86B2" wp14:editId="07106F1A">
                <wp:simplePos x="0" y="0"/>
                <wp:positionH relativeFrom="column">
                  <wp:posOffset>1334347</wp:posOffset>
                </wp:positionH>
                <wp:positionV relativeFrom="paragraph">
                  <wp:posOffset>552450</wp:posOffset>
                </wp:positionV>
                <wp:extent cx="365760" cy="88053"/>
                <wp:effectExtent l="0" t="0" r="15240" b="26670"/>
                <wp:wrapNone/>
                <wp:docPr id="114" name="Rectangle: Rounded Corners 114"/>
                <wp:cNvGraphicFramePr/>
                <a:graphic xmlns:a="http://schemas.openxmlformats.org/drawingml/2006/main">
                  <a:graphicData uri="http://schemas.microsoft.com/office/word/2010/wordprocessingShape">
                    <wps:wsp>
                      <wps:cNvSpPr/>
                      <wps:spPr>
                        <a:xfrm>
                          <a:off x="0" y="0"/>
                          <a:ext cx="365760" cy="8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FE2E46" id="Rectangle: Rounded Corners 114" o:spid="_x0000_s1026" style="position:absolute;margin-left:105.05pt;margin-top:43.5pt;width:28.8pt;height:6.9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" filled="f" strokecolor="red" strokeweight="1pt">
                <v:stroke joinstyle="miter"/>
              </v:roundrect>
            </w:pict>
          </mc:Fallback>
        </mc:AlternateContent>
      </w:r>
      <w:r w:rsidR="00C370EF">
        <w:rPr>
          <w:sz w:val="24"/>
          <w:szCs w:val="24"/>
        </w:rPr>
        <w:tab/>
        <w:t xml:space="preserve">The user should </w:t>
      </w:r>
      <w:r w:rsidR="002E42A5">
        <w:rPr>
          <w:sz w:val="24"/>
          <w:szCs w:val="24"/>
        </w:rPr>
        <w:t xml:space="preserve">now enter the administrator mode in the Terminal because they will be making changes to the machine in the following steps. They must enter the command </w:t>
      </w:r>
      <w:r w:rsidR="00267417">
        <w:rPr>
          <w:sz w:val="24"/>
          <w:szCs w:val="24"/>
        </w:rPr>
        <w:t>shown in the above screenshot</w:t>
      </w:r>
      <w:r w:rsidR="00965289">
        <w:rPr>
          <w:sz w:val="24"/>
          <w:szCs w:val="24"/>
        </w:rPr>
        <w:t xml:space="preserve"> to enter the admin mode.</w:t>
      </w:r>
    </w:p>
    <w:p w14:paraId="3795F565" w14:textId="2380E3AA" w:rsidR="00965289" w:rsidRDefault="001A3859" w:rsidP="00C370EF">
      <w:pPr>
        <w:ind w:left="0"/>
        <w:rPr>
          <w:sz w:val="24"/>
          <w:szCs w:val="24"/>
        </w:rPr>
      </w:pPr>
      <w:r>
        <w:rPr>
          <w:noProof/>
          <w:sz w:val="24"/>
          <w:szCs w:val="24"/>
        </w:rPr>
        <mc:AlternateContent>
          <mc:Choice Requires="wps">
            <w:drawing>
              <wp:anchor distT="0" distB="0" distL="114300" distR="114300" simplePos="0" relativeHeight="251689984" behindDoc="0" locked="0" layoutInCell="1" allowOverlap="1" wp14:anchorId="22AABAA4" wp14:editId="63107610">
                <wp:simplePos x="0" y="0"/>
                <wp:positionH relativeFrom="column">
                  <wp:posOffset>6773</wp:posOffset>
                </wp:positionH>
                <wp:positionV relativeFrom="paragraph">
                  <wp:posOffset>95885</wp:posOffset>
                </wp:positionV>
                <wp:extent cx="230294" cy="67733"/>
                <wp:effectExtent l="0" t="0" r="17780" b="27940"/>
                <wp:wrapNone/>
                <wp:docPr id="116" name="Rectangle: Rounded Corners 116"/>
                <wp:cNvGraphicFramePr/>
                <a:graphic xmlns:a="http://schemas.openxmlformats.org/drawingml/2006/main">
                  <a:graphicData uri="http://schemas.microsoft.com/office/word/2010/wordprocessingShape">
                    <wps:wsp>
                      <wps:cNvSpPr/>
                      <wps:spPr>
                        <a:xfrm>
                          <a:off x="0" y="0"/>
                          <a:ext cx="230294" cy="677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457C6E" id="Rectangle: Rounded Corners 116" o:spid="_x0000_s1026" style="position:absolute;margin-left:.55pt;margin-top:7.55pt;width:18.15pt;height:5.3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" filled="f" strokecolor="red" strokeweight="1pt">
                <v:stroke joinstyle="miter"/>
              </v:roundrect>
            </w:pict>
          </mc:Fallback>
        </mc:AlternateContent>
      </w:r>
      <w:r>
        <w:rPr>
          <w:noProof/>
          <w:sz w:val="24"/>
          <w:szCs w:val="24"/>
        </w:rPr>
        <mc:AlternateContent>
          <mc:Choice Requires="wps">
            <w:drawing>
              <wp:anchor distT="0" distB="0" distL="114300" distR="114300" simplePos="0" relativeHeight="251688960" behindDoc="0" locked="0" layoutInCell="1" allowOverlap="1" wp14:anchorId="4EF87E3A" wp14:editId="666D30B0">
                <wp:simplePos x="0" y="0"/>
                <wp:positionH relativeFrom="column">
                  <wp:posOffset>352213</wp:posOffset>
                </wp:positionH>
                <wp:positionV relativeFrom="paragraph">
                  <wp:posOffset>163618</wp:posOffset>
                </wp:positionV>
                <wp:extent cx="1706880" cy="94827"/>
                <wp:effectExtent l="0" t="0" r="26670" b="19685"/>
                <wp:wrapNone/>
                <wp:docPr id="115" name="Rectangle: Rounded Corners 115"/>
                <wp:cNvGraphicFramePr/>
                <a:graphic xmlns:a="http://schemas.openxmlformats.org/drawingml/2006/main">
                  <a:graphicData uri="http://schemas.microsoft.com/office/word/2010/wordprocessingShape">
                    <wps:wsp>
                      <wps:cNvSpPr/>
                      <wps:spPr>
                        <a:xfrm>
                          <a:off x="0" y="0"/>
                          <a:ext cx="1706880" cy="948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BD50D9" id="Rectangle: Rounded Corners 115" o:spid="_x0000_s1026" style="position:absolute;margin-left:27.75pt;margin-top:12.9pt;width:134.4pt;height:7.4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" filled="f" strokecolor="red" strokeweight="1pt">
                <v:stroke joinstyle="miter"/>
              </v:roundrect>
            </w:pict>
          </mc:Fallback>
        </mc:AlternateContent>
      </w:r>
      <w:r w:rsidR="005E5723">
        <w:rPr>
          <w:noProof/>
          <w:sz w:val="24"/>
          <w:szCs w:val="24"/>
        </w:rPr>
        <w:drawing>
          <wp:inline distT="0" distB="0" distL="0" distR="0" wp14:anchorId="6661E942" wp14:editId="50D02662">
            <wp:extent cx="3448075" cy="1566874"/>
            <wp:effectExtent l="0" t="0" r="0" b="0"/>
            <wp:docPr id="113" name="Picture 113" descr="A picture containing green,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n ifconfig command.png"/>
                    <pic:cNvPicPr/>
                  </pic:nvPicPr>
                  <pic:blipFill>
                    <a:blip r:embed="rId80"/>
                    <a:stretch>
                      <a:fillRect/>
                    </a:stretch>
                  </pic:blipFill>
                  <pic:spPr>
                    <a:xfrm>
                      <a:off x="0" y="0"/>
                      <a:ext cx="3448075" cy="1566874"/>
                    </a:xfrm>
                    <a:prstGeom prst="rect">
                      <a:avLst/>
                    </a:prstGeom>
                  </pic:spPr>
                </pic:pic>
              </a:graphicData>
            </a:graphic>
          </wp:inline>
        </w:drawing>
      </w:r>
    </w:p>
    <w:p w14:paraId="040A3A90" w14:textId="5F5E0C7F" w:rsidR="005E5723" w:rsidRDefault="005E5723" w:rsidP="00C370EF">
      <w:pPr>
        <w:ind w:left="0"/>
        <w:rPr>
          <w:rFonts w:cstheme="minorHAnsi"/>
          <w:color w:val="000000" w:themeColor="text1"/>
          <w:sz w:val="24"/>
          <w:szCs w:val="24"/>
        </w:rPr>
      </w:pPr>
      <w:r>
        <w:rPr>
          <w:sz w:val="24"/>
          <w:szCs w:val="24"/>
        </w:rPr>
        <w:tab/>
        <w:t xml:space="preserve">The user would now want to know </w:t>
      </w:r>
      <w:r w:rsidR="00507684">
        <w:rPr>
          <w:sz w:val="24"/>
          <w:szCs w:val="24"/>
        </w:rPr>
        <w:t xml:space="preserve">the name of the </w:t>
      </w:r>
      <w:r w:rsidR="00F26268">
        <w:rPr>
          <w:sz w:val="24"/>
          <w:szCs w:val="24"/>
        </w:rPr>
        <w:t xml:space="preserve">interface that they will be affecting. An </w:t>
      </w:r>
      <w:r w:rsidR="00F26268">
        <w:rPr>
          <w:rFonts w:ascii="Courier New" w:hAnsi="Courier New" w:cs="Courier New"/>
          <w:sz w:val="24"/>
          <w:szCs w:val="24"/>
        </w:rPr>
        <w:t>Ifconfig</w:t>
      </w:r>
      <w:r w:rsidR="00F26268">
        <w:rPr>
          <w:rFonts w:cstheme="minorHAnsi"/>
          <w:sz w:val="24"/>
          <w:szCs w:val="24"/>
        </w:rPr>
        <w:t xml:space="preserve"> command </w:t>
      </w:r>
      <w:r w:rsidR="00CE2C5D">
        <w:rPr>
          <w:rFonts w:cstheme="minorHAnsi"/>
          <w:sz w:val="24"/>
          <w:szCs w:val="24"/>
        </w:rPr>
        <w:t xml:space="preserve">can help the user with this issue. After executing the command, the user would need to check for the interface that has the IP address </w:t>
      </w:r>
      <w:r w:rsidR="00C13F6A">
        <w:rPr>
          <w:rFonts w:cstheme="minorHAnsi"/>
          <w:sz w:val="24"/>
          <w:szCs w:val="24"/>
        </w:rPr>
        <w:t xml:space="preserve">that they statically set on the machine in </w:t>
      </w:r>
      <w:r w:rsidR="002F1CFA" w:rsidRPr="002F1CFA">
        <w:rPr>
          <w:rFonts w:cstheme="minorHAnsi"/>
          <w:color w:val="B85A22" w:themeColor="accent2" w:themeShade="BF"/>
          <w:sz w:val="24"/>
          <w:szCs w:val="24"/>
        </w:rPr>
        <w:t>STEP 26</w:t>
      </w:r>
      <w:r w:rsidR="002F1CFA">
        <w:rPr>
          <w:rFonts w:cstheme="minorHAnsi"/>
          <w:color w:val="000000" w:themeColor="text1"/>
          <w:sz w:val="24"/>
          <w:szCs w:val="24"/>
        </w:rPr>
        <w:t>. The interface that has that IP address, will be the interface that they must be looking for. In this case, “ens33”</w:t>
      </w:r>
      <w:r w:rsidR="00497365">
        <w:rPr>
          <w:rFonts w:cstheme="minorHAnsi"/>
          <w:color w:val="000000" w:themeColor="text1"/>
          <w:sz w:val="24"/>
          <w:szCs w:val="24"/>
        </w:rPr>
        <w:t xml:space="preserve"> is the interface that I will be using to send the </w:t>
      </w:r>
      <w:r w:rsidR="00E96DEB">
        <w:rPr>
          <w:rFonts w:cstheme="minorHAnsi"/>
          <w:color w:val="000000" w:themeColor="text1"/>
          <w:sz w:val="24"/>
          <w:szCs w:val="24"/>
        </w:rPr>
        <w:t>frames.</w:t>
      </w:r>
    </w:p>
    <w:p w14:paraId="3612532E" w14:textId="3D8FAEAB" w:rsidR="00E96DEB" w:rsidRDefault="00FF40F4" w:rsidP="00C370EF">
      <w:pPr>
        <w:ind w:left="0"/>
        <w:rPr>
          <w:rFonts w:cstheme="minorHAnsi"/>
          <w:color w:val="000000" w:themeColor="text1"/>
          <w:sz w:val="24"/>
          <w:szCs w:val="24"/>
        </w:rPr>
      </w:pPr>
      <w:r>
        <w:rPr>
          <w:rFonts w:cstheme="minorHAnsi"/>
          <w:noProof/>
          <w:color w:val="000000" w:themeColor="text1"/>
          <w:sz w:val="24"/>
          <w:szCs w:val="24"/>
        </w:rPr>
        <w:drawing>
          <wp:inline distT="0" distB="0" distL="0" distR="0" wp14:anchorId="5336897E" wp14:editId="1A68B25F">
            <wp:extent cx="2219341" cy="166689"/>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own with the interface.png"/>
                    <pic:cNvPicPr/>
                  </pic:nvPicPr>
                  <pic:blipFill>
                    <a:blip r:embed="rId81"/>
                    <a:stretch>
                      <a:fillRect/>
                    </a:stretch>
                  </pic:blipFill>
                  <pic:spPr>
                    <a:xfrm>
                      <a:off x="0" y="0"/>
                      <a:ext cx="2219341" cy="166689"/>
                    </a:xfrm>
                    <a:prstGeom prst="rect">
                      <a:avLst/>
                    </a:prstGeom>
                  </pic:spPr>
                </pic:pic>
              </a:graphicData>
            </a:graphic>
          </wp:inline>
        </w:drawing>
      </w:r>
    </w:p>
    <w:p w14:paraId="4C2CACE3" w14:textId="313BE79E" w:rsidR="00FF40F4" w:rsidRDefault="00FF40F4" w:rsidP="00C370EF">
      <w:pPr>
        <w:ind w:left="0"/>
        <w:rPr>
          <w:rFonts w:cstheme="minorHAnsi"/>
          <w:color w:val="000000" w:themeColor="text1"/>
          <w:sz w:val="24"/>
          <w:szCs w:val="24"/>
        </w:rPr>
      </w:pPr>
      <w:r>
        <w:rPr>
          <w:rFonts w:cstheme="minorHAnsi"/>
          <w:color w:val="000000" w:themeColor="text1"/>
          <w:sz w:val="24"/>
          <w:szCs w:val="24"/>
        </w:rPr>
        <w:tab/>
        <w:t>The user would need to set the interface down</w:t>
      </w:r>
      <w:r w:rsidR="008B6A6D">
        <w:rPr>
          <w:rFonts w:cstheme="minorHAnsi"/>
          <w:color w:val="000000" w:themeColor="text1"/>
          <w:sz w:val="24"/>
          <w:szCs w:val="24"/>
        </w:rPr>
        <w:t xml:space="preserve"> using the command shown in the screenshot.</w:t>
      </w:r>
    </w:p>
    <w:p w14:paraId="62315D55" w14:textId="747DA331" w:rsidR="008B6A6D" w:rsidRDefault="008B6A6D" w:rsidP="00C370EF">
      <w:pPr>
        <w:ind w:left="0"/>
        <w:rPr>
          <w:rFonts w:cstheme="minorHAnsi"/>
          <w:color w:val="000000" w:themeColor="text1"/>
          <w:sz w:val="24"/>
          <w:szCs w:val="24"/>
        </w:rPr>
      </w:pPr>
      <w:r>
        <w:rPr>
          <w:rFonts w:cstheme="minorHAnsi"/>
          <w:noProof/>
          <w:color w:val="000000" w:themeColor="text1"/>
          <w:sz w:val="24"/>
          <w:szCs w:val="24"/>
        </w:rPr>
        <w:drawing>
          <wp:inline distT="0" distB="0" distL="0" distR="0" wp14:anchorId="4E7FB638" wp14:editId="3FA9E9DD">
            <wp:extent cx="2938484" cy="704855"/>
            <wp:effectExtent l="0" t="0" r="0" b="0"/>
            <wp:docPr id="118" name="Picture 118" descr="A picture containing green, sitting, sign,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irmon-ng check.png"/>
                    <pic:cNvPicPr/>
                  </pic:nvPicPr>
                  <pic:blipFill>
                    <a:blip r:embed="rId82"/>
                    <a:stretch>
                      <a:fillRect/>
                    </a:stretch>
                  </pic:blipFill>
                  <pic:spPr>
                    <a:xfrm>
                      <a:off x="0" y="0"/>
                      <a:ext cx="2938484" cy="704855"/>
                    </a:xfrm>
                    <a:prstGeom prst="rect">
                      <a:avLst/>
                    </a:prstGeom>
                  </pic:spPr>
                </pic:pic>
              </a:graphicData>
            </a:graphic>
          </wp:inline>
        </w:drawing>
      </w:r>
    </w:p>
    <w:p w14:paraId="12EA7BD3" w14:textId="36A3B6E3" w:rsidR="008B6A6D" w:rsidRDefault="00291CA5" w:rsidP="00C370EF">
      <w:pPr>
        <w:ind w:left="0"/>
        <w:rPr>
          <w:rFonts w:cstheme="minorHAnsi"/>
          <w:color w:val="000000" w:themeColor="text1"/>
          <w:sz w:val="24"/>
          <w:szCs w:val="24"/>
        </w:rPr>
      </w:pPr>
      <w:r>
        <w:rPr>
          <w:rFonts w:cstheme="minorHAnsi"/>
          <w:color w:val="000000" w:themeColor="text1"/>
          <w:sz w:val="24"/>
          <w:szCs w:val="24"/>
        </w:rPr>
        <w:tab/>
        <w:t>The command executed in the screenshot above, shows the processes that can cause trouble</w:t>
      </w:r>
      <w:r w:rsidR="005751DB">
        <w:rPr>
          <w:rFonts w:cstheme="minorHAnsi"/>
          <w:color w:val="000000" w:themeColor="text1"/>
          <w:sz w:val="24"/>
          <w:szCs w:val="24"/>
        </w:rPr>
        <w:t xml:space="preserve"> in our lab. So</w:t>
      </w:r>
      <w:r w:rsidR="00F73EEF">
        <w:rPr>
          <w:rFonts w:cstheme="minorHAnsi"/>
          <w:color w:val="000000" w:themeColor="text1"/>
          <w:sz w:val="24"/>
          <w:szCs w:val="24"/>
        </w:rPr>
        <w:t>,</w:t>
      </w:r>
      <w:r w:rsidR="005751DB">
        <w:rPr>
          <w:rFonts w:cstheme="minorHAnsi"/>
          <w:color w:val="000000" w:themeColor="text1"/>
          <w:sz w:val="24"/>
          <w:szCs w:val="24"/>
        </w:rPr>
        <w:t xml:space="preserve"> before the user starts sending the </w:t>
      </w:r>
      <w:proofErr w:type="spellStart"/>
      <w:r w:rsidR="005751DB">
        <w:rPr>
          <w:rFonts w:cstheme="minorHAnsi"/>
          <w:color w:val="000000" w:themeColor="text1"/>
          <w:sz w:val="24"/>
          <w:szCs w:val="24"/>
        </w:rPr>
        <w:t>deauthentication</w:t>
      </w:r>
      <w:proofErr w:type="spellEnd"/>
      <w:r w:rsidR="005751DB">
        <w:rPr>
          <w:rFonts w:cstheme="minorHAnsi"/>
          <w:color w:val="000000" w:themeColor="text1"/>
          <w:sz w:val="24"/>
          <w:szCs w:val="24"/>
        </w:rPr>
        <w:t xml:space="preserve"> frames, they would need to kill the process(es) that might </w:t>
      </w:r>
      <w:r w:rsidR="00924C15">
        <w:rPr>
          <w:rFonts w:cstheme="minorHAnsi"/>
          <w:color w:val="000000" w:themeColor="text1"/>
          <w:sz w:val="24"/>
          <w:szCs w:val="24"/>
        </w:rPr>
        <w:t>create some conflicts. In this case, the “</w:t>
      </w:r>
      <w:proofErr w:type="spellStart"/>
      <w:r w:rsidR="00924C15">
        <w:rPr>
          <w:rFonts w:cstheme="minorHAnsi"/>
          <w:color w:val="000000" w:themeColor="text1"/>
          <w:sz w:val="24"/>
          <w:szCs w:val="24"/>
        </w:rPr>
        <w:t>NetworkManager</w:t>
      </w:r>
      <w:proofErr w:type="spellEnd"/>
      <w:r w:rsidR="00924C15">
        <w:rPr>
          <w:rFonts w:cstheme="minorHAnsi"/>
          <w:color w:val="000000" w:themeColor="text1"/>
          <w:sz w:val="24"/>
          <w:szCs w:val="24"/>
        </w:rPr>
        <w:t>,” which is running on PID 463</w:t>
      </w:r>
      <w:r w:rsidR="00B163BD">
        <w:rPr>
          <w:rFonts w:cstheme="minorHAnsi"/>
          <w:color w:val="000000" w:themeColor="text1"/>
          <w:sz w:val="24"/>
          <w:szCs w:val="24"/>
        </w:rPr>
        <w:t>, could</w:t>
      </w:r>
      <w:r w:rsidR="00F73EEF">
        <w:rPr>
          <w:rFonts w:cstheme="minorHAnsi"/>
          <w:color w:val="000000" w:themeColor="text1"/>
          <w:sz w:val="24"/>
          <w:szCs w:val="24"/>
        </w:rPr>
        <w:t xml:space="preserve"> have</w:t>
      </w:r>
      <w:r w:rsidR="00B163BD">
        <w:rPr>
          <w:rFonts w:cstheme="minorHAnsi"/>
          <w:color w:val="000000" w:themeColor="text1"/>
          <w:sz w:val="24"/>
          <w:szCs w:val="24"/>
        </w:rPr>
        <w:t xml:space="preserve"> potentially </w:t>
      </w:r>
      <w:r w:rsidR="00F73EEF">
        <w:rPr>
          <w:rFonts w:cstheme="minorHAnsi"/>
          <w:color w:val="000000" w:themeColor="text1"/>
          <w:sz w:val="24"/>
          <w:szCs w:val="24"/>
        </w:rPr>
        <w:t>caused a few problems for me during the remainder of the lab.</w:t>
      </w:r>
    </w:p>
    <w:p w14:paraId="41ABF1AA" w14:textId="5CDE5B1D" w:rsidR="00F73EEF" w:rsidRDefault="00332B6C" w:rsidP="00C370EF">
      <w:pPr>
        <w:ind w:left="0"/>
        <w:rPr>
          <w:rFonts w:cstheme="minorHAnsi"/>
          <w:color w:val="000000" w:themeColor="text1"/>
          <w:sz w:val="24"/>
          <w:szCs w:val="24"/>
        </w:rPr>
      </w:pPr>
      <w:r>
        <w:rPr>
          <w:rFonts w:cstheme="minorHAnsi"/>
          <w:noProof/>
          <w:color w:val="000000" w:themeColor="text1"/>
          <w:sz w:val="24"/>
          <w:szCs w:val="24"/>
        </w:rPr>
        <w:drawing>
          <wp:inline distT="0" distB="0" distL="0" distR="0" wp14:anchorId="5F1C9CD5" wp14:editId="371933A0">
            <wp:extent cx="2243154" cy="190501"/>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kill airmon-ng.png"/>
                    <pic:cNvPicPr/>
                  </pic:nvPicPr>
                  <pic:blipFill>
                    <a:blip r:embed="rId83"/>
                    <a:stretch>
                      <a:fillRect/>
                    </a:stretch>
                  </pic:blipFill>
                  <pic:spPr>
                    <a:xfrm>
                      <a:off x="0" y="0"/>
                      <a:ext cx="2243154" cy="190501"/>
                    </a:xfrm>
                    <a:prstGeom prst="rect">
                      <a:avLst/>
                    </a:prstGeom>
                  </pic:spPr>
                </pic:pic>
              </a:graphicData>
            </a:graphic>
          </wp:inline>
        </w:drawing>
      </w:r>
    </w:p>
    <w:p w14:paraId="595A4724" w14:textId="1909DFD8" w:rsidR="00332B6C" w:rsidRDefault="00332B6C" w:rsidP="00C370EF">
      <w:pPr>
        <w:ind w:left="0"/>
        <w:rPr>
          <w:rFonts w:cstheme="minorHAnsi"/>
          <w:color w:val="000000" w:themeColor="text1"/>
          <w:sz w:val="24"/>
          <w:szCs w:val="24"/>
        </w:rPr>
      </w:pPr>
      <w:r>
        <w:rPr>
          <w:rFonts w:cstheme="minorHAnsi"/>
          <w:color w:val="000000" w:themeColor="text1"/>
          <w:sz w:val="24"/>
          <w:szCs w:val="24"/>
        </w:rPr>
        <w:lastRenderedPageBreak/>
        <w:tab/>
        <w:t xml:space="preserve">The user can use </w:t>
      </w:r>
      <w:r w:rsidR="00502A35">
        <w:rPr>
          <w:rFonts w:cstheme="minorHAnsi"/>
          <w:color w:val="000000" w:themeColor="text1"/>
          <w:sz w:val="24"/>
          <w:szCs w:val="24"/>
        </w:rPr>
        <w:t xml:space="preserve">wither of the executed commands to kill the programs that could have caused problems. The user must </w:t>
      </w:r>
      <w:r w:rsidR="00721414">
        <w:rPr>
          <w:rFonts w:cstheme="minorHAnsi"/>
          <w:color w:val="000000" w:themeColor="text1"/>
          <w:sz w:val="24"/>
          <w:szCs w:val="24"/>
        </w:rPr>
        <w:t xml:space="preserve">remember, however, that the </w:t>
      </w:r>
      <w:r w:rsidR="00721414">
        <w:rPr>
          <w:rFonts w:ascii="Courier New" w:hAnsi="Courier New" w:cs="Courier New"/>
          <w:color w:val="000000" w:themeColor="text1"/>
          <w:sz w:val="24"/>
          <w:szCs w:val="24"/>
        </w:rPr>
        <w:t>kill 463</w:t>
      </w:r>
      <w:r w:rsidR="00721414">
        <w:rPr>
          <w:rFonts w:cstheme="minorHAnsi"/>
          <w:color w:val="000000" w:themeColor="text1"/>
          <w:sz w:val="24"/>
          <w:szCs w:val="24"/>
        </w:rPr>
        <w:t xml:space="preserve"> command is basically </w:t>
      </w:r>
      <w:r w:rsidR="00721414" w:rsidRPr="001E57A5">
        <w:rPr>
          <w:rFonts w:ascii="Courier New" w:hAnsi="Courier New" w:cs="Courier New"/>
          <w:color w:val="000000" w:themeColor="text1"/>
          <w:sz w:val="24"/>
          <w:szCs w:val="24"/>
          <w:highlight w:val="yellow"/>
        </w:rPr>
        <w:t xml:space="preserve">kill </w:t>
      </w:r>
      <w:r w:rsidR="00721414" w:rsidRPr="001E57A5">
        <w:rPr>
          <w:rFonts w:ascii="Courier New" w:hAnsi="Courier New" w:cs="Courier New"/>
          <w:i/>
          <w:iCs/>
          <w:color w:val="000000" w:themeColor="text1"/>
          <w:sz w:val="24"/>
          <w:szCs w:val="24"/>
          <w:highlight w:val="yellow"/>
        </w:rPr>
        <w:t>{PID value}</w:t>
      </w:r>
      <w:r w:rsidR="00687913">
        <w:rPr>
          <w:rFonts w:cstheme="minorHAnsi"/>
          <w:color w:val="000000" w:themeColor="text1"/>
          <w:sz w:val="24"/>
          <w:szCs w:val="24"/>
        </w:rPr>
        <w:t xml:space="preserve"> command. The user will need to replace the number 463 in the command with the PID process that they wish to kill.</w:t>
      </w:r>
    </w:p>
    <w:p w14:paraId="2ADD2462" w14:textId="34BA87DE" w:rsidR="00687913" w:rsidRDefault="00954028" w:rsidP="00954028">
      <w:pPr>
        <w:pStyle w:val="Heading2"/>
        <w:ind w:left="0"/>
        <w:rPr>
          <w:sz w:val="32"/>
          <w:szCs w:val="32"/>
        </w:rPr>
      </w:pPr>
      <w:r>
        <w:rPr>
          <w:sz w:val="32"/>
          <w:szCs w:val="32"/>
        </w:rPr>
        <w:t>Step 29: -</w:t>
      </w:r>
    </w:p>
    <w:p w14:paraId="72FB1B8C" w14:textId="75C27592" w:rsidR="00954028" w:rsidRDefault="00C34D61" w:rsidP="006F420D">
      <w:pPr>
        <w:ind w:left="0" w:firstLine="720"/>
        <w:rPr>
          <w:sz w:val="24"/>
          <w:szCs w:val="24"/>
        </w:rPr>
      </w:pPr>
      <w:r>
        <w:rPr>
          <w:sz w:val="24"/>
          <w:szCs w:val="24"/>
        </w:rPr>
        <w:t xml:space="preserve">The user will now need to know the MAC address of the WAP in order to </w:t>
      </w:r>
      <w:r w:rsidR="006F420D">
        <w:rPr>
          <w:sz w:val="24"/>
          <w:szCs w:val="24"/>
        </w:rPr>
        <w:t xml:space="preserve">continue performing the lab. </w:t>
      </w:r>
      <w:r w:rsidR="00C42271">
        <w:rPr>
          <w:sz w:val="24"/>
          <w:szCs w:val="24"/>
        </w:rPr>
        <w:t>To do that, the user will need to use the physical machine and open a command prompt window.</w:t>
      </w:r>
    </w:p>
    <w:p w14:paraId="40254C83" w14:textId="51472DE2" w:rsidR="00C42271" w:rsidRDefault="00182354" w:rsidP="00C42271">
      <w:pPr>
        <w:ind w:left="0"/>
        <w:rPr>
          <w:sz w:val="24"/>
          <w:szCs w:val="24"/>
        </w:rPr>
      </w:pPr>
      <w:r>
        <w:rPr>
          <w:noProof/>
          <w:sz w:val="24"/>
          <w:szCs w:val="24"/>
        </w:rPr>
        <mc:AlternateContent>
          <mc:Choice Requires="wps">
            <w:drawing>
              <wp:anchor distT="0" distB="0" distL="114300" distR="114300" simplePos="0" relativeHeight="251693056" behindDoc="0" locked="0" layoutInCell="1" allowOverlap="1" wp14:anchorId="192BEE1B" wp14:editId="32B819EF">
                <wp:simplePos x="0" y="0"/>
                <wp:positionH relativeFrom="column">
                  <wp:posOffset>1686560</wp:posOffset>
                </wp:positionH>
                <wp:positionV relativeFrom="paragraph">
                  <wp:posOffset>625898</wp:posOffset>
                </wp:positionV>
                <wp:extent cx="1239520" cy="119804"/>
                <wp:effectExtent l="0" t="0" r="17780" b="13970"/>
                <wp:wrapNone/>
                <wp:docPr id="123" name="Rectangle: Rounded Corners 123"/>
                <wp:cNvGraphicFramePr/>
                <a:graphic xmlns:a="http://schemas.openxmlformats.org/drawingml/2006/main">
                  <a:graphicData uri="http://schemas.microsoft.com/office/word/2010/wordprocessingShape">
                    <wps:wsp>
                      <wps:cNvSpPr/>
                      <wps:spPr>
                        <a:xfrm>
                          <a:off x="0" y="0"/>
                          <a:ext cx="1239520" cy="119804"/>
                        </a:xfrm>
                        <a:prstGeom prst="round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3554D" id="Rectangle: Rounded Corners 123" o:spid="_x0000_s1026" style="position:absolute;margin-left:132.8pt;margin-top:49.3pt;width:97.6pt;height:9.4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" fillcolor="yellow" strokecolor="yellow" strokeweight="1pt">
                <v:stroke joinstyle="miter"/>
              </v:roundrect>
            </w:pict>
          </mc:Fallback>
        </mc:AlternateContent>
      </w:r>
      <w:r>
        <w:rPr>
          <w:noProof/>
          <w:sz w:val="24"/>
          <w:szCs w:val="24"/>
        </w:rPr>
        <mc:AlternateContent>
          <mc:Choice Requires="wps">
            <w:drawing>
              <wp:anchor distT="0" distB="0" distL="114300" distR="114300" simplePos="0" relativeHeight="251692032" behindDoc="0" locked="0" layoutInCell="1" allowOverlap="1" wp14:anchorId="37B9BEF4" wp14:editId="07CC848C">
                <wp:simplePos x="0" y="0"/>
                <wp:positionH relativeFrom="column">
                  <wp:posOffset>115147</wp:posOffset>
                </wp:positionH>
                <wp:positionV relativeFrom="paragraph">
                  <wp:posOffset>16298</wp:posOffset>
                </wp:positionV>
                <wp:extent cx="866986" cy="135467"/>
                <wp:effectExtent l="0" t="0" r="28575" b="17145"/>
                <wp:wrapNone/>
                <wp:docPr id="122" name="Rectangle: Rounded Corners 122"/>
                <wp:cNvGraphicFramePr/>
                <a:graphic xmlns:a="http://schemas.openxmlformats.org/drawingml/2006/main">
                  <a:graphicData uri="http://schemas.microsoft.com/office/word/2010/wordprocessingShape">
                    <wps:wsp>
                      <wps:cNvSpPr/>
                      <wps:spPr>
                        <a:xfrm>
                          <a:off x="0" y="0"/>
                          <a:ext cx="866986" cy="135467"/>
                        </a:xfrm>
                        <a:prstGeom prst="round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D5992F" id="Rectangle: Rounded Corners 122" o:spid="_x0000_s1026" style="position:absolute;margin-left:9.05pt;margin-top:1.3pt;width:68.25pt;height:10.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" fillcolor="yellow" strokecolor="yellow" strokeweight="1pt">
                <v:stroke joinstyle="miter"/>
              </v:roundrect>
            </w:pict>
          </mc:Fallback>
        </mc:AlternateContent>
      </w:r>
      <w:r w:rsidR="001E57A5">
        <w:rPr>
          <w:noProof/>
          <w:sz w:val="24"/>
          <w:szCs w:val="24"/>
        </w:rPr>
        <mc:AlternateContent>
          <mc:Choice Requires="wps">
            <w:drawing>
              <wp:anchor distT="0" distB="0" distL="114300" distR="114300" simplePos="0" relativeHeight="251691008" behindDoc="0" locked="0" layoutInCell="1" allowOverlap="1" wp14:anchorId="7814AFD7" wp14:editId="0B4A5D0A">
                <wp:simplePos x="0" y="0"/>
                <wp:positionH relativeFrom="column">
                  <wp:posOffset>1049867</wp:posOffset>
                </wp:positionH>
                <wp:positionV relativeFrom="paragraph">
                  <wp:posOffset>16298</wp:posOffset>
                </wp:positionV>
                <wp:extent cx="460586" cy="142240"/>
                <wp:effectExtent l="0" t="0" r="15875" b="10160"/>
                <wp:wrapNone/>
                <wp:docPr id="121" name="Rectangle: Rounded Corners 121"/>
                <wp:cNvGraphicFramePr/>
                <a:graphic xmlns:a="http://schemas.openxmlformats.org/drawingml/2006/main">
                  <a:graphicData uri="http://schemas.microsoft.com/office/word/2010/wordprocessingShape">
                    <wps:wsp>
                      <wps:cNvSpPr/>
                      <wps:spPr>
                        <a:xfrm>
                          <a:off x="0" y="0"/>
                          <a:ext cx="460586" cy="142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989C8C" id="Rectangle: Rounded Corners 121" o:spid="_x0000_s1026" style="position:absolute;margin-left:82.65pt;margin-top:1.3pt;width:36.25pt;height:11.2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" filled="f" strokecolor="red" strokeweight="1pt">
                <v:stroke joinstyle="miter"/>
              </v:roundrect>
            </w:pict>
          </mc:Fallback>
        </mc:AlternateContent>
      </w:r>
      <w:r w:rsidR="00C42271">
        <w:rPr>
          <w:noProof/>
          <w:sz w:val="24"/>
          <w:szCs w:val="24"/>
        </w:rPr>
        <w:drawing>
          <wp:inline distT="0" distB="0" distL="0" distR="0" wp14:anchorId="5E9625E6" wp14:editId="2BD338F9">
            <wp:extent cx="3805265" cy="742955"/>
            <wp:effectExtent l="0" t="0" r="5080" b="0"/>
            <wp:docPr id="120" name="Picture 12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rp -a.png"/>
                    <pic:cNvPicPr/>
                  </pic:nvPicPr>
                  <pic:blipFill>
                    <a:blip r:embed="rId84"/>
                    <a:stretch>
                      <a:fillRect/>
                    </a:stretch>
                  </pic:blipFill>
                  <pic:spPr>
                    <a:xfrm>
                      <a:off x="0" y="0"/>
                      <a:ext cx="3805265" cy="742955"/>
                    </a:xfrm>
                    <a:prstGeom prst="rect">
                      <a:avLst/>
                    </a:prstGeom>
                  </pic:spPr>
                </pic:pic>
              </a:graphicData>
            </a:graphic>
          </wp:inline>
        </w:drawing>
      </w:r>
    </w:p>
    <w:p w14:paraId="42CCF500" w14:textId="532553C4" w:rsidR="00EB7751" w:rsidRDefault="00C42271" w:rsidP="00C42271">
      <w:pPr>
        <w:ind w:left="0"/>
        <w:rPr>
          <w:rFonts w:cstheme="minorHAnsi"/>
          <w:sz w:val="24"/>
          <w:szCs w:val="24"/>
        </w:rPr>
      </w:pPr>
      <w:r>
        <w:rPr>
          <w:sz w:val="24"/>
          <w:szCs w:val="24"/>
        </w:rPr>
        <w:tab/>
      </w:r>
      <w:r w:rsidR="001E57A5">
        <w:rPr>
          <w:sz w:val="24"/>
          <w:szCs w:val="24"/>
        </w:rPr>
        <w:t xml:space="preserve">The user will need to execute an </w:t>
      </w:r>
      <w:r w:rsidR="001E57A5">
        <w:rPr>
          <w:rFonts w:ascii="Courier New" w:hAnsi="Courier New" w:cs="Courier New"/>
          <w:sz w:val="24"/>
          <w:szCs w:val="24"/>
        </w:rPr>
        <w:t>Arp -a</w:t>
      </w:r>
      <w:r w:rsidR="001E57A5">
        <w:rPr>
          <w:rFonts w:cstheme="minorHAnsi"/>
          <w:sz w:val="24"/>
          <w:szCs w:val="24"/>
        </w:rPr>
        <w:t xml:space="preserve"> command to know the </w:t>
      </w:r>
      <w:r w:rsidR="00725FD4">
        <w:rPr>
          <w:rFonts w:cstheme="minorHAnsi"/>
          <w:sz w:val="24"/>
          <w:szCs w:val="24"/>
        </w:rPr>
        <w:t>MAC address of all the devices in the LAN. This command floods the Arp packets to all the devices in the network</w:t>
      </w:r>
      <w:r w:rsidR="00607C85">
        <w:rPr>
          <w:rFonts w:cstheme="minorHAnsi"/>
          <w:sz w:val="24"/>
          <w:szCs w:val="24"/>
        </w:rPr>
        <w:t xml:space="preserve">, due to which, the user can recognize all the devices, by their MAC address. In this case, the user will need to </w:t>
      </w:r>
      <w:r w:rsidR="00182354">
        <w:rPr>
          <w:rFonts w:cstheme="minorHAnsi"/>
          <w:sz w:val="24"/>
          <w:szCs w:val="24"/>
        </w:rPr>
        <w:t>find the MAC address that corresponds to their WAP’s IP address</w:t>
      </w:r>
      <w:r w:rsidR="001C27C1">
        <w:rPr>
          <w:rFonts w:cstheme="minorHAnsi"/>
          <w:sz w:val="24"/>
          <w:szCs w:val="24"/>
        </w:rPr>
        <w:t>, and note it down.</w:t>
      </w:r>
    </w:p>
    <w:p w14:paraId="6F078BBF" w14:textId="4C82013B" w:rsidR="001C27C1" w:rsidRDefault="001C27C1" w:rsidP="001C27C1">
      <w:pPr>
        <w:pStyle w:val="Heading2"/>
        <w:ind w:left="0"/>
        <w:rPr>
          <w:sz w:val="32"/>
          <w:szCs w:val="32"/>
        </w:rPr>
      </w:pPr>
      <w:r>
        <w:rPr>
          <w:sz w:val="32"/>
          <w:szCs w:val="32"/>
        </w:rPr>
        <w:t>Step 30: -</w:t>
      </w:r>
    </w:p>
    <w:p w14:paraId="32760535" w14:textId="1D90ABEE" w:rsidR="001C27C1" w:rsidRDefault="009C7A50" w:rsidP="001C27C1">
      <w:pPr>
        <w:ind w:left="0"/>
        <w:rPr>
          <w:sz w:val="24"/>
          <w:szCs w:val="24"/>
        </w:rPr>
      </w:pPr>
      <w:r>
        <w:rPr>
          <w:noProof/>
          <w:sz w:val="24"/>
          <w:szCs w:val="24"/>
        </w:rPr>
        <w:drawing>
          <wp:inline distT="0" distB="0" distL="0" distR="0" wp14:anchorId="13D460DE" wp14:editId="4BDAA249">
            <wp:extent cx="2552719" cy="17145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ke dos.png"/>
                    <pic:cNvPicPr/>
                  </pic:nvPicPr>
                  <pic:blipFill>
                    <a:blip r:embed="rId85"/>
                    <a:stretch>
                      <a:fillRect/>
                    </a:stretch>
                  </pic:blipFill>
                  <pic:spPr>
                    <a:xfrm>
                      <a:off x="0" y="0"/>
                      <a:ext cx="2552719" cy="171451"/>
                    </a:xfrm>
                    <a:prstGeom prst="rect">
                      <a:avLst/>
                    </a:prstGeom>
                  </pic:spPr>
                </pic:pic>
              </a:graphicData>
            </a:graphic>
          </wp:inline>
        </w:drawing>
      </w:r>
    </w:p>
    <w:p w14:paraId="52208208" w14:textId="6AF7E7B0" w:rsidR="009C7A50" w:rsidRDefault="009C7A50" w:rsidP="00412DF0">
      <w:pPr>
        <w:ind w:left="0" w:firstLine="720"/>
        <w:rPr>
          <w:rFonts w:cstheme="minorHAnsi"/>
          <w:sz w:val="24"/>
          <w:szCs w:val="24"/>
        </w:rPr>
      </w:pPr>
      <w:r>
        <w:rPr>
          <w:sz w:val="24"/>
          <w:szCs w:val="24"/>
        </w:rPr>
        <w:t xml:space="preserve">The user should hop back to the </w:t>
      </w:r>
      <w:proofErr w:type="spellStart"/>
      <w:r>
        <w:rPr>
          <w:sz w:val="24"/>
          <w:szCs w:val="24"/>
        </w:rPr>
        <w:t>Deepin</w:t>
      </w:r>
      <w:proofErr w:type="spellEnd"/>
      <w:r>
        <w:rPr>
          <w:sz w:val="24"/>
          <w:szCs w:val="24"/>
        </w:rPr>
        <w:t xml:space="preserve"> VM and start making a script. </w:t>
      </w:r>
      <w:r w:rsidR="00412DF0">
        <w:rPr>
          <w:sz w:val="24"/>
          <w:szCs w:val="24"/>
        </w:rPr>
        <w:t>Before, the user makes the script, they would need to place it in a directory.</w:t>
      </w:r>
      <w:r w:rsidR="00C30E22">
        <w:rPr>
          <w:sz w:val="24"/>
          <w:szCs w:val="24"/>
        </w:rPr>
        <w:t xml:space="preserve"> The first command exhibited in the screenshot, </w:t>
      </w:r>
      <w:r w:rsidR="00907428">
        <w:rPr>
          <w:sz w:val="24"/>
          <w:szCs w:val="24"/>
        </w:rPr>
        <w:t xml:space="preserve">lets the user enter a directory. Since I executed a </w:t>
      </w:r>
      <w:r w:rsidR="00EC4339">
        <w:rPr>
          <w:rFonts w:ascii="Courier New" w:hAnsi="Courier New" w:cs="Courier New"/>
          <w:sz w:val="24"/>
          <w:szCs w:val="24"/>
        </w:rPr>
        <w:t>cd Desktop/</w:t>
      </w:r>
      <w:r w:rsidR="00EC4339">
        <w:rPr>
          <w:rFonts w:cstheme="minorHAnsi"/>
          <w:sz w:val="24"/>
          <w:szCs w:val="24"/>
        </w:rPr>
        <w:t xml:space="preserve"> command, I will be placing my script on the Desktop. The user can </w:t>
      </w:r>
      <w:r w:rsidR="0069194B">
        <w:rPr>
          <w:rFonts w:cstheme="minorHAnsi"/>
          <w:sz w:val="24"/>
          <w:szCs w:val="24"/>
        </w:rPr>
        <w:t xml:space="preserve">place it an elsewhere directory. The second command is used to create a file. </w:t>
      </w:r>
      <w:r w:rsidR="000A2532">
        <w:rPr>
          <w:rFonts w:cstheme="minorHAnsi"/>
          <w:sz w:val="24"/>
          <w:szCs w:val="24"/>
        </w:rPr>
        <w:t>“Dos.sh” is the name of my script. The user can name it something, but they must keep the extension, i.e. the “.</w:t>
      </w:r>
      <w:proofErr w:type="spellStart"/>
      <w:r w:rsidR="000A2532">
        <w:rPr>
          <w:rFonts w:cstheme="minorHAnsi"/>
          <w:sz w:val="24"/>
          <w:szCs w:val="24"/>
        </w:rPr>
        <w:t>sh</w:t>
      </w:r>
      <w:proofErr w:type="spellEnd"/>
      <w:r w:rsidR="000A2532">
        <w:rPr>
          <w:rFonts w:cstheme="minorHAnsi"/>
          <w:sz w:val="24"/>
          <w:szCs w:val="24"/>
        </w:rPr>
        <w:t>” extension</w:t>
      </w:r>
      <w:r w:rsidR="00A36A26">
        <w:rPr>
          <w:rFonts w:cstheme="minorHAnsi"/>
          <w:sz w:val="24"/>
          <w:szCs w:val="24"/>
        </w:rPr>
        <w:t>.</w:t>
      </w:r>
    </w:p>
    <w:p w14:paraId="43804BF7" w14:textId="1600AE04" w:rsidR="00A36A26" w:rsidRDefault="00426988" w:rsidP="00A36A26">
      <w:pPr>
        <w:rPr>
          <w:rFonts w:cstheme="minorHAnsi"/>
          <w:sz w:val="24"/>
          <w:szCs w:val="24"/>
        </w:rPr>
      </w:pPr>
      <w:r>
        <w:rPr>
          <w:rFonts w:cstheme="minorHAnsi"/>
          <w:noProof/>
          <w:sz w:val="24"/>
          <w:szCs w:val="24"/>
        </w:rPr>
        <mc:AlternateContent>
          <mc:Choice Requires="wps">
            <w:drawing>
              <wp:anchor distT="0" distB="0" distL="114300" distR="114300" simplePos="0" relativeHeight="251695104" behindDoc="0" locked="0" layoutInCell="1" allowOverlap="1" wp14:anchorId="1006A06A" wp14:editId="0AFC8ED8">
                <wp:simplePos x="0" y="0"/>
                <wp:positionH relativeFrom="column">
                  <wp:posOffset>115147</wp:posOffset>
                </wp:positionH>
                <wp:positionV relativeFrom="paragraph">
                  <wp:posOffset>1864995</wp:posOffset>
                </wp:positionV>
                <wp:extent cx="257386" cy="447040"/>
                <wp:effectExtent l="0" t="0" r="28575" b="10160"/>
                <wp:wrapNone/>
                <wp:docPr id="127" name="Rectangle: Rounded Corners 127"/>
                <wp:cNvGraphicFramePr/>
                <a:graphic xmlns:a="http://schemas.openxmlformats.org/drawingml/2006/main">
                  <a:graphicData uri="http://schemas.microsoft.com/office/word/2010/wordprocessingShape">
                    <wps:wsp>
                      <wps:cNvSpPr/>
                      <wps:spPr>
                        <a:xfrm>
                          <a:off x="0" y="0"/>
                          <a:ext cx="257386" cy="447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1D7354" id="Rectangle: Rounded Corners 127" o:spid="_x0000_s1026" style="position:absolute;margin-left:9.05pt;margin-top:146.85pt;width:20.25pt;height:35.2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" filled="f" strokecolor="red" strokeweight="1pt">
                <v:stroke joinstyle="miter"/>
              </v:roundrect>
            </w:pict>
          </mc:Fallback>
        </mc:AlternateContent>
      </w:r>
      <w:r w:rsidR="00A36A26">
        <w:rPr>
          <w:rFonts w:cstheme="minorHAnsi"/>
          <w:noProof/>
          <w:sz w:val="24"/>
          <w:szCs w:val="24"/>
        </w:rPr>
        <w:drawing>
          <wp:anchor distT="0" distB="0" distL="114300" distR="114300" simplePos="0" relativeHeight="251694080" behindDoc="1" locked="0" layoutInCell="1" allowOverlap="1" wp14:anchorId="01E31952" wp14:editId="11E45D17">
            <wp:simplePos x="0" y="0"/>
            <wp:positionH relativeFrom="column">
              <wp:posOffset>47413</wp:posOffset>
            </wp:positionH>
            <wp:positionV relativeFrom="paragraph">
              <wp:posOffset>2328</wp:posOffset>
            </wp:positionV>
            <wp:extent cx="404815" cy="2395555"/>
            <wp:effectExtent l="0" t="0" r="0" b="5080"/>
            <wp:wrapTight wrapText="bothSides">
              <wp:wrapPolygon edited="0">
                <wp:start x="0" y="0"/>
                <wp:lineTo x="0" y="21474"/>
                <wp:lineTo x="20345" y="21474"/>
                <wp:lineTo x="20345" y="0"/>
                <wp:lineTo x="0" y="0"/>
              </wp:wrapPolygon>
            </wp:wrapTight>
            <wp:docPr id="126" name="Picture 1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rrof dos.png"/>
                    <pic:cNvPicPr/>
                  </pic:nvPicPr>
                  <pic:blipFill>
                    <a:blip r:embed="rId86"/>
                    <a:stretch>
                      <a:fillRect/>
                    </a:stretch>
                  </pic:blipFill>
                  <pic:spPr>
                    <a:xfrm>
                      <a:off x="0" y="0"/>
                      <a:ext cx="404815" cy="2395555"/>
                    </a:xfrm>
                    <a:prstGeom prst="rect">
                      <a:avLst/>
                    </a:prstGeom>
                  </pic:spPr>
                </pic:pic>
              </a:graphicData>
            </a:graphic>
          </wp:anchor>
        </w:drawing>
      </w:r>
      <w:r w:rsidR="00A36A26">
        <w:rPr>
          <w:rFonts w:cstheme="minorHAnsi"/>
          <w:sz w:val="24"/>
          <w:szCs w:val="24"/>
        </w:rPr>
        <w:t xml:space="preserve">As </w:t>
      </w:r>
      <w:r w:rsidR="00CF4537">
        <w:rPr>
          <w:rFonts w:cstheme="minorHAnsi"/>
          <w:sz w:val="24"/>
          <w:szCs w:val="24"/>
        </w:rPr>
        <w:t>one can see in the screenshot that the new file that I created, could be found in the Desktop.</w:t>
      </w:r>
    </w:p>
    <w:p w14:paraId="3320961D" w14:textId="042B9508" w:rsidR="00426988" w:rsidRDefault="00426988" w:rsidP="00A36A26">
      <w:pPr>
        <w:rPr>
          <w:rFonts w:cstheme="minorHAnsi"/>
          <w:sz w:val="24"/>
          <w:szCs w:val="24"/>
        </w:rPr>
      </w:pPr>
    </w:p>
    <w:p w14:paraId="1700F3C1" w14:textId="1A93EE29" w:rsidR="00426988" w:rsidRDefault="00426988" w:rsidP="00A36A26">
      <w:pPr>
        <w:rPr>
          <w:rFonts w:cstheme="minorHAnsi"/>
          <w:sz w:val="24"/>
          <w:szCs w:val="24"/>
        </w:rPr>
      </w:pPr>
    </w:p>
    <w:p w14:paraId="38245377" w14:textId="64A2DB63" w:rsidR="00426988" w:rsidRDefault="00426988" w:rsidP="00A36A26">
      <w:pPr>
        <w:rPr>
          <w:rFonts w:cstheme="minorHAnsi"/>
          <w:sz w:val="24"/>
          <w:szCs w:val="24"/>
        </w:rPr>
      </w:pPr>
    </w:p>
    <w:p w14:paraId="56C75907" w14:textId="38AF493F" w:rsidR="00426988" w:rsidRDefault="00426988" w:rsidP="00A36A26">
      <w:pPr>
        <w:rPr>
          <w:rFonts w:cstheme="minorHAnsi"/>
          <w:sz w:val="24"/>
          <w:szCs w:val="24"/>
        </w:rPr>
      </w:pPr>
    </w:p>
    <w:p w14:paraId="3799B859" w14:textId="1F420C98" w:rsidR="00426988" w:rsidRDefault="00426988" w:rsidP="00A36A26">
      <w:pPr>
        <w:rPr>
          <w:rFonts w:cstheme="minorHAnsi"/>
          <w:sz w:val="24"/>
          <w:szCs w:val="24"/>
        </w:rPr>
      </w:pPr>
    </w:p>
    <w:p w14:paraId="43E9EA07" w14:textId="7FC3DAF7" w:rsidR="00426988" w:rsidRDefault="00426988" w:rsidP="00A36A26">
      <w:pPr>
        <w:rPr>
          <w:rFonts w:cstheme="minorHAnsi"/>
          <w:sz w:val="24"/>
          <w:szCs w:val="24"/>
        </w:rPr>
      </w:pPr>
    </w:p>
    <w:p w14:paraId="17B4406D" w14:textId="79185176" w:rsidR="00426988" w:rsidRDefault="00426988" w:rsidP="00A36A26">
      <w:pPr>
        <w:rPr>
          <w:rFonts w:cstheme="minorHAnsi"/>
          <w:sz w:val="24"/>
          <w:szCs w:val="24"/>
        </w:rPr>
      </w:pPr>
    </w:p>
    <w:p w14:paraId="34FA2117" w14:textId="7AD447B1" w:rsidR="00426988" w:rsidRDefault="00426988" w:rsidP="00A36A26">
      <w:pPr>
        <w:rPr>
          <w:rFonts w:cstheme="minorHAnsi"/>
          <w:sz w:val="24"/>
          <w:szCs w:val="24"/>
        </w:rPr>
      </w:pPr>
    </w:p>
    <w:p w14:paraId="3CCF576C" w14:textId="7959A977" w:rsidR="00426988" w:rsidRDefault="00426988" w:rsidP="00A36A26">
      <w:pPr>
        <w:rPr>
          <w:rFonts w:cstheme="minorHAnsi"/>
          <w:sz w:val="24"/>
          <w:szCs w:val="24"/>
        </w:rPr>
      </w:pPr>
    </w:p>
    <w:p w14:paraId="7FC73542" w14:textId="18532F12" w:rsidR="00426988" w:rsidRDefault="00426988" w:rsidP="00A36A26">
      <w:pPr>
        <w:rPr>
          <w:rFonts w:cstheme="minorHAnsi"/>
          <w:sz w:val="24"/>
          <w:szCs w:val="24"/>
        </w:rPr>
      </w:pPr>
    </w:p>
    <w:p w14:paraId="4A419663" w14:textId="51332D6E" w:rsidR="00426988" w:rsidRDefault="00426988" w:rsidP="00A36A26">
      <w:pPr>
        <w:rPr>
          <w:rFonts w:cstheme="minorHAnsi"/>
          <w:sz w:val="24"/>
          <w:szCs w:val="24"/>
        </w:rPr>
      </w:pPr>
    </w:p>
    <w:p w14:paraId="3362AA28" w14:textId="00D7FF12" w:rsidR="00426988" w:rsidRDefault="00426988" w:rsidP="00426988">
      <w:pPr>
        <w:pStyle w:val="Heading2"/>
        <w:ind w:left="0"/>
        <w:rPr>
          <w:sz w:val="32"/>
          <w:szCs w:val="32"/>
        </w:rPr>
      </w:pPr>
      <w:r>
        <w:rPr>
          <w:sz w:val="32"/>
          <w:szCs w:val="32"/>
        </w:rPr>
        <w:t>Step 31: -</w:t>
      </w:r>
    </w:p>
    <w:p w14:paraId="7960F6E1" w14:textId="6D39B981" w:rsidR="00426988" w:rsidRDefault="00CA5461" w:rsidP="00426988">
      <w:pPr>
        <w:ind w:left="0"/>
        <w:rPr>
          <w:sz w:val="24"/>
          <w:szCs w:val="24"/>
        </w:rPr>
      </w:pPr>
      <w:r>
        <w:rPr>
          <w:noProof/>
          <w:sz w:val="24"/>
          <w:szCs w:val="24"/>
        </w:rPr>
        <w:drawing>
          <wp:inline distT="0" distB="0" distL="0" distR="0" wp14:anchorId="17360F59" wp14:editId="35FAAFDE">
            <wp:extent cx="2147903" cy="85726"/>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dit dos.png"/>
                    <pic:cNvPicPr/>
                  </pic:nvPicPr>
                  <pic:blipFill>
                    <a:blip r:embed="rId87"/>
                    <a:stretch>
                      <a:fillRect/>
                    </a:stretch>
                  </pic:blipFill>
                  <pic:spPr>
                    <a:xfrm>
                      <a:off x="0" y="0"/>
                      <a:ext cx="2147903" cy="85726"/>
                    </a:xfrm>
                    <a:prstGeom prst="rect">
                      <a:avLst/>
                    </a:prstGeom>
                  </pic:spPr>
                </pic:pic>
              </a:graphicData>
            </a:graphic>
          </wp:inline>
        </w:drawing>
      </w:r>
    </w:p>
    <w:p w14:paraId="5A8E6C3E" w14:textId="3B805890" w:rsidR="00CA5461" w:rsidRDefault="00CA5461" w:rsidP="00426988">
      <w:pPr>
        <w:ind w:left="0"/>
        <w:rPr>
          <w:sz w:val="24"/>
          <w:szCs w:val="24"/>
        </w:rPr>
      </w:pPr>
      <w:r>
        <w:rPr>
          <w:sz w:val="24"/>
          <w:szCs w:val="24"/>
        </w:rPr>
        <w:tab/>
        <w:t xml:space="preserve">The user can now begin editing the script according to their desires. The command shown in the screenshot, </w:t>
      </w:r>
      <w:r w:rsidR="009279E4">
        <w:rPr>
          <w:sz w:val="24"/>
          <w:szCs w:val="24"/>
        </w:rPr>
        <w:t>lets the user enter the script and make changes to it.</w:t>
      </w:r>
    </w:p>
    <w:p w14:paraId="45D26B2C" w14:textId="01E37CEC" w:rsidR="009279E4" w:rsidRDefault="00B01937" w:rsidP="00426988">
      <w:pPr>
        <w:ind w:left="0"/>
        <w:rPr>
          <w:sz w:val="24"/>
          <w:szCs w:val="24"/>
        </w:rPr>
      </w:pPr>
      <w:r>
        <w:rPr>
          <w:noProof/>
          <w:sz w:val="24"/>
          <w:szCs w:val="24"/>
        </w:rPr>
        <w:lastRenderedPageBreak/>
        <mc:AlternateContent>
          <mc:Choice Requires="wps">
            <w:drawing>
              <wp:anchor distT="0" distB="0" distL="114300" distR="114300" simplePos="0" relativeHeight="251697152" behindDoc="0" locked="0" layoutInCell="1" allowOverlap="1" wp14:anchorId="0F3C095C" wp14:editId="347AAAFE">
                <wp:simplePos x="0" y="0"/>
                <wp:positionH relativeFrom="column">
                  <wp:posOffset>1280160</wp:posOffset>
                </wp:positionH>
                <wp:positionV relativeFrom="paragraph">
                  <wp:posOffset>155787</wp:posOffset>
                </wp:positionV>
                <wp:extent cx="758613" cy="101600"/>
                <wp:effectExtent l="0" t="0" r="22860" b="12700"/>
                <wp:wrapNone/>
                <wp:docPr id="130" name="Rectangle: Rounded Corners 130"/>
                <wp:cNvGraphicFramePr/>
                <a:graphic xmlns:a="http://schemas.openxmlformats.org/drawingml/2006/main">
                  <a:graphicData uri="http://schemas.microsoft.com/office/word/2010/wordprocessingShape">
                    <wps:wsp>
                      <wps:cNvSpPr/>
                      <wps:spPr>
                        <a:xfrm>
                          <a:off x="0" y="0"/>
                          <a:ext cx="758613" cy="101600"/>
                        </a:xfrm>
                        <a:prstGeom prst="round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57C5C4" id="Rectangle: Rounded Corners 130" o:spid="_x0000_s1026" style="position:absolute;margin-left:100.8pt;margin-top:12.25pt;width:59.75pt;height:8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" fillcolor="yellow" strokecolor="yellow" strokeweight="1pt">
                <v:stroke joinstyle="miter"/>
              </v:roundrect>
            </w:pict>
          </mc:Fallback>
        </mc:AlternateContent>
      </w:r>
      <w:r w:rsidR="001C0733">
        <w:rPr>
          <w:noProof/>
          <w:sz w:val="24"/>
          <w:szCs w:val="24"/>
        </w:rPr>
        <w:drawing>
          <wp:anchor distT="0" distB="0" distL="114300" distR="114300" simplePos="0" relativeHeight="251696128" behindDoc="1" locked="0" layoutInCell="1" allowOverlap="1" wp14:anchorId="7635AFF2" wp14:editId="770D3C38">
            <wp:simplePos x="0" y="0"/>
            <wp:positionH relativeFrom="column">
              <wp:posOffset>0</wp:posOffset>
            </wp:positionH>
            <wp:positionV relativeFrom="paragraph">
              <wp:posOffset>0</wp:posOffset>
            </wp:positionV>
            <wp:extent cx="2605107" cy="700093"/>
            <wp:effectExtent l="0" t="0" r="5080" b="5080"/>
            <wp:wrapNone/>
            <wp:docPr id="129" name="Picture 129" descr="A picture containing green, dark, black,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new dos script.png"/>
                    <pic:cNvPicPr/>
                  </pic:nvPicPr>
                  <pic:blipFill>
                    <a:blip r:embed="rId88"/>
                    <a:stretch>
                      <a:fillRect/>
                    </a:stretch>
                  </pic:blipFill>
                  <pic:spPr>
                    <a:xfrm>
                      <a:off x="0" y="0"/>
                      <a:ext cx="2605107" cy="700093"/>
                    </a:xfrm>
                    <a:prstGeom prst="rect">
                      <a:avLst/>
                    </a:prstGeom>
                  </pic:spPr>
                </pic:pic>
              </a:graphicData>
            </a:graphic>
          </wp:anchor>
        </w:drawing>
      </w:r>
    </w:p>
    <w:p w14:paraId="5A0D9F58" w14:textId="00D5A8A2" w:rsidR="001C0733" w:rsidRDefault="00F602F5" w:rsidP="00426988">
      <w:pPr>
        <w:ind w:left="0"/>
        <w:rPr>
          <w:color w:val="FFFFFF" w:themeColor="background1"/>
          <w:sz w:val="10"/>
          <w:szCs w:val="10"/>
        </w:rPr>
      </w:pPr>
      <w:r>
        <w:rPr>
          <w:sz w:val="10"/>
          <w:szCs w:val="10"/>
        </w:rPr>
        <w:t xml:space="preserve">                  </w:t>
      </w:r>
      <w:r w:rsidR="00430857">
        <w:rPr>
          <w:color w:val="FFFFFF" w:themeColor="background1"/>
          <w:sz w:val="10"/>
          <w:szCs w:val="10"/>
        </w:rPr>
        <w:t>1</w:t>
      </w:r>
    </w:p>
    <w:p w14:paraId="3625A633" w14:textId="64474AD7" w:rsidR="001C0733" w:rsidRDefault="00430857" w:rsidP="00426988">
      <w:pPr>
        <w:ind w:left="0"/>
        <w:rPr>
          <w:color w:val="FFFFFF" w:themeColor="background1"/>
          <w:sz w:val="10"/>
          <w:szCs w:val="10"/>
        </w:rPr>
      </w:pPr>
      <w:r>
        <w:rPr>
          <w:color w:val="FFFFFF" w:themeColor="background1"/>
          <w:sz w:val="10"/>
          <w:szCs w:val="10"/>
        </w:rPr>
        <w:t xml:space="preserve">                  2</w:t>
      </w:r>
    </w:p>
    <w:p w14:paraId="1E0F1417" w14:textId="67C54239" w:rsidR="00430857" w:rsidRDefault="00430857" w:rsidP="00426988">
      <w:pPr>
        <w:ind w:left="0"/>
        <w:rPr>
          <w:color w:val="FFFFFF" w:themeColor="background1"/>
          <w:sz w:val="10"/>
          <w:szCs w:val="10"/>
        </w:rPr>
      </w:pPr>
      <w:r>
        <w:rPr>
          <w:color w:val="FFFFFF" w:themeColor="background1"/>
          <w:sz w:val="10"/>
          <w:szCs w:val="10"/>
        </w:rPr>
        <w:t xml:space="preserve">                  3</w:t>
      </w:r>
    </w:p>
    <w:p w14:paraId="158A84EA" w14:textId="3CE6C89E" w:rsidR="00430857" w:rsidRDefault="00430857" w:rsidP="00426988">
      <w:pPr>
        <w:ind w:left="0"/>
        <w:rPr>
          <w:color w:val="FFFFFF" w:themeColor="background1"/>
          <w:sz w:val="10"/>
          <w:szCs w:val="10"/>
        </w:rPr>
      </w:pPr>
      <w:r>
        <w:rPr>
          <w:color w:val="FFFFFF" w:themeColor="background1"/>
          <w:sz w:val="10"/>
          <w:szCs w:val="10"/>
        </w:rPr>
        <w:t xml:space="preserve">                  4</w:t>
      </w:r>
    </w:p>
    <w:p w14:paraId="7CAB1766" w14:textId="42F502DB" w:rsidR="00430857" w:rsidRPr="00430857" w:rsidRDefault="00430857" w:rsidP="00426988">
      <w:pPr>
        <w:ind w:left="0"/>
        <w:rPr>
          <w:color w:val="FFFFFF" w:themeColor="background1"/>
          <w:sz w:val="10"/>
          <w:szCs w:val="10"/>
        </w:rPr>
      </w:pPr>
      <w:r>
        <w:rPr>
          <w:color w:val="FFFFFF" w:themeColor="background1"/>
          <w:sz w:val="10"/>
          <w:szCs w:val="10"/>
        </w:rPr>
        <w:t xml:space="preserve">                  </w:t>
      </w:r>
      <w:r w:rsidR="00CB599B">
        <w:rPr>
          <w:color w:val="FFFFFF" w:themeColor="background1"/>
          <w:sz w:val="10"/>
          <w:szCs w:val="10"/>
        </w:rPr>
        <w:t>5</w:t>
      </w:r>
    </w:p>
    <w:p w14:paraId="2244A784" w14:textId="56474775" w:rsidR="001C0733" w:rsidRDefault="001C0733" w:rsidP="00426988">
      <w:pPr>
        <w:ind w:left="0"/>
        <w:rPr>
          <w:sz w:val="24"/>
          <w:szCs w:val="24"/>
        </w:rPr>
      </w:pPr>
    </w:p>
    <w:p w14:paraId="124B0710" w14:textId="5A6ABB3F" w:rsidR="009279E4" w:rsidRDefault="00661627" w:rsidP="00426988">
      <w:pPr>
        <w:ind w:left="0"/>
        <w:rPr>
          <w:rFonts w:cstheme="minorHAnsi"/>
          <w:color w:val="000000" w:themeColor="text1"/>
          <w:sz w:val="24"/>
          <w:szCs w:val="24"/>
        </w:rPr>
      </w:pPr>
      <w:r>
        <w:rPr>
          <w:sz w:val="24"/>
          <w:szCs w:val="24"/>
        </w:rPr>
        <w:tab/>
        <w:t xml:space="preserve">This script will let the user </w:t>
      </w:r>
      <w:r w:rsidR="00B84873">
        <w:rPr>
          <w:sz w:val="24"/>
          <w:szCs w:val="24"/>
        </w:rPr>
        <w:t xml:space="preserve">complete a Wi-Fi </w:t>
      </w:r>
      <w:proofErr w:type="spellStart"/>
      <w:r w:rsidR="00B84873">
        <w:rPr>
          <w:sz w:val="24"/>
          <w:szCs w:val="24"/>
        </w:rPr>
        <w:t>deauthectication</w:t>
      </w:r>
      <w:proofErr w:type="spellEnd"/>
      <w:r w:rsidR="00B84873">
        <w:rPr>
          <w:sz w:val="24"/>
          <w:szCs w:val="24"/>
        </w:rPr>
        <w:t xml:space="preserve"> attack on a WAP. The first</w:t>
      </w:r>
      <w:r w:rsidR="00B73DCE">
        <w:rPr>
          <w:sz w:val="24"/>
          <w:szCs w:val="24"/>
        </w:rPr>
        <w:t xml:space="preserve"> </w:t>
      </w:r>
      <w:r w:rsidR="00B84873">
        <w:rPr>
          <w:sz w:val="24"/>
          <w:szCs w:val="24"/>
        </w:rPr>
        <w:t>stateme</w:t>
      </w:r>
      <w:r w:rsidR="00B73DCE">
        <w:rPr>
          <w:sz w:val="24"/>
          <w:szCs w:val="24"/>
        </w:rPr>
        <w:t xml:space="preserve">nt, </w:t>
      </w:r>
      <w:r w:rsidR="00CE0EC7" w:rsidRPr="00E66BD0">
        <w:rPr>
          <w:rFonts w:ascii="Courier New" w:hAnsi="Courier New" w:cs="Courier New"/>
          <w:sz w:val="24"/>
          <w:szCs w:val="24"/>
          <w:highlight w:val="yellow"/>
        </w:rPr>
        <w:t>while true</w:t>
      </w:r>
      <w:r w:rsidR="00CE0EC7">
        <w:rPr>
          <w:rFonts w:cstheme="minorHAnsi"/>
          <w:sz w:val="24"/>
          <w:szCs w:val="24"/>
        </w:rPr>
        <w:t xml:space="preserve">, lets the user </w:t>
      </w:r>
      <w:r w:rsidR="00F03AF3" w:rsidRPr="00F03AF3">
        <w:rPr>
          <w:rFonts w:cstheme="minorHAnsi"/>
          <w:sz w:val="24"/>
          <w:szCs w:val="24"/>
        </w:rPr>
        <w:t>perform a given set of commands an unknown number of times as long as the given condition evaluates to true</w:t>
      </w:r>
      <w:r w:rsidR="00F03AF3">
        <w:rPr>
          <w:rFonts w:cstheme="minorHAnsi"/>
          <w:sz w:val="24"/>
          <w:szCs w:val="24"/>
        </w:rPr>
        <w:t>. This statement will let the script execute on loop.</w:t>
      </w:r>
      <w:r w:rsidR="001F5BD3">
        <w:rPr>
          <w:rFonts w:cstheme="minorHAnsi"/>
          <w:sz w:val="24"/>
          <w:szCs w:val="24"/>
        </w:rPr>
        <w:t xml:space="preserve"> The </w:t>
      </w:r>
      <w:r w:rsidR="001F5BD3" w:rsidRPr="00E66BD0">
        <w:rPr>
          <w:rFonts w:ascii="Courier New" w:hAnsi="Courier New" w:cs="Courier New"/>
          <w:sz w:val="24"/>
          <w:szCs w:val="24"/>
          <w:highlight w:val="yellow"/>
        </w:rPr>
        <w:t>do</w:t>
      </w:r>
      <w:r w:rsidR="001F5BD3">
        <w:rPr>
          <w:rFonts w:cstheme="minorHAnsi"/>
          <w:sz w:val="24"/>
          <w:szCs w:val="24"/>
        </w:rPr>
        <w:t xml:space="preserve"> statement marks the actual beginning of the script</w:t>
      </w:r>
      <w:r w:rsidR="00EE5D6F">
        <w:rPr>
          <w:rFonts w:cstheme="minorHAnsi"/>
          <w:sz w:val="24"/>
          <w:szCs w:val="24"/>
        </w:rPr>
        <w:t xml:space="preserve">. The first command after the “do” statement, sends the </w:t>
      </w:r>
      <w:proofErr w:type="spellStart"/>
      <w:r w:rsidR="00EE5D6F">
        <w:rPr>
          <w:rFonts w:cstheme="minorHAnsi"/>
          <w:sz w:val="24"/>
          <w:szCs w:val="24"/>
        </w:rPr>
        <w:t>deatuthentication</w:t>
      </w:r>
      <w:proofErr w:type="spellEnd"/>
      <w:r w:rsidR="00EE5D6F">
        <w:rPr>
          <w:rFonts w:cstheme="minorHAnsi"/>
          <w:sz w:val="24"/>
          <w:szCs w:val="24"/>
        </w:rPr>
        <w:t xml:space="preserve"> frames to the WAP. </w:t>
      </w:r>
      <w:r w:rsidR="00A04886" w:rsidRPr="002B1FDA">
        <w:rPr>
          <w:rFonts w:cstheme="minorHAnsi"/>
          <w:sz w:val="24"/>
          <w:szCs w:val="24"/>
          <w:u w:val="single"/>
        </w:rPr>
        <w:t xml:space="preserve">The censored part of the command is the MAC address of the WAP that the user noted in </w:t>
      </w:r>
      <w:r w:rsidR="00A04886" w:rsidRPr="002B1FDA">
        <w:rPr>
          <w:rFonts w:cstheme="minorHAnsi"/>
          <w:color w:val="B85A22" w:themeColor="accent2" w:themeShade="BF"/>
          <w:sz w:val="24"/>
          <w:szCs w:val="24"/>
          <w:u w:val="single"/>
        </w:rPr>
        <w:t>STEP 29</w:t>
      </w:r>
      <w:r w:rsidR="00A04886">
        <w:rPr>
          <w:rFonts w:cstheme="minorHAnsi"/>
          <w:color w:val="000000" w:themeColor="text1"/>
          <w:sz w:val="24"/>
          <w:szCs w:val="24"/>
        </w:rPr>
        <w:t>.</w:t>
      </w:r>
      <w:r w:rsidR="008F72A2">
        <w:rPr>
          <w:rFonts w:cstheme="minorHAnsi"/>
          <w:color w:val="000000" w:themeColor="text1"/>
          <w:sz w:val="24"/>
          <w:szCs w:val="24"/>
        </w:rPr>
        <w:t xml:space="preserve"> The second command will set the interface down, and the third command will assign the interface </w:t>
      </w:r>
      <w:r w:rsidR="006C0E52">
        <w:rPr>
          <w:rFonts w:cstheme="minorHAnsi"/>
          <w:color w:val="000000" w:themeColor="text1"/>
          <w:sz w:val="24"/>
          <w:szCs w:val="24"/>
        </w:rPr>
        <w:t xml:space="preserve">a new and fake mac address. The fourth command will set the </w:t>
      </w:r>
      <w:r w:rsidR="003B3EFF">
        <w:rPr>
          <w:rFonts w:cstheme="minorHAnsi"/>
          <w:color w:val="000000" w:themeColor="text1"/>
          <w:sz w:val="24"/>
          <w:szCs w:val="24"/>
        </w:rPr>
        <w:t>interface running again, and the last and</w:t>
      </w:r>
      <w:r w:rsidR="008D2FAD">
        <w:rPr>
          <w:rFonts w:cstheme="minorHAnsi"/>
          <w:color w:val="000000" w:themeColor="text1"/>
          <w:sz w:val="24"/>
          <w:szCs w:val="24"/>
        </w:rPr>
        <w:t xml:space="preserve"> the</w:t>
      </w:r>
      <w:r w:rsidR="003B3EFF">
        <w:rPr>
          <w:rFonts w:cstheme="minorHAnsi"/>
          <w:color w:val="000000" w:themeColor="text1"/>
          <w:sz w:val="24"/>
          <w:szCs w:val="24"/>
        </w:rPr>
        <w:t xml:space="preserve"> fifth command, will let the machine rest for </w:t>
      </w:r>
      <w:r w:rsidR="008D2FAD">
        <w:rPr>
          <w:rFonts w:cstheme="minorHAnsi"/>
          <w:color w:val="000000" w:themeColor="text1"/>
          <w:sz w:val="24"/>
          <w:szCs w:val="24"/>
        </w:rPr>
        <w:t xml:space="preserve">5 seconds, before executing the script again. The last statement, </w:t>
      </w:r>
      <w:r w:rsidR="008D2FAD" w:rsidRPr="00E66BD0">
        <w:rPr>
          <w:rFonts w:ascii="Courier New" w:hAnsi="Courier New" w:cs="Courier New"/>
          <w:color w:val="000000" w:themeColor="text1"/>
          <w:sz w:val="24"/>
          <w:szCs w:val="24"/>
          <w:highlight w:val="yellow"/>
        </w:rPr>
        <w:t>done</w:t>
      </w:r>
      <w:r w:rsidR="008D2FAD">
        <w:rPr>
          <w:rFonts w:cstheme="minorHAnsi"/>
          <w:color w:val="000000" w:themeColor="text1"/>
          <w:sz w:val="24"/>
          <w:szCs w:val="24"/>
        </w:rPr>
        <w:t xml:space="preserve">, marks the end of the script. </w:t>
      </w:r>
      <w:r w:rsidR="00C96C04">
        <w:rPr>
          <w:rFonts w:cstheme="minorHAnsi"/>
          <w:color w:val="000000" w:themeColor="text1"/>
          <w:sz w:val="24"/>
          <w:szCs w:val="24"/>
        </w:rPr>
        <w:t xml:space="preserve">The script will send keep sending </w:t>
      </w:r>
      <w:proofErr w:type="spellStart"/>
      <w:r w:rsidR="00C96C04">
        <w:rPr>
          <w:rFonts w:cstheme="minorHAnsi"/>
          <w:color w:val="000000" w:themeColor="text1"/>
          <w:sz w:val="24"/>
          <w:szCs w:val="24"/>
        </w:rPr>
        <w:t>Deauthentication</w:t>
      </w:r>
      <w:proofErr w:type="spellEnd"/>
      <w:r w:rsidR="00C96C04">
        <w:rPr>
          <w:rFonts w:cstheme="minorHAnsi"/>
          <w:color w:val="000000" w:themeColor="text1"/>
          <w:sz w:val="24"/>
          <w:szCs w:val="24"/>
        </w:rPr>
        <w:t xml:space="preserve"> frames to </w:t>
      </w:r>
      <w:r w:rsidR="00974B3A">
        <w:rPr>
          <w:rFonts w:cstheme="minorHAnsi"/>
          <w:color w:val="000000" w:themeColor="text1"/>
          <w:sz w:val="24"/>
          <w:szCs w:val="24"/>
        </w:rPr>
        <w:t>the WAP and assign the interface a new MAC address after t</w:t>
      </w:r>
      <w:r w:rsidR="009464B6">
        <w:rPr>
          <w:rFonts w:cstheme="minorHAnsi"/>
          <w:color w:val="000000" w:themeColor="text1"/>
          <w:sz w:val="24"/>
          <w:szCs w:val="24"/>
        </w:rPr>
        <w:t xml:space="preserve">hat. This will happen repeatedly until the user stops the script </w:t>
      </w:r>
      <w:r w:rsidR="00735B9F">
        <w:rPr>
          <w:rFonts w:cstheme="minorHAnsi"/>
          <w:color w:val="000000" w:themeColor="text1"/>
          <w:sz w:val="24"/>
          <w:szCs w:val="24"/>
        </w:rPr>
        <w:t xml:space="preserve">using the </w:t>
      </w:r>
      <w:r w:rsidR="00735B9F">
        <w:rPr>
          <w:rFonts w:ascii="Agency FB" w:hAnsi="Agency FB" w:cs="Courier New"/>
          <w:color w:val="000000" w:themeColor="text1"/>
          <w:sz w:val="24"/>
          <w:szCs w:val="24"/>
        </w:rPr>
        <w:t>CTRL+Shift+6</w:t>
      </w:r>
      <w:r w:rsidR="00E66BD0">
        <w:rPr>
          <w:rFonts w:cstheme="minorHAnsi"/>
          <w:color w:val="000000" w:themeColor="text1"/>
          <w:sz w:val="24"/>
          <w:szCs w:val="24"/>
        </w:rPr>
        <w:t xml:space="preserve"> hotkey. In this step, the user has only made the script, but has not executed or performed it.</w:t>
      </w:r>
    </w:p>
    <w:p w14:paraId="4B9E5047" w14:textId="37DE35BB" w:rsidR="008A5602" w:rsidRDefault="008A5602" w:rsidP="008A5602">
      <w:pPr>
        <w:pStyle w:val="Heading2"/>
        <w:ind w:left="0"/>
        <w:rPr>
          <w:sz w:val="32"/>
          <w:szCs w:val="32"/>
        </w:rPr>
      </w:pPr>
      <w:r>
        <w:rPr>
          <w:sz w:val="32"/>
          <w:szCs w:val="32"/>
        </w:rPr>
        <w:t>STEP 32: -</w:t>
      </w:r>
    </w:p>
    <w:p w14:paraId="62C028A3" w14:textId="012FEC1C" w:rsidR="008A5602" w:rsidRDefault="00E9622C" w:rsidP="008A5602">
      <w:pPr>
        <w:ind w:left="0"/>
        <w:rPr>
          <w:sz w:val="24"/>
          <w:szCs w:val="24"/>
        </w:rPr>
      </w:pPr>
      <w:r>
        <w:rPr>
          <w:noProof/>
          <w:sz w:val="24"/>
          <w:szCs w:val="24"/>
        </w:rPr>
        <mc:AlternateContent>
          <mc:Choice Requires="wps">
            <w:drawing>
              <wp:anchor distT="0" distB="0" distL="114300" distR="114300" simplePos="0" relativeHeight="251698176" behindDoc="0" locked="0" layoutInCell="1" allowOverlap="1" wp14:anchorId="26819BCE" wp14:editId="153CA35A">
                <wp:simplePos x="0" y="0"/>
                <wp:positionH relativeFrom="column">
                  <wp:posOffset>1882987</wp:posOffset>
                </wp:positionH>
                <wp:positionV relativeFrom="paragraph">
                  <wp:posOffset>176530</wp:posOffset>
                </wp:positionV>
                <wp:extent cx="311573" cy="88053"/>
                <wp:effectExtent l="0" t="0" r="12700" b="26670"/>
                <wp:wrapNone/>
                <wp:docPr id="133" name="Rectangle: Rounded Corners 133"/>
                <wp:cNvGraphicFramePr/>
                <a:graphic xmlns:a="http://schemas.openxmlformats.org/drawingml/2006/main">
                  <a:graphicData uri="http://schemas.microsoft.com/office/word/2010/wordprocessingShape">
                    <wps:wsp>
                      <wps:cNvSpPr/>
                      <wps:spPr>
                        <a:xfrm>
                          <a:off x="0" y="0"/>
                          <a:ext cx="311573" cy="88053"/>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691B06" id="Rectangle: Rounded Corners 133" o:spid="_x0000_s1026" style="position:absolute;margin-left:148.25pt;margin-top:13.9pt;width:24.55pt;height:6.9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" filled="f" strokecolor="yellow" strokeweight="1pt">
                <v:stroke joinstyle="miter"/>
              </v:roundrect>
            </w:pict>
          </mc:Fallback>
        </mc:AlternateContent>
      </w:r>
      <w:r w:rsidR="00523A1A">
        <w:rPr>
          <w:noProof/>
          <w:sz w:val="24"/>
          <w:szCs w:val="24"/>
        </w:rPr>
        <w:drawing>
          <wp:inline distT="0" distB="0" distL="0" distR="0" wp14:anchorId="57F71919" wp14:editId="0E0533FA">
            <wp:extent cx="3152798" cy="614367"/>
            <wp:effectExtent l="0" t="0" r="0" b="0"/>
            <wp:docPr id="131" name="Picture 131" descr="A picture containing clock, green,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t doesnt have executability.png"/>
                    <pic:cNvPicPr/>
                  </pic:nvPicPr>
                  <pic:blipFill>
                    <a:blip r:embed="rId89"/>
                    <a:stretch>
                      <a:fillRect/>
                    </a:stretch>
                  </pic:blipFill>
                  <pic:spPr>
                    <a:xfrm>
                      <a:off x="0" y="0"/>
                      <a:ext cx="3152798" cy="614367"/>
                    </a:xfrm>
                    <a:prstGeom prst="rect">
                      <a:avLst/>
                    </a:prstGeom>
                  </pic:spPr>
                </pic:pic>
              </a:graphicData>
            </a:graphic>
          </wp:inline>
        </w:drawing>
      </w:r>
    </w:p>
    <w:p w14:paraId="5460813F" w14:textId="7EF8B1AA" w:rsidR="00523A1A" w:rsidRDefault="00523A1A" w:rsidP="008A5602">
      <w:pPr>
        <w:ind w:left="0"/>
        <w:rPr>
          <w:sz w:val="24"/>
          <w:szCs w:val="24"/>
        </w:rPr>
      </w:pPr>
      <w:r>
        <w:rPr>
          <w:sz w:val="24"/>
          <w:szCs w:val="24"/>
        </w:rPr>
        <w:tab/>
        <w:t xml:space="preserve">The command executed in the screenshot above, shows that </w:t>
      </w:r>
      <w:r w:rsidR="0059121F">
        <w:rPr>
          <w:sz w:val="24"/>
          <w:szCs w:val="24"/>
        </w:rPr>
        <w:t xml:space="preserve">the script does not have the ability to be executed as it does not have the admin powers. </w:t>
      </w:r>
    </w:p>
    <w:p w14:paraId="7794D678" w14:textId="525370B0" w:rsidR="0059121F" w:rsidRDefault="0059121F" w:rsidP="008A5602">
      <w:pPr>
        <w:ind w:left="0"/>
        <w:rPr>
          <w:sz w:val="24"/>
          <w:szCs w:val="24"/>
        </w:rPr>
      </w:pPr>
      <w:r>
        <w:rPr>
          <w:noProof/>
          <w:sz w:val="24"/>
          <w:szCs w:val="24"/>
        </w:rPr>
        <w:drawing>
          <wp:inline distT="0" distB="0" distL="0" distR="0" wp14:anchorId="22A69AD9" wp14:editId="5C1FDB7F">
            <wp:extent cx="2400318" cy="10477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iving the script some admin powers.png"/>
                    <pic:cNvPicPr/>
                  </pic:nvPicPr>
                  <pic:blipFill>
                    <a:blip r:embed="rId90"/>
                    <a:stretch>
                      <a:fillRect/>
                    </a:stretch>
                  </pic:blipFill>
                  <pic:spPr>
                    <a:xfrm>
                      <a:off x="0" y="0"/>
                      <a:ext cx="2400318" cy="104776"/>
                    </a:xfrm>
                    <a:prstGeom prst="rect">
                      <a:avLst/>
                    </a:prstGeom>
                  </pic:spPr>
                </pic:pic>
              </a:graphicData>
            </a:graphic>
          </wp:inline>
        </w:drawing>
      </w:r>
    </w:p>
    <w:p w14:paraId="6616E43B" w14:textId="4A1FF30C" w:rsidR="00E9622C" w:rsidRDefault="008F58A1" w:rsidP="008A5602">
      <w:pPr>
        <w:ind w:left="0"/>
        <w:rPr>
          <w:sz w:val="24"/>
          <w:szCs w:val="24"/>
        </w:rPr>
      </w:pPr>
      <w:r>
        <w:rPr>
          <w:sz w:val="24"/>
          <w:szCs w:val="24"/>
        </w:rPr>
        <w:tab/>
        <w:t>The command exhibited in the above screenshot, gives the script the admin power</w:t>
      </w:r>
      <w:r w:rsidR="00AA0F40">
        <w:rPr>
          <w:sz w:val="24"/>
          <w:szCs w:val="24"/>
        </w:rPr>
        <w:t>s.</w:t>
      </w:r>
    </w:p>
    <w:p w14:paraId="45F459A5" w14:textId="5EC78847" w:rsidR="00AA0F40" w:rsidRDefault="00AA0F40" w:rsidP="008A5602">
      <w:pPr>
        <w:ind w:left="0"/>
        <w:rPr>
          <w:sz w:val="24"/>
          <w:szCs w:val="24"/>
        </w:rPr>
      </w:pPr>
      <w:r>
        <w:rPr>
          <w:noProof/>
          <w:sz w:val="24"/>
          <w:szCs w:val="24"/>
        </w:rPr>
        <w:drawing>
          <wp:inline distT="0" distB="0" distL="0" distR="0" wp14:anchorId="3757F349" wp14:editId="041618F1">
            <wp:extent cx="2047890" cy="71438"/>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ecute the script.png"/>
                    <pic:cNvPicPr/>
                  </pic:nvPicPr>
                  <pic:blipFill>
                    <a:blip r:embed="rId91"/>
                    <a:stretch>
                      <a:fillRect/>
                    </a:stretch>
                  </pic:blipFill>
                  <pic:spPr>
                    <a:xfrm>
                      <a:off x="0" y="0"/>
                      <a:ext cx="2047890" cy="71438"/>
                    </a:xfrm>
                    <a:prstGeom prst="rect">
                      <a:avLst/>
                    </a:prstGeom>
                  </pic:spPr>
                </pic:pic>
              </a:graphicData>
            </a:graphic>
          </wp:inline>
        </w:drawing>
      </w:r>
    </w:p>
    <w:p w14:paraId="27C3E483" w14:textId="5B3C5E7B" w:rsidR="00AA0F40" w:rsidRPr="008A5602" w:rsidRDefault="00AA0F40" w:rsidP="008A5602">
      <w:pPr>
        <w:ind w:left="0"/>
        <w:rPr>
          <w:sz w:val="24"/>
          <w:szCs w:val="24"/>
        </w:rPr>
      </w:pPr>
      <w:r>
        <w:rPr>
          <w:sz w:val="24"/>
          <w:szCs w:val="24"/>
        </w:rPr>
        <w:tab/>
        <w:t xml:space="preserve">At this point, there is no other step that the user will need to </w:t>
      </w:r>
      <w:r w:rsidR="00150FF1">
        <w:rPr>
          <w:sz w:val="24"/>
          <w:szCs w:val="24"/>
        </w:rPr>
        <w:t xml:space="preserve">do. All that is remaining is to execute the script and </w:t>
      </w:r>
      <w:r w:rsidR="007C7181">
        <w:rPr>
          <w:sz w:val="24"/>
          <w:szCs w:val="24"/>
        </w:rPr>
        <w:t>let the DoS attack happen. The user would use the command shown in the screenshot to execute the script.</w:t>
      </w:r>
    </w:p>
    <w:p w14:paraId="6F499DD6" w14:textId="09F14C26" w:rsidR="00A25993" w:rsidRDefault="004B316C" w:rsidP="007F4F75">
      <w:pPr>
        <w:pStyle w:val="Heading2"/>
        <w:ind w:left="0"/>
        <w:rPr>
          <w:sz w:val="32"/>
          <w:szCs w:val="32"/>
        </w:rPr>
      </w:pPr>
      <w:r>
        <w:rPr>
          <w:sz w:val="32"/>
          <w:szCs w:val="32"/>
        </w:rPr>
        <w:t>Results</w:t>
      </w:r>
      <w:r w:rsidR="007F4F75">
        <w:rPr>
          <w:sz w:val="32"/>
          <w:szCs w:val="32"/>
        </w:rPr>
        <w:t>: -</w:t>
      </w:r>
    </w:p>
    <w:p w14:paraId="36A72158" w14:textId="3D8F961C" w:rsidR="00102E94" w:rsidRDefault="00607F37" w:rsidP="00607F37">
      <w:pPr>
        <w:ind w:left="0"/>
        <w:rPr>
          <w:sz w:val="24"/>
          <w:szCs w:val="24"/>
        </w:rPr>
      </w:pPr>
      <w:r>
        <w:rPr>
          <w:noProof/>
          <w:sz w:val="24"/>
          <w:szCs w:val="24"/>
        </w:rPr>
        <w:drawing>
          <wp:inline distT="0" distB="0" distL="0" distR="0" wp14:anchorId="76B2D392" wp14:editId="5908B188">
            <wp:extent cx="3624289" cy="1433523"/>
            <wp:effectExtent l="0" t="0" r="0" b="0"/>
            <wp:docPr id="135" name="Picture 13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eauthentication messages being sent.png"/>
                    <pic:cNvPicPr/>
                  </pic:nvPicPr>
                  <pic:blipFill>
                    <a:blip r:embed="rId92"/>
                    <a:stretch>
                      <a:fillRect/>
                    </a:stretch>
                  </pic:blipFill>
                  <pic:spPr>
                    <a:xfrm>
                      <a:off x="0" y="0"/>
                      <a:ext cx="3624289" cy="1433523"/>
                    </a:xfrm>
                    <a:prstGeom prst="rect">
                      <a:avLst/>
                    </a:prstGeom>
                  </pic:spPr>
                </pic:pic>
              </a:graphicData>
            </a:graphic>
          </wp:inline>
        </w:drawing>
      </w:r>
      <w:r w:rsidR="00B9074C">
        <w:rPr>
          <w:sz w:val="24"/>
          <w:szCs w:val="24"/>
        </w:rPr>
        <w:t xml:space="preserve"> </w:t>
      </w:r>
    </w:p>
    <w:p w14:paraId="487E72A2" w14:textId="0A2412A9" w:rsidR="00607F37" w:rsidRPr="00607F37" w:rsidRDefault="00A218CF" w:rsidP="00607F37">
      <w:pPr>
        <w:ind w:left="0"/>
      </w:pPr>
      <w:r>
        <w:rPr>
          <w:sz w:val="24"/>
          <w:szCs w:val="24"/>
        </w:rPr>
        <w:tab/>
        <w:t xml:space="preserve">This screenshot shows that the </w:t>
      </w:r>
      <w:proofErr w:type="spellStart"/>
      <w:r>
        <w:rPr>
          <w:sz w:val="24"/>
          <w:szCs w:val="24"/>
        </w:rPr>
        <w:t>Deauthentication</w:t>
      </w:r>
      <w:proofErr w:type="spellEnd"/>
      <w:r>
        <w:rPr>
          <w:sz w:val="24"/>
          <w:szCs w:val="24"/>
        </w:rPr>
        <w:t xml:space="preserve"> messages are being sent to the WAP and all the users connected to the </w:t>
      </w:r>
      <w:r w:rsidR="00C5164C">
        <w:rPr>
          <w:sz w:val="24"/>
          <w:szCs w:val="24"/>
        </w:rPr>
        <w:t>WAP, would soon</w:t>
      </w:r>
      <w:r w:rsidR="00483731">
        <w:rPr>
          <w:sz w:val="24"/>
          <w:szCs w:val="24"/>
        </w:rPr>
        <w:t xml:space="preserve"> begin</w:t>
      </w:r>
      <w:r w:rsidR="00C5164C">
        <w:rPr>
          <w:sz w:val="24"/>
          <w:szCs w:val="24"/>
        </w:rPr>
        <w:t xml:space="preserve"> fac</w:t>
      </w:r>
      <w:r w:rsidR="00483731">
        <w:rPr>
          <w:sz w:val="24"/>
          <w:szCs w:val="24"/>
        </w:rPr>
        <w:t>ing</w:t>
      </w:r>
      <w:r w:rsidR="00C5164C">
        <w:rPr>
          <w:sz w:val="24"/>
          <w:szCs w:val="24"/>
        </w:rPr>
        <w:t xml:space="preserve"> </w:t>
      </w:r>
      <w:r w:rsidR="00483731">
        <w:rPr>
          <w:sz w:val="24"/>
          <w:szCs w:val="24"/>
        </w:rPr>
        <w:t>problems</w:t>
      </w:r>
      <w:r w:rsidR="00C5164C">
        <w:rPr>
          <w:sz w:val="24"/>
          <w:szCs w:val="24"/>
        </w:rPr>
        <w:t xml:space="preserve"> connecting to the internet. </w:t>
      </w:r>
    </w:p>
    <w:p w14:paraId="7FCB6F7A" w14:textId="77777777" w:rsidR="002C330C" w:rsidRDefault="008C2FCB" w:rsidP="00B62086">
      <w:pPr>
        <w:pStyle w:val="Heading2"/>
        <w:jc w:val="right"/>
        <w:rPr>
          <w:sz w:val="36"/>
        </w:rPr>
      </w:pPr>
      <w:r>
        <w:rPr>
          <w:sz w:val="36"/>
        </w:rPr>
        <w:lastRenderedPageBreak/>
        <w:t>Configuration</w:t>
      </w:r>
    </w:p>
    <w:p w14:paraId="71236949" w14:textId="77777777" w:rsidR="00A00F79" w:rsidRDefault="00A00F79" w:rsidP="00A00F79"/>
    <w:p w14:paraId="659D4A54" w14:textId="77777777" w:rsidR="00A00F79" w:rsidRDefault="00A00F79" w:rsidP="00A00F79">
      <w:pPr>
        <w:pStyle w:val="Heading2"/>
        <w:rPr>
          <w:sz w:val="32"/>
          <w:szCs w:val="32"/>
        </w:rPr>
      </w:pPr>
      <w:r>
        <w:rPr>
          <w:sz w:val="32"/>
          <w:szCs w:val="32"/>
        </w:rPr>
        <w:t>R1: -</w:t>
      </w:r>
    </w:p>
    <w:p w14:paraId="6C0ADD96" w14:textId="586F9583"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hostname R1</w:t>
      </w:r>
    </w:p>
    <w:p w14:paraId="77E3ADD0"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boot-start-marker</w:t>
      </w:r>
    </w:p>
    <w:p w14:paraId="748FFB2C"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boot-end-marker</w:t>
      </w:r>
    </w:p>
    <w:p w14:paraId="0663A33D"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no aaa new-model</w:t>
      </w:r>
    </w:p>
    <w:p w14:paraId="377A19BA"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memory-size </w:t>
      </w:r>
      <w:proofErr w:type="spellStart"/>
      <w:r w:rsidRPr="00FE022A">
        <w:rPr>
          <w:rFonts w:ascii="Courier New" w:hAnsi="Courier New" w:cs="Courier New"/>
          <w:sz w:val="24"/>
          <w:szCs w:val="24"/>
        </w:rPr>
        <w:t>iomem</w:t>
      </w:r>
      <w:proofErr w:type="spellEnd"/>
      <w:r w:rsidRPr="00FE022A">
        <w:rPr>
          <w:rFonts w:ascii="Courier New" w:hAnsi="Courier New" w:cs="Courier New"/>
          <w:sz w:val="24"/>
          <w:szCs w:val="24"/>
        </w:rPr>
        <w:t xml:space="preserve"> 5</w:t>
      </w:r>
    </w:p>
    <w:p w14:paraId="6239C1BF"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icmp</w:t>
      </w:r>
      <w:proofErr w:type="spellEnd"/>
      <w:r w:rsidRPr="00FE022A">
        <w:rPr>
          <w:rFonts w:ascii="Courier New" w:hAnsi="Courier New" w:cs="Courier New"/>
          <w:sz w:val="24"/>
          <w:szCs w:val="24"/>
        </w:rPr>
        <w:t xml:space="preserve"> rate-limit unreachable</w:t>
      </w:r>
    </w:p>
    <w:p w14:paraId="5CCA99AC" w14:textId="77777777" w:rsidR="00E746AC" w:rsidRPr="00FE022A" w:rsidRDefault="00E746AC" w:rsidP="00FE022A">
      <w:pPr>
        <w:rPr>
          <w:rFonts w:ascii="Courier New" w:hAnsi="Courier New" w:cs="Courier New"/>
          <w:sz w:val="24"/>
          <w:szCs w:val="24"/>
        </w:rPr>
      </w:pP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cef</w:t>
      </w:r>
      <w:proofErr w:type="spellEnd"/>
    </w:p>
    <w:p w14:paraId="6307A665" w14:textId="77777777" w:rsidR="00E746AC" w:rsidRPr="00FE022A" w:rsidRDefault="00E746AC" w:rsidP="00FE022A">
      <w:pPr>
        <w:rPr>
          <w:rFonts w:ascii="Courier New" w:hAnsi="Courier New" w:cs="Courier New"/>
          <w:sz w:val="24"/>
          <w:szCs w:val="24"/>
        </w:rPr>
      </w:pP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auth-proxy max-</w:t>
      </w:r>
      <w:proofErr w:type="spellStart"/>
      <w:r w:rsidRPr="00FE022A">
        <w:rPr>
          <w:rFonts w:ascii="Courier New" w:hAnsi="Courier New" w:cs="Courier New"/>
          <w:sz w:val="24"/>
          <w:szCs w:val="24"/>
        </w:rPr>
        <w:t>nodata</w:t>
      </w:r>
      <w:proofErr w:type="spellEnd"/>
      <w:r w:rsidRPr="00FE022A">
        <w:rPr>
          <w:rFonts w:ascii="Courier New" w:hAnsi="Courier New" w:cs="Courier New"/>
          <w:sz w:val="24"/>
          <w:szCs w:val="24"/>
        </w:rPr>
        <w:t>-conns 3</w:t>
      </w:r>
    </w:p>
    <w:p w14:paraId="37875B04" w14:textId="77777777" w:rsidR="00E746AC" w:rsidRPr="00FE022A" w:rsidRDefault="00E746AC" w:rsidP="00FE022A">
      <w:pPr>
        <w:rPr>
          <w:rFonts w:ascii="Courier New" w:hAnsi="Courier New" w:cs="Courier New"/>
          <w:sz w:val="24"/>
          <w:szCs w:val="24"/>
        </w:rPr>
      </w:pP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admission max-</w:t>
      </w:r>
      <w:proofErr w:type="spellStart"/>
      <w:r w:rsidRPr="00FE022A">
        <w:rPr>
          <w:rFonts w:ascii="Courier New" w:hAnsi="Courier New" w:cs="Courier New"/>
          <w:sz w:val="24"/>
          <w:szCs w:val="24"/>
        </w:rPr>
        <w:t>nodata</w:t>
      </w:r>
      <w:proofErr w:type="spellEnd"/>
      <w:r w:rsidRPr="00FE022A">
        <w:rPr>
          <w:rFonts w:ascii="Courier New" w:hAnsi="Courier New" w:cs="Courier New"/>
          <w:sz w:val="24"/>
          <w:szCs w:val="24"/>
        </w:rPr>
        <w:t>-conns 3</w:t>
      </w:r>
    </w:p>
    <w:p w14:paraId="45700636" w14:textId="74ED96B3" w:rsidR="00E746AC" w:rsidRPr="00FE022A" w:rsidRDefault="00F3431B" w:rsidP="00FE022A">
      <w:pPr>
        <w:rPr>
          <w:rFonts w:ascii="Courier New" w:hAnsi="Courier New" w:cs="Courier New"/>
          <w:sz w:val="24"/>
          <w:szCs w:val="24"/>
        </w:rPr>
      </w:pPr>
      <w:proofErr w:type="spellStart"/>
      <w:r w:rsidRPr="00FE022A">
        <w:rPr>
          <w:rFonts w:ascii="Courier New" w:hAnsi="Courier New" w:cs="Courier New"/>
          <w:sz w:val="24"/>
          <w:szCs w:val="24"/>
        </w:rPr>
        <w:t>i</w:t>
      </w:r>
      <w:r w:rsidR="00E746AC" w:rsidRPr="00FE022A">
        <w:rPr>
          <w:rFonts w:ascii="Courier New" w:hAnsi="Courier New" w:cs="Courier New"/>
          <w:sz w:val="24"/>
          <w:szCs w:val="24"/>
        </w:rPr>
        <w:t>p</w:t>
      </w:r>
      <w:proofErr w:type="spellEnd"/>
      <w:r w:rsidR="00E746AC" w:rsidRPr="00FE022A">
        <w:rPr>
          <w:rFonts w:ascii="Courier New" w:hAnsi="Courier New" w:cs="Courier New"/>
          <w:sz w:val="24"/>
          <w:szCs w:val="24"/>
        </w:rPr>
        <w:t xml:space="preserve"> </w:t>
      </w:r>
      <w:proofErr w:type="spellStart"/>
      <w:r w:rsidR="00E746AC" w:rsidRPr="00FE022A">
        <w:rPr>
          <w:rFonts w:ascii="Courier New" w:hAnsi="Courier New" w:cs="Courier New"/>
          <w:sz w:val="24"/>
          <w:szCs w:val="24"/>
        </w:rPr>
        <w:t>tcp</w:t>
      </w:r>
      <w:proofErr w:type="spellEnd"/>
      <w:r w:rsidR="00E746AC" w:rsidRPr="00FE022A">
        <w:rPr>
          <w:rFonts w:ascii="Courier New" w:hAnsi="Courier New" w:cs="Courier New"/>
          <w:sz w:val="24"/>
          <w:szCs w:val="24"/>
        </w:rPr>
        <w:t xml:space="preserve"> </w:t>
      </w:r>
      <w:proofErr w:type="spellStart"/>
      <w:r w:rsidR="00E746AC" w:rsidRPr="00FE022A">
        <w:rPr>
          <w:rFonts w:ascii="Courier New" w:hAnsi="Courier New" w:cs="Courier New"/>
          <w:sz w:val="24"/>
          <w:szCs w:val="24"/>
        </w:rPr>
        <w:t>synwait</w:t>
      </w:r>
      <w:proofErr w:type="spellEnd"/>
      <w:r w:rsidR="00E746AC" w:rsidRPr="00FE022A">
        <w:rPr>
          <w:rFonts w:ascii="Courier New" w:hAnsi="Courier New" w:cs="Courier New"/>
          <w:sz w:val="24"/>
          <w:szCs w:val="24"/>
        </w:rPr>
        <w:t>-time 5</w:t>
      </w:r>
    </w:p>
    <w:p w14:paraId="1388DB8F"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FastEthernet0/0</w:t>
      </w:r>
    </w:p>
    <w:p w14:paraId="045BB3BA"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 </w:t>
      </w:r>
      <w:proofErr w:type="spellStart"/>
      <w:r w:rsidRPr="00FE022A">
        <w:rPr>
          <w:rFonts w:ascii="Courier New" w:hAnsi="Courier New" w:cs="Courier New"/>
          <w:sz w:val="24"/>
          <w:szCs w:val="24"/>
        </w:rPr>
        <w:t>dhcp</w:t>
      </w:r>
      <w:proofErr w:type="spellEnd"/>
    </w:p>
    <w:p w14:paraId="4D0A9194"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nat</w:t>
      </w:r>
      <w:proofErr w:type="spellEnd"/>
      <w:r w:rsidRPr="00FE022A">
        <w:rPr>
          <w:rFonts w:ascii="Courier New" w:hAnsi="Courier New" w:cs="Courier New"/>
          <w:sz w:val="24"/>
          <w:szCs w:val="24"/>
        </w:rPr>
        <w:t xml:space="preserve"> outside</w:t>
      </w:r>
    </w:p>
    <w:p w14:paraId="297FBEA6"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virtual-reassembly</w:t>
      </w:r>
    </w:p>
    <w:p w14:paraId="24C19EA7"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duplex auto</w:t>
      </w:r>
    </w:p>
    <w:p w14:paraId="32F036EC"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speed auto</w:t>
      </w:r>
    </w:p>
    <w:p w14:paraId="4451D9B0"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Serial0/0</w:t>
      </w:r>
    </w:p>
    <w:p w14:paraId="131901F8"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w:t>
      </w:r>
    </w:p>
    <w:p w14:paraId="416D3014"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shutdown</w:t>
      </w:r>
    </w:p>
    <w:p w14:paraId="14DA56D2"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clock rate 2000000</w:t>
      </w:r>
    </w:p>
    <w:p w14:paraId="43AB9411"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FastEthernet0/1</w:t>
      </w:r>
    </w:p>
    <w:p w14:paraId="285C163C"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 192.168.1.1 255.255.255.0</w:t>
      </w:r>
    </w:p>
    <w:p w14:paraId="6FCDCF44"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nat</w:t>
      </w:r>
      <w:proofErr w:type="spellEnd"/>
      <w:r w:rsidRPr="00FE022A">
        <w:rPr>
          <w:rFonts w:ascii="Courier New" w:hAnsi="Courier New" w:cs="Courier New"/>
          <w:sz w:val="24"/>
          <w:szCs w:val="24"/>
        </w:rPr>
        <w:t xml:space="preserve"> inside</w:t>
      </w:r>
    </w:p>
    <w:p w14:paraId="45954AE1"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virtual-reassembly</w:t>
      </w:r>
    </w:p>
    <w:p w14:paraId="0B66783A"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duplex auto</w:t>
      </w:r>
    </w:p>
    <w:p w14:paraId="751EFE6B"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speed auto</w:t>
      </w:r>
    </w:p>
    <w:p w14:paraId="18F08A24"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Serial0/1</w:t>
      </w:r>
    </w:p>
    <w:p w14:paraId="5EF03F46"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w:t>
      </w:r>
    </w:p>
    <w:p w14:paraId="41B8431C"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shutdown</w:t>
      </w:r>
    </w:p>
    <w:p w14:paraId="54F36B7A"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clock rate 2000000</w:t>
      </w:r>
    </w:p>
    <w:p w14:paraId="54583EE0"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Serial0/2</w:t>
      </w:r>
    </w:p>
    <w:p w14:paraId="5870E992"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w:t>
      </w:r>
    </w:p>
    <w:p w14:paraId="7EBD69D7"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shutdown</w:t>
      </w:r>
    </w:p>
    <w:p w14:paraId="43925B36"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clock rate 2000000</w:t>
      </w:r>
    </w:p>
    <w:p w14:paraId="0BE36DD6"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Serial0/3</w:t>
      </w:r>
    </w:p>
    <w:p w14:paraId="2EF96A5C"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w:t>
      </w:r>
    </w:p>
    <w:p w14:paraId="31720711"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shutdown</w:t>
      </w:r>
    </w:p>
    <w:p w14:paraId="7E85E120"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clock rate 2000000</w:t>
      </w:r>
    </w:p>
    <w:p w14:paraId="239B0C59"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Serial1/0</w:t>
      </w:r>
    </w:p>
    <w:p w14:paraId="0E356583"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w:t>
      </w:r>
    </w:p>
    <w:p w14:paraId="31840864"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shutdown</w:t>
      </w:r>
    </w:p>
    <w:p w14:paraId="3142A7D7"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serial restart-delay 0</w:t>
      </w:r>
    </w:p>
    <w:p w14:paraId="24BF5838"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Serial1/1</w:t>
      </w:r>
    </w:p>
    <w:p w14:paraId="5BA82E04"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lastRenderedPageBreak/>
        <w:t xml:space="preserve"> 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w:t>
      </w:r>
    </w:p>
    <w:p w14:paraId="5DFA28D7"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shutdown</w:t>
      </w:r>
    </w:p>
    <w:p w14:paraId="60FDB4B1"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serial restart-delay 0</w:t>
      </w:r>
    </w:p>
    <w:p w14:paraId="1559C0DA"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Serial1/2</w:t>
      </w:r>
    </w:p>
    <w:p w14:paraId="2F4825B8"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w:t>
      </w:r>
    </w:p>
    <w:p w14:paraId="7DDBBFA7"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shutdown</w:t>
      </w:r>
    </w:p>
    <w:p w14:paraId="7254600D"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serial restart-delay 0</w:t>
      </w:r>
    </w:p>
    <w:p w14:paraId="569E205C"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interface Serial1/3</w:t>
      </w:r>
    </w:p>
    <w:p w14:paraId="0B4C5A44"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address</w:t>
      </w:r>
    </w:p>
    <w:p w14:paraId="0B2FAB50"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shutdown</w:t>
      </w:r>
    </w:p>
    <w:p w14:paraId="3ECBCFEA"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serial restart-delay 0</w:t>
      </w:r>
    </w:p>
    <w:p w14:paraId="4D6973AE" w14:textId="77777777" w:rsidR="00E746AC" w:rsidRPr="00FE022A" w:rsidRDefault="00E746AC" w:rsidP="00FE022A">
      <w:pPr>
        <w:rPr>
          <w:rFonts w:ascii="Courier New" w:hAnsi="Courier New" w:cs="Courier New"/>
          <w:sz w:val="24"/>
          <w:szCs w:val="24"/>
        </w:rPr>
      </w:pP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forward-protocol </w:t>
      </w:r>
      <w:proofErr w:type="spellStart"/>
      <w:r w:rsidRPr="00FE022A">
        <w:rPr>
          <w:rFonts w:ascii="Courier New" w:hAnsi="Courier New" w:cs="Courier New"/>
          <w:sz w:val="24"/>
          <w:szCs w:val="24"/>
        </w:rPr>
        <w:t>nd</w:t>
      </w:r>
      <w:proofErr w:type="spellEnd"/>
    </w:p>
    <w:p w14:paraId="303FBE4C"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http server</w:t>
      </w:r>
    </w:p>
    <w:p w14:paraId="18742D7F"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no </w:t>
      </w: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http secure-server</w:t>
      </w:r>
    </w:p>
    <w:p w14:paraId="3C022A58" w14:textId="77777777" w:rsidR="00E746AC" w:rsidRPr="00FE022A" w:rsidRDefault="00E746AC" w:rsidP="00FE022A">
      <w:pPr>
        <w:rPr>
          <w:rFonts w:ascii="Courier New" w:hAnsi="Courier New" w:cs="Courier New"/>
          <w:sz w:val="24"/>
          <w:szCs w:val="24"/>
        </w:rPr>
      </w:pPr>
      <w:proofErr w:type="spellStart"/>
      <w:r w:rsidRPr="00FE022A">
        <w:rPr>
          <w:rFonts w:ascii="Courier New" w:hAnsi="Courier New" w:cs="Courier New"/>
          <w:sz w:val="24"/>
          <w:szCs w:val="24"/>
        </w:rPr>
        <w:t>ip</w:t>
      </w:r>
      <w:proofErr w:type="spellEnd"/>
      <w:r w:rsidRPr="00FE022A">
        <w:rPr>
          <w:rFonts w:ascii="Courier New" w:hAnsi="Courier New" w:cs="Courier New"/>
          <w:sz w:val="24"/>
          <w:szCs w:val="24"/>
        </w:rPr>
        <w:t xml:space="preserve"> </w:t>
      </w:r>
      <w:proofErr w:type="spellStart"/>
      <w:r w:rsidRPr="00FE022A">
        <w:rPr>
          <w:rFonts w:ascii="Courier New" w:hAnsi="Courier New" w:cs="Courier New"/>
          <w:sz w:val="24"/>
          <w:szCs w:val="24"/>
        </w:rPr>
        <w:t>nat</w:t>
      </w:r>
      <w:proofErr w:type="spellEnd"/>
      <w:r w:rsidRPr="00FE022A">
        <w:rPr>
          <w:rFonts w:ascii="Courier New" w:hAnsi="Courier New" w:cs="Courier New"/>
          <w:sz w:val="24"/>
          <w:szCs w:val="24"/>
        </w:rPr>
        <w:t xml:space="preserve"> inside source list 1 interface FastEthernet0/0 overload</w:t>
      </w:r>
    </w:p>
    <w:p w14:paraId="5A95996F"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access-list 1 permit 192.168.1.0 0.0.0.255</w:t>
      </w:r>
    </w:p>
    <w:p w14:paraId="382C2578"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no </w:t>
      </w:r>
      <w:proofErr w:type="spellStart"/>
      <w:r w:rsidRPr="00FE022A">
        <w:rPr>
          <w:rFonts w:ascii="Courier New" w:hAnsi="Courier New" w:cs="Courier New"/>
          <w:sz w:val="24"/>
          <w:szCs w:val="24"/>
        </w:rPr>
        <w:t>cdp</w:t>
      </w:r>
      <w:proofErr w:type="spellEnd"/>
      <w:r w:rsidRPr="00FE022A">
        <w:rPr>
          <w:rFonts w:ascii="Courier New" w:hAnsi="Courier New" w:cs="Courier New"/>
          <w:sz w:val="24"/>
          <w:szCs w:val="24"/>
        </w:rPr>
        <w:t xml:space="preserve"> log mismatch duplex</w:t>
      </w:r>
    </w:p>
    <w:p w14:paraId="65BA34FC"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control-plane</w:t>
      </w:r>
    </w:p>
    <w:p w14:paraId="4D5C9E25" w14:textId="35A5D594" w:rsidR="00E746AC" w:rsidRPr="00FE022A" w:rsidRDefault="00F3431B" w:rsidP="00FE022A">
      <w:pPr>
        <w:rPr>
          <w:rFonts w:ascii="Courier New" w:hAnsi="Courier New" w:cs="Courier New"/>
          <w:sz w:val="24"/>
          <w:szCs w:val="24"/>
        </w:rPr>
      </w:pPr>
      <w:r w:rsidRPr="00FE022A">
        <w:rPr>
          <w:rFonts w:ascii="Courier New" w:hAnsi="Courier New" w:cs="Courier New"/>
          <w:sz w:val="24"/>
          <w:szCs w:val="24"/>
        </w:rPr>
        <w:t>lin</w:t>
      </w:r>
      <w:r w:rsidR="00E746AC" w:rsidRPr="00FE022A">
        <w:rPr>
          <w:rFonts w:ascii="Courier New" w:hAnsi="Courier New" w:cs="Courier New"/>
          <w:sz w:val="24"/>
          <w:szCs w:val="24"/>
        </w:rPr>
        <w:t>e con 0</w:t>
      </w:r>
    </w:p>
    <w:p w14:paraId="752BD7DE"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exec-timeout 0 0</w:t>
      </w:r>
    </w:p>
    <w:p w14:paraId="2E05451A"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privilege level 15</w:t>
      </w:r>
    </w:p>
    <w:p w14:paraId="1B38CE30"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logging synchronous</w:t>
      </w:r>
    </w:p>
    <w:p w14:paraId="6D4AD5CF"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line aux 0</w:t>
      </w:r>
    </w:p>
    <w:p w14:paraId="6AF96640"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exec-timeout 0 0</w:t>
      </w:r>
    </w:p>
    <w:p w14:paraId="7CD48F6C"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privilege level 15</w:t>
      </w:r>
    </w:p>
    <w:p w14:paraId="018F0AEA"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logging synchronous</w:t>
      </w:r>
    </w:p>
    <w:p w14:paraId="67A25D0A"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line </w:t>
      </w:r>
      <w:proofErr w:type="spellStart"/>
      <w:r w:rsidRPr="00FE022A">
        <w:rPr>
          <w:rFonts w:ascii="Courier New" w:hAnsi="Courier New" w:cs="Courier New"/>
          <w:sz w:val="24"/>
          <w:szCs w:val="24"/>
        </w:rPr>
        <w:t>vty</w:t>
      </w:r>
      <w:proofErr w:type="spellEnd"/>
      <w:r w:rsidRPr="00FE022A">
        <w:rPr>
          <w:rFonts w:ascii="Courier New" w:hAnsi="Courier New" w:cs="Courier New"/>
          <w:sz w:val="24"/>
          <w:szCs w:val="24"/>
        </w:rPr>
        <w:t xml:space="preserve"> 0 4</w:t>
      </w:r>
    </w:p>
    <w:p w14:paraId="5AD84503" w14:textId="77777777" w:rsidR="00E746AC" w:rsidRPr="00FE022A" w:rsidRDefault="00E746AC" w:rsidP="00FE022A">
      <w:pPr>
        <w:rPr>
          <w:rFonts w:ascii="Courier New" w:hAnsi="Courier New" w:cs="Courier New"/>
          <w:sz w:val="24"/>
          <w:szCs w:val="24"/>
        </w:rPr>
      </w:pPr>
      <w:r w:rsidRPr="00FE022A">
        <w:rPr>
          <w:rFonts w:ascii="Courier New" w:hAnsi="Courier New" w:cs="Courier New"/>
          <w:sz w:val="24"/>
          <w:szCs w:val="24"/>
        </w:rPr>
        <w:t xml:space="preserve"> login</w:t>
      </w:r>
    </w:p>
    <w:p w14:paraId="412739CF" w14:textId="659126B5" w:rsidR="00A00F79" w:rsidRPr="00FE022A" w:rsidRDefault="00E746AC" w:rsidP="00FE022A">
      <w:pPr>
        <w:rPr>
          <w:rFonts w:ascii="Courier New" w:hAnsi="Courier New" w:cs="Courier New"/>
          <w:sz w:val="24"/>
          <w:szCs w:val="24"/>
        </w:rPr>
        <w:sectPr w:rsidR="00A00F79" w:rsidRPr="00FE022A">
          <w:headerReference w:type="first" r:id="rId93"/>
          <w:pgSz w:w="12240" w:h="15840"/>
          <w:pgMar w:top="1440" w:right="1440" w:bottom="1440" w:left="1440" w:header="720" w:footer="720" w:gutter="0"/>
          <w:pgNumType w:start="0"/>
          <w:cols w:space="720"/>
          <w:titlePg/>
          <w:docGrid w:linePitch="360"/>
        </w:sectPr>
      </w:pPr>
      <w:r w:rsidRPr="00FE022A">
        <w:rPr>
          <w:rFonts w:ascii="Courier New" w:hAnsi="Courier New" w:cs="Courier New"/>
          <w:sz w:val="24"/>
          <w:szCs w:val="24"/>
        </w:rPr>
        <w:t>end</w:t>
      </w:r>
    </w:p>
    <w:p w14:paraId="202A1E9E" w14:textId="4638D0C7" w:rsidR="00B62086" w:rsidRPr="00B62086" w:rsidRDefault="00B62086" w:rsidP="00B62086">
      <w:pPr>
        <w:pStyle w:val="Heading2"/>
        <w:ind w:left="0"/>
        <w:rPr>
          <w:sz w:val="32"/>
          <w:szCs w:val="32"/>
        </w:rPr>
        <w:sectPr w:rsidR="00B62086" w:rsidRPr="00B62086" w:rsidSect="002C330C">
          <w:type w:val="continuous"/>
          <w:pgSz w:w="12240" w:h="15840"/>
          <w:pgMar w:top="1440" w:right="1440" w:bottom="1440" w:left="1440" w:header="720" w:footer="720" w:gutter="0"/>
          <w:pgNumType w:start="0"/>
          <w:cols w:num="2" w:space="720"/>
          <w:titlePg/>
          <w:docGrid w:linePitch="360"/>
        </w:sectPr>
      </w:pPr>
    </w:p>
    <w:p w14:paraId="1AE96FEC" w14:textId="18E18EA5" w:rsidR="00D405CA" w:rsidRDefault="000B4D91" w:rsidP="00D405CA">
      <w:pPr>
        <w:pStyle w:val="Heading2"/>
        <w:jc w:val="right"/>
        <w:rPr>
          <w:sz w:val="36"/>
        </w:rPr>
      </w:pPr>
      <w:r>
        <w:rPr>
          <w:sz w:val="36"/>
        </w:rPr>
        <w:t>Problems</w:t>
      </w:r>
    </w:p>
    <w:p w14:paraId="6192474F" w14:textId="1B3F931E" w:rsidR="00A17082" w:rsidRDefault="00B820CA" w:rsidP="004C29DF">
      <w:pPr>
        <w:rPr>
          <w:sz w:val="24"/>
        </w:rPr>
      </w:pPr>
      <w:r>
        <w:rPr>
          <w:sz w:val="24"/>
        </w:rPr>
        <w:tab/>
      </w:r>
      <w:r w:rsidR="000E031D">
        <w:rPr>
          <w:sz w:val="24"/>
        </w:rPr>
        <w:t xml:space="preserve">I faced quite a few problems while doing this lab. Since I was entering sort of like a new territory in every step, </w:t>
      </w:r>
      <w:r w:rsidR="00311707">
        <w:rPr>
          <w:sz w:val="24"/>
        </w:rPr>
        <w:t>I faced problems in almost every step. The first bit of problems that I faced w</w:t>
      </w:r>
      <w:r w:rsidR="00C80AE9">
        <w:rPr>
          <w:sz w:val="24"/>
        </w:rPr>
        <w:t xml:space="preserve">ere with the working of GNS3. GNS3 is a very complicated software, especially for someone </w:t>
      </w:r>
      <w:r w:rsidR="00F97966">
        <w:rPr>
          <w:sz w:val="24"/>
        </w:rPr>
        <w:t xml:space="preserve">who would have just started on it. I had tried GNS3 in the past before, but gave up on it because of its complicity. </w:t>
      </w:r>
      <w:r w:rsidR="00425079">
        <w:rPr>
          <w:sz w:val="24"/>
        </w:rPr>
        <w:t xml:space="preserve">This time, however, due to the situations, </w:t>
      </w:r>
      <w:r w:rsidR="00C1644D">
        <w:rPr>
          <w:sz w:val="24"/>
        </w:rPr>
        <w:t xml:space="preserve">it became necessary for me to </w:t>
      </w:r>
      <w:r w:rsidR="005937A7">
        <w:rPr>
          <w:sz w:val="24"/>
        </w:rPr>
        <w:t>research</w:t>
      </w:r>
      <w:r w:rsidR="00C1644D">
        <w:rPr>
          <w:sz w:val="24"/>
        </w:rPr>
        <w:t xml:space="preserve"> and get the application up and running. The major problem that I had, which seemed very confusing in the beginning, was the GNS3 VM. Whenever I would start the application, GNS3 would begin searching for the GNS3 V</w:t>
      </w:r>
      <w:r w:rsidR="00272C46">
        <w:rPr>
          <w:sz w:val="24"/>
        </w:rPr>
        <w:t xml:space="preserve">M, and it got very irritating to see </w:t>
      </w:r>
      <w:r w:rsidR="005937A7">
        <w:rPr>
          <w:sz w:val="24"/>
        </w:rPr>
        <w:t>the timeout</w:t>
      </w:r>
      <w:r w:rsidR="00272C46">
        <w:rPr>
          <w:sz w:val="24"/>
        </w:rPr>
        <w:t xml:space="preserve"> warning message</w:t>
      </w:r>
      <w:r w:rsidR="005937A7">
        <w:rPr>
          <w:sz w:val="24"/>
        </w:rPr>
        <w:t xml:space="preserve"> appear</w:t>
      </w:r>
      <w:r w:rsidR="00272C46">
        <w:rPr>
          <w:sz w:val="24"/>
        </w:rPr>
        <w:t xml:space="preserve"> every 5 seconds or so. </w:t>
      </w:r>
      <w:r w:rsidR="005937A7">
        <w:rPr>
          <w:sz w:val="24"/>
        </w:rPr>
        <w:t xml:space="preserve">To solve that problem, I </w:t>
      </w:r>
      <w:r w:rsidR="00CE04E5">
        <w:rPr>
          <w:sz w:val="24"/>
        </w:rPr>
        <w:t xml:space="preserve">researched a bot about GNS3 VM and found it to be a useful resource in the future. I, then, researched for a way to download the GNS3 VM and get it up and running. I found the answers to my question on </w:t>
      </w:r>
      <w:r w:rsidR="00C55619">
        <w:rPr>
          <w:sz w:val="24"/>
        </w:rPr>
        <w:t>GNS3’s website’s FAQ section.</w:t>
      </w:r>
    </w:p>
    <w:p w14:paraId="70FB934D" w14:textId="72EDECF2" w:rsidR="00C55619" w:rsidRDefault="00C55619" w:rsidP="004C29DF">
      <w:pPr>
        <w:rPr>
          <w:sz w:val="24"/>
        </w:rPr>
      </w:pPr>
      <w:r>
        <w:rPr>
          <w:sz w:val="24"/>
        </w:rPr>
        <w:lastRenderedPageBreak/>
        <w:tab/>
        <w:t xml:space="preserve">The second major problem I had was with the selection of the attacking OS. I wanted to </w:t>
      </w:r>
      <w:r w:rsidR="008274D5">
        <w:rPr>
          <w:sz w:val="24"/>
        </w:rPr>
        <w:t xml:space="preserve">experience working with the </w:t>
      </w:r>
      <w:proofErr w:type="spellStart"/>
      <w:r w:rsidR="008274D5">
        <w:rPr>
          <w:sz w:val="24"/>
        </w:rPr>
        <w:t>Deepin</w:t>
      </w:r>
      <w:proofErr w:type="spellEnd"/>
      <w:r w:rsidR="008274D5">
        <w:rPr>
          <w:sz w:val="24"/>
        </w:rPr>
        <w:t xml:space="preserve"> Terminal, and I </w:t>
      </w:r>
      <w:r w:rsidR="001161C0">
        <w:rPr>
          <w:sz w:val="24"/>
        </w:rPr>
        <w:t xml:space="preserve">looked for ways to install it on other Linux OS. I first tried my </w:t>
      </w:r>
      <w:r w:rsidR="006D628C">
        <w:rPr>
          <w:sz w:val="24"/>
        </w:rPr>
        <w:t>luck on</w:t>
      </w:r>
      <w:r w:rsidR="001161C0">
        <w:rPr>
          <w:sz w:val="24"/>
        </w:rPr>
        <w:t xml:space="preserve"> Kali Linux. After researching for a while, I could not find any source, which </w:t>
      </w:r>
      <w:r w:rsidR="006D628C">
        <w:rPr>
          <w:sz w:val="24"/>
        </w:rPr>
        <w:t>would</w:t>
      </w:r>
      <w:r w:rsidR="001161C0">
        <w:rPr>
          <w:sz w:val="24"/>
        </w:rPr>
        <w:t xml:space="preserve"> explain </w:t>
      </w:r>
      <w:r w:rsidR="006D628C">
        <w:rPr>
          <w:sz w:val="24"/>
        </w:rPr>
        <w:t xml:space="preserve">how I could download the DDE elements in Kali. I, then, switched to </w:t>
      </w:r>
      <w:r w:rsidR="00512BC5">
        <w:rPr>
          <w:sz w:val="24"/>
        </w:rPr>
        <w:t>Fedora. It was said that a user can download the DDE elements in Fedora</w:t>
      </w:r>
      <w:r w:rsidR="00A400D0">
        <w:rPr>
          <w:sz w:val="24"/>
        </w:rPr>
        <w:t xml:space="preserve">, and so I did. Fedora, however, had a problem with its workability as it would constantly keep crashing. </w:t>
      </w:r>
      <w:r w:rsidR="009F3463">
        <w:rPr>
          <w:sz w:val="24"/>
        </w:rPr>
        <w:t xml:space="preserve">In the end, I decided to use the </w:t>
      </w:r>
      <w:proofErr w:type="spellStart"/>
      <w:r w:rsidR="009F3463">
        <w:rPr>
          <w:sz w:val="24"/>
        </w:rPr>
        <w:t>Deepin</w:t>
      </w:r>
      <w:proofErr w:type="spellEnd"/>
      <w:r w:rsidR="009F3463">
        <w:rPr>
          <w:sz w:val="24"/>
        </w:rPr>
        <w:t xml:space="preserve"> OS as it would be the best way to </w:t>
      </w:r>
      <w:r w:rsidR="0035792F">
        <w:rPr>
          <w:sz w:val="24"/>
        </w:rPr>
        <w:t>work with the DDE.</w:t>
      </w:r>
    </w:p>
    <w:p w14:paraId="2CA7F81A" w14:textId="39FC1A5D" w:rsidR="0035792F" w:rsidRPr="00866AA4" w:rsidRDefault="0035792F" w:rsidP="004C29DF">
      <w:pPr>
        <w:rPr>
          <w:rFonts w:cstheme="minorHAnsi"/>
          <w:sz w:val="24"/>
        </w:rPr>
      </w:pPr>
      <w:r>
        <w:rPr>
          <w:sz w:val="24"/>
        </w:rPr>
        <w:tab/>
      </w:r>
      <w:r w:rsidR="00B7355B">
        <w:rPr>
          <w:sz w:val="24"/>
        </w:rPr>
        <w:t xml:space="preserve">While </w:t>
      </w:r>
      <w:r w:rsidR="00CD7C10">
        <w:rPr>
          <w:sz w:val="24"/>
        </w:rPr>
        <w:t xml:space="preserve">trying to connect the my </w:t>
      </w:r>
      <w:proofErr w:type="spellStart"/>
      <w:r w:rsidR="00CD7C10">
        <w:rPr>
          <w:sz w:val="24"/>
        </w:rPr>
        <w:t>Deepin</w:t>
      </w:r>
      <w:proofErr w:type="spellEnd"/>
      <w:r w:rsidR="00CD7C10">
        <w:rPr>
          <w:sz w:val="24"/>
        </w:rPr>
        <w:t xml:space="preserve"> OS to the internet through R1, I was confused how I would be able to make adjacen</w:t>
      </w:r>
      <w:r w:rsidR="00B65C9B">
        <w:rPr>
          <w:sz w:val="24"/>
        </w:rPr>
        <w:t>cies with the WAP. While I thought about that process, I realized that the router does not need to create adjacencies with the WAP as it was connected to the GNS3 VM, which was bridged to my physical network</w:t>
      </w:r>
      <w:r w:rsidR="00B55311">
        <w:rPr>
          <w:sz w:val="24"/>
        </w:rPr>
        <w:t xml:space="preserve">, and so I just connected the </w:t>
      </w:r>
      <w:proofErr w:type="spellStart"/>
      <w:r w:rsidR="00B55311">
        <w:rPr>
          <w:sz w:val="24"/>
        </w:rPr>
        <w:t>Deepin</w:t>
      </w:r>
      <w:proofErr w:type="spellEnd"/>
      <w:r w:rsidR="00B55311">
        <w:rPr>
          <w:sz w:val="24"/>
        </w:rPr>
        <w:t xml:space="preserve"> VM to R1 and </w:t>
      </w:r>
      <w:r w:rsidR="00673F99">
        <w:rPr>
          <w:sz w:val="24"/>
        </w:rPr>
        <w:t xml:space="preserve">configured the network interface on </w:t>
      </w:r>
      <w:proofErr w:type="spellStart"/>
      <w:r w:rsidR="00673F99">
        <w:rPr>
          <w:sz w:val="24"/>
        </w:rPr>
        <w:t>Deepin</w:t>
      </w:r>
      <w:proofErr w:type="spellEnd"/>
      <w:r w:rsidR="00673F99">
        <w:rPr>
          <w:sz w:val="24"/>
        </w:rPr>
        <w:t xml:space="preserve">, with the hopes of connecting it to the internet. That was not sufficient, however. </w:t>
      </w:r>
      <w:r w:rsidR="009C15A5">
        <w:rPr>
          <w:sz w:val="24"/>
        </w:rPr>
        <w:t xml:space="preserve">I, later realized, that I needed to do some sort of NAT on R1 </w:t>
      </w:r>
      <w:r w:rsidR="00491C7A">
        <w:rPr>
          <w:sz w:val="24"/>
        </w:rPr>
        <w:t xml:space="preserve">to have the </w:t>
      </w:r>
      <w:proofErr w:type="spellStart"/>
      <w:r w:rsidR="00491C7A">
        <w:rPr>
          <w:sz w:val="24"/>
        </w:rPr>
        <w:t>Deepin</w:t>
      </w:r>
      <w:proofErr w:type="spellEnd"/>
      <w:r w:rsidR="00491C7A">
        <w:rPr>
          <w:sz w:val="24"/>
        </w:rPr>
        <w:t xml:space="preserve"> VM connect to the internet. After I completed </w:t>
      </w:r>
      <w:r w:rsidR="002E5D58">
        <w:rPr>
          <w:sz w:val="24"/>
        </w:rPr>
        <w:t xml:space="preserve">performing NAT on R1, my </w:t>
      </w:r>
      <w:proofErr w:type="spellStart"/>
      <w:r w:rsidR="002E5D58">
        <w:rPr>
          <w:sz w:val="24"/>
        </w:rPr>
        <w:t>Deepin</w:t>
      </w:r>
      <w:proofErr w:type="spellEnd"/>
      <w:r w:rsidR="002E5D58">
        <w:rPr>
          <w:sz w:val="24"/>
        </w:rPr>
        <w:t xml:space="preserve"> VM could connect to the internet.</w:t>
      </w:r>
    </w:p>
    <w:p w14:paraId="62EAC769" w14:textId="6683A90D" w:rsidR="003246E5" w:rsidRDefault="00342C1A" w:rsidP="003246E5">
      <w:pPr>
        <w:pStyle w:val="Heading2"/>
        <w:jc w:val="right"/>
        <w:rPr>
          <w:sz w:val="36"/>
        </w:rPr>
      </w:pPr>
      <w:r>
        <w:rPr>
          <w:sz w:val="36"/>
        </w:rPr>
        <w:t>Conclusion</w:t>
      </w:r>
    </w:p>
    <w:p w14:paraId="3920B57A" w14:textId="4D2B8E89" w:rsidR="00445F9C" w:rsidRDefault="000032A4" w:rsidP="00597211">
      <w:pPr>
        <w:ind w:firstLine="648"/>
        <w:rPr>
          <w:sz w:val="24"/>
        </w:rPr>
      </w:pPr>
      <w:r>
        <w:rPr>
          <w:sz w:val="24"/>
        </w:rPr>
        <w:t>DoS</w:t>
      </w:r>
      <w:r w:rsidR="00960F44">
        <w:rPr>
          <w:sz w:val="24"/>
        </w:rPr>
        <w:t xml:space="preserve"> is usually aligned with hacking or heinous cyber-attacks. </w:t>
      </w:r>
      <w:r w:rsidR="0058720E">
        <w:rPr>
          <w:sz w:val="24"/>
        </w:rPr>
        <w:t xml:space="preserve">It is probably one of the most dangerous attacks that can happen on a network. </w:t>
      </w:r>
      <w:r w:rsidR="003C062B">
        <w:rPr>
          <w:sz w:val="24"/>
        </w:rPr>
        <w:t xml:space="preserve">Of course, the intention behind doing this lab was not to learn this skill to become a professional cybercriminal. </w:t>
      </w:r>
      <w:r w:rsidR="00C45F9F">
        <w:rPr>
          <w:sz w:val="24"/>
        </w:rPr>
        <w:t xml:space="preserve">Although DoS attacks are very difficult to mitigate, but it is still possible. Every </w:t>
      </w:r>
      <w:r w:rsidR="00302847">
        <w:rPr>
          <w:sz w:val="24"/>
        </w:rPr>
        <w:t xml:space="preserve">DoS attack can be mitigated or eliminated using different tactics and methods, but there are a dew basics. </w:t>
      </w:r>
      <w:r w:rsidR="00F53929">
        <w:rPr>
          <w:sz w:val="24"/>
        </w:rPr>
        <w:t xml:space="preserve">To start with this explanation, I would like to explain how one could prevent a Wi-Fi </w:t>
      </w:r>
      <w:proofErr w:type="spellStart"/>
      <w:r w:rsidR="00F53929">
        <w:rPr>
          <w:sz w:val="24"/>
        </w:rPr>
        <w:t>Deauth</w:t>
      </w:r>
      <w:proofErr w:type="spellEnd"/>
      <w:r w:rsidR="00F53929">
        <w:rPr>
          <w:sz w:val="24"/>
        </w:rPr>
        <w:t xml:space="preserve"> attack</w:t>
      </w:r>
      <w:r w:rsidR="00970877">
        <w:rPr>
          <w:sz w:val="24"/>
        </w:rPr>
        <w:t>.</w:t>
      </w:r>
    </w:p>
    <w:p w14:paraId="1B07EA20" w14:textId="72FF659A" w:rsidR="00970877" w:rsidRDefault="00970877" w:rsidP="00970877">
      <w:pPr>
        <w:rPr>
          <w:sz w:val="24"/>
        </w:rPr>
      </w:pPr>
      <w:r>
        <w:rPr>
          <w:sz w:val="24"/>
        </w:rPr>
        <w:tab/>
        <w:t>WPA2-AES encryption is deemed to be the best encryption to this date, and there</w:t>
      </w:r>
      <w:r w:rsidR="006606BE">
        <w:rPr>
          <w:sz w:val="24"/>
        </w:rPr>
        <w:t xml:space="preserve"> is</w:t>
      </w:r>
      <w:r w:rsidR="005C7E5F">
        <w:rPr>
          <w:sz w:val="24"/>
        </w:rPr>
        <w:t xml:space="preserve"> almost no way of cracking the encryption. The attack that was done in this lab, happened due to a weak encryption. </w:t>
      </w:r>
      <w:r w:rsidR="00B27035">
        <w:rPr>
          <w:sz w:val="24"/>
        </w:rPr>
        <w:t xml:space="preserve">Now, one must just rely on encryption methods. The best way to prevent </w:t>
      </w:r>
      <w:r w:rsidR="00406A32">
        <w:rPr>
          <w:sz w:val="24"/>
        </w:rPr>
        <w:t xml:space="preserve">the attack done in this lab is to have one’s WAP encrypted with the best encryption and </w:t>
      </w:r>
      <w:r w:rsidR="009C0E96">
        <w:rPr>
          <w:sz w:val="24"/>
        </w:rPr>
        <w:t>place a firewall with the correct configuration between the ISP site and the WAP. A firewall with the correct configuration can help in many ways.</w:t>
      </w:r>
      <w:r w:rsidR="001024E7">
        <w:rPr>
          <w:sz w:val="24"/>
        </w:rPr>
        <w:t xml:space="preserve"> If this attack has taken place on a person’s WAP, however, then they should </w:t>
      </w:r>
      <w:r w:rsidR="007C25E8">
        <w:rPr>
          <w:sz w:val="24"/>
        </w:rPr>
        <w:t>unplug the WAP and follow all the mentioned prevention methods.</w:t>
      </w:r>
    </w:p>
    <w:p w14:paraId="4AE9C6DF" w14:textId="0CC9D188" w:rsidR="001812AC" w:rsidRPr="00342C1A" w:rsidRDefault="001812AC" w:rsidP="00970877">
      <w:pPr>
        <w:rPr>
          <w:sz w:val="24"/>
        </w:rPr>
      </w:pPr>
      <w:r>
        <w:rPr>
          <w:sz w:val="24"/>
        </w:rPr>
        <w:tab/>
        <w:t xml:space="preserve">Although DoS has become widely popular thanks to </w:t>
      </w:r>
      <w:r w:rsidR="009A32AC">
        <w:rPr>
          <w:sz w:val="24"/>
        </w:rPr>
        <w:t>a few television series and movies</w:t>
      </w:r>
      <w:r w:rsidR="00F72F57">
        <w:rPr>
          <w:sz w:val="24"/>
        </w:rPr>
        <w:t xml:space="preserve">, which have also influenced </w:t>
      </w:r>
      <w:r w:rsidR="00FF776A">
        <w:rPr>
          <w:sz w:val="24"/>
        </w:rPr>
        <w:t xml:space="preserve">some kids and teenagers to learn the skill and use it to cause some ruckus, it takes a smart brain to </w:t>
      </w:r>
      <w:r w:rsidR="00481D70">
        <w:rPr>
          <w:sz w:val="24"/>
        </w:rPr>
        <w:t xml:space="preserve">stop the attack. I believe that the first </w:t>
      </w:r>
      <w:r w:rsidR="00D83D24">
        <w:rPr>
          <w:sz w:val="24"/>
        </w:rPr>
        <w:t>and foremost step that a person should follow while getting affected by DoS/DDoS attack is to calm themselves down and think</w:t>
      </w:r>
      <w:r w:rsidR="00EC5199">
        <w:rPr>
          <w:sz w:val="24"/>
        </w:rPr>
        <w:t>.</w:t>
      </w:r>
      <w:r w:rsidR="00617BF9">
        <w:rPr>
          <w:sz w:val="24"/>
        </w:rPr>
        <w:t xml:space="preserve"> Stopping these attacks, depends solely on </w:t>
      </w:r>
      <w:r w:rsidR="001B6DD9">
        <w:rPr>
          <w:sz w:val="24"/>
        </w:rPr>
        <w:t xml:space="preserve">strategies. </w:t>
      </w:r>
      <w:r w:rsidR="00FF40AA">
        <w:rPr>
          <w:sz w:val="24"/>
        </w:rPr>
        <w:t>Even a normal approach like implementing access lists can save a network from getting affected by a DoS attack.</w:t>
      </w:r>
      <w:r w:rsidR="007C0D7D">
        <w:rPr>
          <w:sz w:val="24"/>
        </w:rPr>
        <w:t xml:space="preserve"> The intention behind doing this lab was to understand how these attacks work and understand how </w:t>
      </w:r>
      <w:r w:rsidR="00471E30">
        <w:rPr>
          <w:sz w:val="24"/>
        </w:rPr>
        <w:t>we can save ourselves from them if it happens to take place on our network/devices.</w:t>
      </w:r>
    </w:p>
    <w:sectPr w:rsidR="001812AC" w:rsidRPr="00342C1A" w:rsidSect="002C330C">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87F04" w14:textId="77777777" w:rsidR="008015F5" w:rsidRDefault="008015F5">
      <w:r>
        <w:separator/>
      </w:r>
    </w:p>
    <w:p w14:paraId="157D8357" w14:textId="77777777" w:rsidR="008015F5" w:rsidRDefault="008015F5"/>
  </w:endnote>
  <w:endnote w:type="continuationSeparator" w:id="0">
    <w:p w14:paraId="0AC3466D" w14:textId="77777777" w:rsidR="008015F5" w:rsidRDefault="008015F5">
      <w:r>
        <w:continuationSeparator/>
      </w:r>
    </w:p>
    <w:p w14:paraId="00717FC5" w14:textId="77777777" w:rsidR="008015F5" w:rsidRDefault="008015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F03B9" w14:textId="77777777" w:rsidR="008015F5" w:rsidRDefault="008015F5">
      <w:r>
        <w:separator/>
      </w:r>
    </w:p>
    <w:p w14:paraId="388ED894" w14:textId="77777777" w:rsidR="008015F5" w:rsidRDefault="008015F5"/>
  </w:footnote>
  <w:footnote w:type="continuationSeparator" w:id="0">
    <w:p w14:paraId="2D25CA66" w14:textId="77777777" w:rsidR="008015F5" w:rsidRDefault="008015F5">
      <w:r>
        <w:continuationSeparator/>
      </w:r>
    </w:p>
    <w:p w14:paraId="1DD27BC1" w14:textId="77777777" w:rsidR="008015F5" w:rsidRDefault="008015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CB04A" w14:textId="77777777" w:rsidR="00F44D2A" w:rsidRDefault="00F44D2A">
    <w:pPr>
      <w:pStyle w:val="Header"/>
    </w:pPr>
    <w:r>
      <w:rPr>
        <w:noProof/>
        <w:lang w:eastAsia="en-US"/>
      </w:rPr>
      <mc:AlternateContent>
        <mc:Choice Requires="wpg">
          <w:drawing>
            <wp:anchor distT="0" distB="0" distL="114300" distR="114300" simplePos="0" relativeHeight="251659264" behindDoc="1" locked="0" layoutInCell="1" allowOverlap="1" wp14:anchorId="5B16511A" wp14:editId="3DB52E6B">
              <wp:simplePos x="0" y="0"/>
              <wp:positionH relativeFrom="page">
                <wp:posOffset>352425</wp:posOffset>
              </wp:positionH>
              <wp:positionV relativeFrom="page">
                <wp:posOffset>457200</wp:posOffset>
              </wp:positionV>
              <wp:extent cx="228600" cy="9144000"/>
              <wp:effectExtent l="0" t="0" r="3175" b="635"/>
              <wp:wrapNone/>
              <wp:docPr id="2" name="Group 2" descr="Decorative sidebar for cover page "/>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 name="Rectangle 3" descr="Decorative sidebar"/>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descr="Decorative sidebar"/>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D61DDC6" id="Group 2" o:spid="_x0000_s1026" alt="Decorative sidebar for cover page " style="position:absolute;margin-left:27.75pt;margin-top:36pt;width:18pt;height:10in;z-index:-251657216;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">
              <v:rect id="Rectangle 3" o:spid="_x0000_s1027" alt="Decorative sidebar"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" fillcolor="#dd8047 [3205]" stroked="f" strokeweight="1pt"/>
              <v:rect id="Rectangle 5" o:spid="_x0000_s1028" alt="Decorative sidebar"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" fillcolor="#94b6d2 [3204]" stroked="f" strokeweight="1pt">
                <o:lock v:ext="edit" aspectratio="t"/>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1AAEFE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9CA51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3E6C52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78F4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68289A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6DE660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A8607C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F88D0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3096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A91AFF"/>
    <w:multiLevelType w:val="hybridMultilevel"/>
    <w:tmpl w:val="758CDDF6"/>
    <w:lvl w:ilvl="0" w:tplc="C6AC55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3844B1"/>
    <w:multiLevelType w:val="hybridMultilevel"/>
    <w:tmpl w:val="61A0CCAE"/>
    <w:lvl w:ilvl="0" w:tplc="6B0882C0">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 w15:restartNumberingAfterBreak="0">
    <w:nsid w:val="17053E42"/>
    <w:multiLevelType w:val="hybridMultilevel"/>
    <w:tmpl w:val="82848A1A"/>
    <w:lvl w:ilvl="0" w:tplc="CC6833DA">
      <w:start w:val="1"/>
      <w:numFmt w:val="decimal"/>
      <w:lvlText w:val="%1."/>
      <w:lvlJc w:val="left"/>
      <w:pPr>
        <w:ind w:left="432" w:hanging="360"/>
      </w:pPr>
      <w:rPr>
        <w:rFonts w:asciiTheme="minorHAnsi" w:hAnsiTheme="minorHAnsi" w:cstheme="minorBidi"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15:restartNumberingAfterBreak="0">
    <w:nsid w:val="1B3906AB"/>
    <w:multiLevelType w:val="hybridMultilevel"/>
    <w:tmpl w:val="5F884270"/>
    <w:lvl w:ilvl="0" w:tplc="1EA29C2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7A453D"/>
    <w:multiLevelType w:val="hybridMultilevel"/>
    <w:tmpl w:val="1382AAFE"/>
    <w:lvl w:ilvl="0" w:tplc="3D3A6A9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5"/>
  </w:num>
  <w:num w:numId="13">
    <w:abstractNumId w:val="13"/>
  </w:num>
  <w:num w:numId="14">
    <w:abstractNumId w:val="10"/>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DF0"/>
    <w:rsid w:val="000009CE"/>
    <w:rsid w:val="00001F3D"/>
    <w:rsid w:val="0000262A"/>
    <w:rsid w:val="000032A4"/>
    <w:rsid w:val="000112C9"/>
    <w:rsid w:val="00011604"/>
    <w:rsid w:val="00012838"/>
    <w:rsid w:val="0001527E"/>
    <w:rsid w:val="000159CE"/>
    <w:rsid w:val="000173C4"/>
    <w:rsid w:val="00017531"/>
    <w:rsid w:val="000320B5"/>
    <w:rsid w:val="00033702"/>
    <w:rsid w:val="000348C5"/>
    <w:rsid w:val="00035125"/>
    <w:rsid w:val="00035C80"/>
    <w:rsid w:val="00037949"/>
    <w:rsid w:val="000432B7"/>
    <w:rsid w:val="000475CD"/>
    <w:rsid w:val="000478A0"/>
    <w:rsid w:val="00053102"/>
    <w:rsid w:val="00056287"/>
    <w:rsid w:val="00062B1B"/>
    <w:rsid w:val="00062B9B"/>
    <w:rsid w:val="00067E02"/>
    <w:rsid w:val="00071E36"/>
    <w:rsid w:val="00076546"/>
    <w:rsid w:val="00077EA9"/>
    <w:rsid w:val="00080540"/>
    <w:rsid w:val="000816A8"/>
    <w:rsid w:val="00084AD3"/>
    <w:rsid w:val="00087ED3"/>
    <w:rsid w:val="00090D9F"/>
    <w:rsid w:val="00091C12"/>
    <w:rsid w:val="000934D1"/>
    <w:rsid w:val="00093569"/>
    <w:rsid w:val="000944FD"/>
    <w:rsid w:val="00097C88"/>
    <w:rsid w:val="000A2532"/>
    <w:rsid w:val="000A31E4"/>
    <w:rsid w:val="000A34BF"/>
    <w:rsid w:val="000A378E"/>
    <w:rsid w:val="000A4C5C"/>
    <w:rsid w:val="000A60A2"/>
    <w:rsid w:val="000B091A"/>
    <w:rsid w:val="000B09EF"/>
    <w:rsid w:val="000B3255"/>
    <w:rsid w:val="000B464F"/>
    <w:rsid w:val="000B4C1F"/>
    <w:rsid w:val="000B4D91"/>
    <w:rsid w:val="000B593D"/>
    <w:rsid w:val="000B6846"/>
    <w:rsid w:val="000C17BC"/>
    <w:rsid w:val="000C1B45"/>
    <w:rsid w:val="000C51F4"/>
    <w:rsid w:val="000C6329"/>
    <w:rsid w:val="000C7761"/>
    <w:rsid w:val="000C7D6A"/>
    <w:rsid w:val="000D13B3"/>
    <w:rsid w:val="000D464A"/>
    <w:rsid w:val="000D6F08"/>
    <w:rsid w:val="000D736E"/>
    <w:rsid w:val="000E031D"/>
    <w:rsid w:val="000E28DC"/>
    <w:rsid w:val="000E4A81"/>
    <w:rsid w:val="000E5EFC"/>
    <w:rsid w:val="000E6216"/>
    <w:rsid w:val="000F71A7"/>
    <w:rsid w:val="001024E7"/>
    <w:rsid w:val="00102B19"/>
    <w:rsid w:val="00102E94"/>
    <w:rsid w:val="00102FE1"/>
    <w:rsid w:val="001035B7"/>
    <w:rsid w:val="00107CB6"/>
    <w:rsid w:val="001161C0"/>
    <w:rsid w:val="001167C5"/>
    <w:rsid w:val="00117095"/>
    <w:rsid w:val="00120DD2"/>
    <w:rsid w:val="00121114"/>
    <w:rsid w:val="00123D0B"/>
    <w:rsid w:val="0012741E"/>
    <w:rsid w:val="00127889"/>
    <w:rsid w:val="001313E8"/>
    <w:rsid w:val="0013175F"/>
    <w:rsid w:val="0013333F"/>
    <w:rsid w:val="001335B8"/>
    <w:rsid w:val="00133D16"/>
    <w:rsid w:val="001351BE"/>
    <w:rsid w:val="00142EAB"/>
    <w:rsid w:val="0014741A"/>
    <w:rsid w:val="00150FF1"/>
    <w:rsid w:val="0015313D"/>
    <w:rsid w:val="00155818"/>
    <w:rsid w:val="00156CC3"/>
    <w:rsid w:val="00160C12"/>
    <w:rsid w:val="00161FAD"/>
    <w:rsid w:val="001620E4"/>
    <w:rsid w:val="0016614E"/>
    <w:rsid w:val="0016696C"/>
    <w:rsid w:val="00167543"/>
    <w:rsid w:val="00170842"/>
    <w:rsid w:val="001728EE"/>
    <w:rsid w:val="00175572"/>
    <w:rsid w:val="001755C7"/>
    <w:rsid w:val="001812AC"/>
    <w:rsid w:val="0018217A"/>
    <w:rsid w:val="00182354"/>
    <w:rsid w:val="001830DD"/>
    <w:rsid w:val="00183E72"/>
    <w:rsid w:val="00185C0F"/>
    <w:rsid w:val="00192315"/>
    <w:rsid w:val="0019231D"/>
    <w:rsid w:val="0019314C"/>
    <w:rsid w:val="00193898"/>
    <w:rsid w:val="00193A11"/>
    <w:rsid w:val="001952A1"/>
    <w:rsid w:val="00197FB8"/>
    <w:rsid w:val="001A0315"/>
    <w:rsid w:val="001A2507"/>
    <w:rsid w:val="001A3859"/>
    <w:rsid w:val="001A51B5"/>
    <w:rsid w:val="001A5D9E"/>
    <w:rsid w:val="001A5F8F"/>
    <w:rsid w:val="001A61CB"/>
    <w:rsid w:val="001B233A"/>
    <w:rsid w:val="001B34EE"/>
    <w:rsid w:val="001B3774"/>
    <w:rsid w:val="001B5E7D"/>
    <w:rsid w:val="001B6DD9"/>
    <w:rsid w:val="001B71EE"/>
    <w:rsid w:val="001C0733"/>
    <w:rsid w:val="001C27C1"/>
    <w:rsid w:val="001C2A92"/>
    <w:rsid w:val="001C328F"/>
    <w:rsid w:val="001C7B3A"/>
    <w:rsid w:val="001D0A3A"/>
    <w:rsid w:val="001E181E"/>
    <w:rsid w:val="001E2254"/>
    <w:rsid w:val="001E236A"/>
    <w:rsid w:val="001E29F4"/>
    <w:rsid w:val="001E55FE"/>
    <w:rsid w:val="001E57A5"/>
    <w:rsid w:val="001E5AA1"/>
    <w:rsid w:val="001F378C"/>
    <w:rsid w:val="001F3E9B"/>
    <w:rsid w:val="001F4A1E"/>
    <w:rsid w:val="001F57ED"/>
    <w:rsid w:val="001F5BD3"/>
    <w:rsid w:val="001F6AF2"/>
    <w:rsid w:val="00201012"/>
    <w:rsid w:val="002042A7"/>
    <w:rsid w:val="00204C42"/>
    <w:rsid w:val="002058EE"/>
    <w:rsid w:val="00206381"/>
    <w:rsid w:val="00210DF0"/>
    <w:rsid w:val="002113D5"/>
    <w:rsid w:val="0021151D"/>
    <w:rsid w:val="002169F3"/>
    <w:rsid w:val="0021718E"/>
    <w:rsid w:val="002278C2"/>
    <w:rsid w:val="00230073"/>
    <w:rsid w:val="0023119A"/>
    <w:rsid w:val="00232637"/>
    <w:rsid w:val="00234361"/>
    <w:rsid w:val="00234C72"/>
    <w:rsid w:val="00234DB2"/>
    <w:rsid w:val="00237051"/>
    <w:rsid w:val="00237EDE"/>
    <w:rsid w:val="0024201E"/>
    <w:rsid w:val="00243955"/>
    <w:rsid w:val="0024397A"/>
    <w:rsid w:val="00243BCB"/>
    <w:rsid w:val="002442CD"/>
    <w:rsid w:val="00245A12"/>
    <w:rsid w:val="0025080E"/>
    <w:rsid w:val="0025141E"/>
    <w:rsid w:val="00252A67"/>
    <w:rsid w:val="00256954"/>
    <w:rsid w:val="0026183D"/>
    <w:rsid w:val="0026390E"/>
    <w:rsid w:val="00265DDA"/>
    <w:rsid w:val="00266104"/>
    <w:rsid w:val="00267356"/>
    <w:rsid w:val="00267417"/>
    <w:rsid w:val="00270BA9"/>
    <w:rsid w:val="00271343"/>
    <w:rsid w:val="00272966"/>
    <w:rsid w:val="00272C46"/>
    <w:rsid w:val="00273DB3"/>
    <w:rsid w:val="00274B77"/>
    <w:rsid w:val="0027752A"/>
    <w:rsid w:val="00287AA8"/>
    <w:rsid w:val="00291CA5"/>
    <w:rsid w:val="00291DF5"/>
    <w:rsid w:val="002935F4"/>
    <w:rsid w:val="00294590"/>
    <w:rsid w:val="002A2522"/>
    <w:rsid w:val="002B1FDA"/>
    <w:rsid w:val="002B21AE"/>
    <w:rsid w:val="002B3FE3"/>
    <w:rsid w:val="002B4E7B"/>
    <w:rsid w:val="002C108A"/>
    <w:rsid w:val="002C1318"/>
    <w:rsid w:val="002C277C"/>
    <w:rsid w:val="002C2790"/>
    <w:rsid w:val="002C330C"/>
    <w:rsid w:val="002C3B1E"/>
    <w:rsid w:val="002C66A4"/>
    <w:rsid w:val="002C78B7"/>
    <w:rsid w:val="002C7A1D"/>
    <w:rsid w:val="002D1ACD"/>
    <w:rsid w:val="002D48BA"/>
    <w:rsid w:val="002D4C6A"/>
    <w:rsid w:val="002D5378"/>
    <w:rsid w:val="002D7510"/>
    <w:rsid w:val="002D75DB"/>
    <w:rsid w:val="002E0153"/>
    <w:rsid w:val="002E12D7"/>
    <w:rsid w:val="002E32AC"/>
    <w:rsid w:val="002E3A83"/>
    <w:rsid w:val="002E42A5"/>
    <w:rsid w:val="002E5D58"/>
    <w:rsid w:val="002E5D61"/>
    <w:rsid w:val="002E7BB2"/>
    <w:rsid w:val="002F0F3C"/>
    <w:rsid w:val="002F1ADA"/>
    <w:rsid w:val="002F1C62"/>
    <w:rsid w:val="002F1CFA"/>
    <w:rsid w:val="002F22E0"/>
    <w:rsid w:val="002F4105"/>
    <w:rsid w:val="002F4B12"/>
    <w:rsid w:val="002F740E"/>
    <w:rsid w:val="00301197"/>
    <w:rsid w:val="00302847"/>
    <w:rsid w:val="003072EF"/>
    <w:rsid w:val="00311707"/>
    <w:rsid w:val="00312606"/>
    <w:rsid w:val="00312DD5"/>
    <w:rsid w:val="00313CBB"/>
    <w:rsid w:val="003141AD"/>
    <w:rsid w:val="003150E9"/>
    <w:rsid w:val="003167A1"/>
    <w:rsid w:val="00316808"/>
    <w:rsid w:val="00317825"/>
    <w:rsid w:val="00321E35"/>
    <w:rsid w:val="00322B5D"/>
    <w:rsid w:val="00322F6E"/>
    <w:rsid w:val="003246E5"/>
    <w:rsid w:val="00330E5F"/>
    <w:rsid w:val="003313B8"/>
    <w:rsid w:val="00331F97"/>
    <w:rsid w:val="00332728"/>
    <w:rsid w:val="00332B6C"/>
    <w:rsid w:val="00333535"/>
    <w:rsid w:val="00333A7B"/>
    <w:rsid w:val="0033593E"/>
    <w:rsid w:val="00335AAC"/>
    <w:rsid w:val="00335D42"/>
    <w:rsid w:val="00337A25"/>
    <w:rsid w:val="003429BA"/>
    <w:rsid w:val="00342A80"/>
    <w:rsid w:val="00342C1A"/>
    <w:rsid w:val="003434B2"/>
    <w:rsid w:val="00344F63"/>
    <w:rsid w:val="003451D6"/>
    <w:rsid w:val="00351C23"/>
    <w:rsid w:val="003521EC"/>
    <w:rsid w:val="00352E5F"/>
    <w:rsid w:val="00355975"/>
    <w:rsid w:val="00357868"/>
    <w:rsid w:val="0035792F"/>
    <w:rsid w:val="00360E85"/>
    <w:rsid w:val="00361EFF"/>
    <w:rsid w:val="00362185"/>
    <w:rsid w:val="00363AC0"/>
    <w:rsid w:val="00365639"/>
    <w:rsid w:val="00370796"/>
    <w:rsid w:val="00372D5D"/>
    <w:rsid w:val="00373EFB"/>
    <w:rsid w:val="0037790D"/>
    <w:rsid w:val="00377E5B"/>
    <w:rsid w:val="00384FA7"/>
    <w:rsid w:val="003856E4"/>
    <w:rsid w:val="00391FBB"/>
    <w:rsid w:val="003A03E4"/>
    <w:rsid w:val="003A0567"/>
    <w:rsid w:val="003A1119"/>
    <w:rsid w:val="003A2D08"/>
    <w:rsid w:val="003A3E57"/>
    <w:rsid w:val="003A513F"/>
    <w:rsid w:val="003A5E61"/>
    <w:rsid w:val="003B2AF9"/>
    <w:rsid w:val="003B3454"/>
    <w:rsid w:val="003B3720"/>
    <w:rsid w:val="003B3EFF"/>
    <w:rsid w:val="003C062B"/>
    <w:rsid w:val="003C6C3F"/>
    <w:rsid w:val="003D03F4"/>
    <w:rsid w:val="003D1FFB"/>
    <w:rsid w:val="003D461D"/>
    <w:rsid w:val="003D5061"/>
    <w:rsid w:val="003D5C37"/>
    <w:rsid w:val="003D5C3D"/>
    <w:rsid w:val="003D771B"/>
    <w:rsid w:val="003E04B6"/>
    <w:rsid w:val="003E12D1"/>
    <w:rsid w:val="003E5A60"/>
    <w:rsid w:val="003F001D"/>
    <w:rsid w:val="003F0A4A"/>
    <w:rsid w:val="003F2067"/>
    <w:rsid w:val="003F2110"/>
    <w:rsid w:val="003F3F40"/>
    <w:rsid w:val="003F454F"/>
    <w:rsid w:val="003F5A37"/>
    <w:rsid w:val="003F66D2"/>
    <w:rsid w:val="00400427"/>
    <w:rsid w:val="004013FE"/>
    <w:rsid w:val="00404BC9"/>
    <w:rsid w:val="00404BDF"/>
    <w:rsid w:val="00406A32"/>
    <w:rsid w:val="00412DF0"/>
    <w:rsid w:val="00413E2C"/>
    <w:rsid w:val="004154FB"/>
    <w:rsid w:val="00424606"/>
    <w:rsid w:val="00425079"/>
    <w:rsid w:val="004265A5"/>
    <w:rsid w:val="00426988"/>
    <w:rsid w:val="0042761D"/>
    <w:rsid w:val="00430857"/>
    <w:rsid w:val="004327AE"/>
    <w:rsid w:val="00432BF2"/>
    <w:rsid w:val="004378B3"/>
    <w:rsid w:val="004400BC"/>
    <w:rsid w:val="00442476"/>
    <w:rsid w:val="00442EBA"/>
    <w:rsid w:val="004445E2"/>
    <w:rsid w:val="0044566C"/>
    <w:rsid w:val="00445F9C"/>
    <w:rsid w:val="004507A7"/>
    <w:rsid w:val="004534A5"/>
    <w:rsid w:val="00453B16"/>
    <w:rsid w:val="004543D7"/>
    <w:rsid w:val="00455956"/>
    <w:rsid w:val="004566FA"/>
    <w:rsid w:val="00457679"/>
    <w:rsid w:val="004621D0"/>
    <w:rsid w:val="00464287"/>
    <w:rsid w:val="00466094"/>
    <w:rsid w:val="0047032D"/>
    <w:rsid w:val="00471E30"/>
    <w:rsid w:val="00473A0A"/>
    <w:rsid w:val="00474487"/>
    <w:rsid w:val="00474E35"/>
    <w:rsid w:val="004759F2"/>
    <w:rsid w:val="00476CA6"/>
    <w:rsid w:val="00481AB0"/>
    <w:rsid w:val="00481D70"/>
    <w:rsid w:val="00483731"/>
    <w:rsid w:val="00483FFE"/>
    <w:rsid w:val="00486CE1"/>
    <w:rsid w:val="00487AAE"/>
    <w:rsid w:val="0049060E"/>
    <w:rsid w:val="00490D1A"/>
    <w:rsid w:val="004911B6"/>
    <w:rsid w:val="00491C7A"/>
    <w:rsid w:val="00491D34"/>
    <w:rsid w:val="00495232"/>
    <w:rsid w:val="00497365"/>
    <w:rsid w:val="00497C74"/>
    <w:rsid w:val="004A08CB"/>
    <w:rsid w:val="004A136B"/>
    <w:rsid w:val="004A2A37"/>
    <w:rsid w:val="004A384B"/>
    <w:rsid w:val="004A43F1"/>
    <w:rsid w:val="004A4EC4"/>
    <w:rsid w:val="004B0523"/>
    <w:rsid w:val="004B25B1"/>
    <w:rsid w:val="004B2CD7"/>
    <w:rsid w:val="004B316C"/>
    <w:rsid w:val="004B360E"/>
    <w:rsid w:val="004B46C8"/>
    <w:rsid w:val="004C0790"/>
    <w:rsid w:val="004C1FF1"/>
    <w:rsid w:val="004C29DF"/>
    <w:rsid w:val="004C2AFA"/>
    <w:rsid w:val="004C722A"/>
    <w:rsid w:val="004D3021"/>
    <w:rsid w:val="004D314C"/>
    <w:rsid w:val="004D37B7"/>
    <w:rsid w:val="004D4506"/>
    <w:rsid w:val="004D5E43"/>
    <w:rsid w:val="004D7763"/>
    <w:rsid w:val="004E139A"/>
    <w:rsid w:val="004F1EBC"/>
    <w:rsid w:val="004F2892"/>
    <w:rsid w:val="004F4235"/>
    <w:rsid w:val="004F531B"/>
    <w:rsid w:val="004F59F8"/>
    <w:rsid w:val="004F7F66"/>
    <w:rsid w:val="005007E7"/>
    <w:rsid w:val="0050197C"/>
    <w:rsid w:val="00502A35"/>
    <w:rsid w:val="00504D0B"/>
    <w:rsid w:val="00505654"/>
    <w:rsid w:val="00507684"/>
    <w:rsid w:val="00507D8E"/>
    <w:rsid w:val="005110FB"/>
    <w:rsid w:val="00511AE7"/>
    <w:rsid w:val="00512BC5"/>
    <w:rsid w:val="00514868"/>
    <w:rsid w:val="00515BB9"/>
    <w:rsid w:val="0051679B"/>
    <w:rsid w:val="00516DD3"/>
    <w:rsid w:val="00516F5B"/>
    <w:rsid w:val="00520BC7"/>
    <w:rsid w:val="005210D8"/>
    <w:rsid w:val="005239C9"/>
    <w:rsid w:val="00523A1A"/>
    <w:rsid w:val="0052728A"/>
    <w:rsid w:val="005301B6"/>
    <w:rsid w:val="005304AF"/>
    <w:rsid w:val="00530A1A"/>
    <w:rsid w:val="005314AB"/>
    <w:rsid w:val="00531769"/>
    <w:rsid w:val="00531E80"/>
    <w:rsid w:val="00532579"/>
    <w:rsid w:val="005331CA"/>
    <w:rsid w:val="005365E8"/>
    <w:rsid w:val="00536CC9"/>
    <w:rsid w:val="00542703"/>
    <w:rsid w:val="00544B60"/>
    <w:rsid w:val="00544BC4"/>
    <w:rsid w:val="005504AE"/>
    <w:rsid w:val="00554A88"/>
    <w:rsid w:val="00555968"/>
    <w:rsid w:val="005606D7"/>
    <w:rsid w:val="00561A49"/>
    <w:rsid w:val="005627CB"/>
    <w:rsid w:val="0056358A"/>
    <w:rsid w:val="00565032"/>
    <w:rsid w:val="005751DB"/>
    <w:rsid w:val="00575244"/>
    <w:rsid w:val="0058242C"/>
    <w:rsid w:val="00582997"/>
    <w:rsid w:val="00586CD9"/>
    <w:rsid w:val="0058720E"/>
    <w:rsid w:val="0059121F"/>
    <w:rsid w:val="005937A7"/>
    <w:rsid w:val="00595DAA"/>
    <w:rsid w:val="00597211"/>
    <w:rsid w:val="005A1302"/>
    <w:rsid w:val="005A1378"/>
    <w:rsid w:val="005B0F95"/>
    <w:rsid w:val="005B292E"/>
    <w:rsid w:val="005B384E"/>
    <w:rsid w:val="005C23E1"/>
    <w:rsid w:val="005C45CC"/>
    <w:rsid w:val="005C5B80"/>
    <w:rsid w:val="005C5CB0"/>
    <w:rsid w:val="005C7E5F"/>
    <w:rsid w:val="005D681D"/>
    <w:rsid w:val="005D705A"/>
    <w:rsid w:val="005E04B1"/>
    <w:rsid w:val="005E0B2C"/>
    <w:rsid w:val="005E384D"/>
    <w:rsid w:val="005E3B7A"/>
    <w:rsid w:val="005E5016"/>
    <w:rsid w:val="005E5723"/>
    <w:rsid w:val="005E5909"/>
    <w:rsid w:val="005F1193"/>
    <w:rsid w:val="006015BD"/>
    <w:rsid w:val="00604B16"/>
    <w:rsid w:val="00605D36"/>
    <w:rsid w:val="00607C85"/>
    <w:rsid w:val="00607F37"/>
    <w:rsid w:val="00613016"/>
    <w:rsid w:val="006134ED"/>
    <w:rsid w:val="00614AC3"/>
    <w:rsid w:val="00616087"/>
    <w:rsid w:val="006174B4"/>
    <w:rsid w:val="00617BF9"/>
    <w:rsid w:val="00620174"/>
    <w:rsid w:val="00620217"/>
    <w:rsid w:val="00620B7F"/>
    <w:rsid w:val="0062369F"/>
    <w:rsid w:val="006324E8"/>
    <w:rsid w:val="00632E7F"/>
    <w:rsid w:val="0063319D"/>
    <w:rsid w:val="0063372E"/>
    <w:rsid w:val="00635EBD"/>
    <w:rsid w:val="00636904"/>
    <w:rsid w:val="0064665C"/>
    <w:rsid w:val="006468F2"/>
    <w:rsid w:val="00646CE6"/>
    <w:rsid w:val="00651F18"/>
    <w:rsid w:val="0065324E"/>
    <w:rsid w:val="006569B1"/>
    <w:rsid w:val="00657104"/>
    <w:rsid w:val="006606BE"/>
    <w:rsid w:val="00660B21"/>
    <w:rsid w:val="00661627"/>
    <w:rsid w:val="006625EF"/>
    <w:rsid w:val="006664F6"/>
    <w:rsid w:val="00670298"/>
    <w:rsid w:val="00671AE4"/>
    <w:rsid w:val="00673F99"/>
    <w:rsid w:val="00680AEC"/>
    <w:rsid w:val="006811FF"/>
    <w:rsid w:val="006849DD"/>
    <w:rsid w:val="00685D71"/>
    <w:rsid w:val="00687913"/>
    <w:rsid w:val="006901EE"/>
    <w:rsid w:val="0069194B"/>
    <w:rsid w:val="00694D8D"/>
    <w:rsid w:val="006A05F3"/>
    <w:rsid w:val="006A1027"/>
    <w:rsid w:val="006A5F57"/>
    <w:rsid w:val="006B1E6C"/>
    <w:rsid w:val="006B3253"/>
    <w:rsid w:val="006C0C2B"/>
    <w:rsid w:val="006C0CD8"/>
    <w:rsid w:val="006C0E52"/>
    <w:rsid w:val="006C6649"/>
    <w:rsid w:val="006D065D"/>
    <w:rsid w:val="006D1DF3"/>
    <w:rsid w:val="006D235A"/>
    <w:rsid w:val="006D3624"/>
    <w:rsid w:val="006D44A4"/>
    <w:rsid w:val="006D628C"/>
    <w:rsid w:val="006E1C6E"/>
    <w:rsid w:val="006E417D"/>
    <w:rsid w:val="006E6951"/>
    <w:rsid w:val="006E6C30"/>
    <w:rsid w:val="006E77A3"/>
    <w:rsid w:val="006F03AC"/>
    <w:rsid w:val="006F3D80"/>
    <w:rsid w:val="006F420D"/>
    <w:rsid w:val="006F71F9"/>
    <w:rsid w:val="0070257D"/>
    <w:rsid w:val="007030DA"/>
    <w:rsid w:val="00703788"/>
    <w:rsid w:val="00703D0C"/>
    <w:rsid w:val="007041E3"/>
    <w:rsid w:val="00704C7D"/>
    <w:rsid w:val="00705F88"/>
    <w:rsid w:val="00706967"/>
    <w:rsid w:val="00707F21"/>
    <w:rsid w:val="0071188B"/>
    <w:rsid w:val="00713944"/>
    <w:rsid w:val="00713A86"/>
    <w:rsid w:val="00714A1D"/>
    <w:rsid w:val="00714CE5"/>
    <w:rsid w:val="00716040"/>
    <w:rsid w:val="007168D4"/>
    <w:rsid w:val="0071717F"/>
    <w:rsid w:val="00721414"/>
    <w:rsid w:val="00723EC8"/>
    <w:rsid w:val="00724051"/>
    <w:rsid w:val="00725E90"/>
    <w:rsid w:val="00725FD4"/>
    <w:rsid w:val="007309B9"/>
    <w:rsid w:val="00732327"/>
    <w:rsid w:val="00732453"/>
    <w:rsid w:val="00735B9F"/>
    <w:rsid w:val="00736E05"/>
    <w:rsid w:val="00737A27"/>
    <w:rsid w:val="00737F24"/>
    <w:rsid w:val="0074101C"/>
    <w:rsid w:val="0074331B"/>
    <w:rsid w:val="00743641"/>
    <w:rsid w:val="00746D49"/>
    <w:rsid w:val="00753B17"/>
    <w:rsid w:val="00756F60"/>
    <w:rsid w:val="00757E81"/>
    <w:rsid w:val="00760E44"/>
    <w:rsid w:val="00761FF2"/>
    <w:rsid w:val="00762EE7"/>
    <w:rsid w:val="00763E48"/>
    <w:rsid w:val="00766480"/>
    <w:rsid w:val="007717C6"/>
    <w:rsid w:val="007724EA"/>
    <w:rsid w:val="0077284A"/>
    <w:rsid w:val="00774BE3"/>
    <w:rsid w:val="00776193"/>
    <w:rsid w:val="00776BA0"/>
    <w:rsid w:val="0078067E"/>
    <w:rsid w:val="00793D91"/>
    <w:rsid w:val="00794BF8"/>
    <w:rsid w:val="00795AFE"/>
    <w:rsid w:val="007A16B8"/>
    <w:rsid w:val="007A3354"/>
    <w:rsid w:val="007A34C2"/>
    <w:rsid w:val="007A5289"/>
    <w:rsid w:val="007A719A"/>
    <w:rsid w:val="007B1146"/>
    <w:rsid w:val="007B4794"/>
    <w:rsid w:val="007B52DE"/>
    <w:rsid w:val="007B79B9"/>
    <w:rsid w:val="007C0D7D"/>
    <w:rsid w:val="007C25E8"/>
    <w:rsid w:val="007C2DB2"/>
    <w:rsid w:val="007C5DA1"/>
    <w:rsid w:val="007C7181"/>
    <w:rsid w:val="007C771B"/>
    <w:rsid w:val="007D183A"/>
    <w:rsid w:val="007D282C"/>
    <w:rsid w:val="007D3311"/>
    <w:rsid w:val="007D3396"/>
    <w:rsid w:val="007D33D1"/>
    <w:rsid w:val="007D45DF"/>
    <w:rsid w:val="007D60D0"/>
    <w:rsid w:val="007E262C"/>
    <w:rsid w:val="007E2D3D"/>
    <w:rsid w:val="007E4064"/>
    <w:rsid w:val="007E6D83"/>
    <w:rsid w:val="007F40C3"/>
    <w:rsid w:val="007F4F75"/>
    <w:rsid w:val="007F536B"/>
    <w:rsid w:val="007F5373"/>
    <w:rsid w:val="007F6233"/>
    <w:rsid w:val="008015F5"/>
    <w:rsid w:val="00803C27"/>
    <w:rsid w:val="00804F87"/>
    <w:rsid w:val="00805ACC"/>
    <w:rsid w:val="00805FF5"/>
    <w:rsid w:val="0081246C"/>
    <w:rsid w:val="0081266F"/>
    <w:rsid w:val="00813132"/>
    <w:rsid w:val="00814632"/>
    <w:rsid w:val="00815AEB"/>
    <w:rsid w:val="00816C05"/>
    <w:rsid w:val="00820D52"/>
    <w:rsid w:val="008219EC"/>
    <w:rsid w:val="00821B5B"/>
    <w:rsid w:val="00822A8D"/>
    <w:rsid w:val="008240F1"/>
    <w:rsid w:val="00824917"/>
    <w:rsid w:val="00826B6A"/>
    <w:rsid w:val="008274D5"/>
    <w:rsid w:val="00831731"/>
    <w:rsid w:val="00831C06"/>
    <w:rsid w:val="00834C2B"/>
    <w:rsid w:val="008402EC"/>
    <w:rsid w:val="008406D5"/>
    <w:rsid w:val="00842479"/>
    <w:rsid w:val="00844721"/>
    <w:rsid w:val="008450DD"/>
    <w:rsid w:val="00845451"/>
    <w:rsid w:val="00847A0B"/>
    <w:rsid w:val="00847CB9"/>
    <w:rsid w:val="00852FE0"/>
    <w:rsid w:val="008568DE"/>
    <w:rsid w:val="00857846"/>
    <w:rsid w:val="00857D3A"/>
    <w:rsid w:val="008648B1"/>
    <w:rsid w:val="00866AA4"/>
    <w:rsid w:val="0087098E"/>
    <w:rsid w:val="008710DA"/>
    <w:rsid w:val="008728E6"/>
    <w:rsid w:val="008736D3"/>
    <w:rsid w:val="00874542"/>
    <w:rsid w:val="0087504B"/>
    <w:rsid w:val="00876A8A"/>
    <w:rsid w:val="008774AB"/>
    <w:rsid w:val="00880CF3"/>
    <w:rsid w:val="00881BE9"/>
    <w:rsid w:val="008859C4"/>
    <w:rsid w:val="00886241"/>
    <w:rsid w:val="00887C35"/>
    <w:rsid w:val="008919F6"/>
    <w:rsid w:val="00892777"/>
    <w:rsid w:val="008970B1"/>
    <w:rsid w:val="0089774D"/>
    <w:rsid w:val="008A46F4"/>
    <w:rsid w:val="008A4BA3"/>
    <w:rsid w:val="008A5602"/>
    <w:rsid w:val="008A5954"/>
    <w:rsid w:val="008B39CE"/>
    <w:rsid w:val="008B40DE"/>
    <w:rsid w:val="008B55E6"/>
    <w:rsid w:val="008B6A6D"/>
    <w:rsid w:val="008C0BA8"/>
    <w:rsid w:val="008C2FCB"/>
    <w:rsid w:val="008C33B1"/>
    <w:rsid w:val="008C4828"/>
    <w:rsid w:val="008C5297"/>
    <w:rsid w:val="008C6A8A"/>
    <w:rsid w:val="008D1C37"/>
    <w:rsid w:val="008D2298"/>
    <w:rsid w:val="008D25A1"/>
    <w:rsid w:val="008D2FAD"/>
    <w:rsid w:val="008E0841"/>
    <w:rsid w:val="008E149C"/>
    <w:rsid w:val="008E2402"/>
    <w:rsid w:val="008F4E8E"/>
    <w:rsid w:val="008F504B"/>
    <w:rsid w:val="008F5542"/>
    <w:rsid w:val="008F58A1"/>
    <w:rsid w:val="008F72A2"/>
    <w:rsid w:val="008F7601"/>
    <w:rsid w:val="008F7F38"/>
    <w:rsid w:val="0090052B"/>
    <w:rsid w:val="009008FA"/>
    <w:rsid w:val="00901DD8"/>
    <w:rsid w:val="00902CA5"/>
    <w:rsid w:val="00903A2B"/>
    <w:rsid w:val="0090527F"/>
    <w:rsid w:val="00905F4D"/>
    <w:rsid w:val="009061B5"/>
    <w:rsid w:val="00906423"/>
    <w:rsid w:val="0090653F"/>
    <w:rsid w:val="00906F93"/>
    <w:rsid w:val="00907428"/>
    <w:rsid w:val="00907CBB"/>
    <w:rsid w:val="009115A6"/>
    <w:rsid w:val="00911626"/>
    <w:rsid w:val="00911795"/>
    <w:rsid w:val="009120AF"/>
    <w:rsid w:val="00913AE4"/>
    <w:rsid w:val="009205B3"/>
    <w:rsid w:val="00922A85"/>
    <w:rsid w:val="0092303F"/>
    <w:rsid w:val="0092332A"/>
    <w:rsid w:val="00924C15"/>
    <w:rsid w:val="009279E4"/>
    <w:rsid w:val="009327D4"/>
    <w:rsid w:val="00936534"/>
    <w:rsid w:val="009374B6"/>
    <w:rsid w:val="00937B5C"/>
    <w:rsid w:val="00941131"/>
    <w:rsid w:val="00943291"/>
    <w:rsid w:val="009464B6"/>
    <w:rsid w:val="00950B99"/>
    <w:rsid w:val="0095140F"/>
    <w:rsid w:val="00954028"/>
    <w:rsid w:val="00956689"/>
    <w:rsid w:val="009603A0"/>
    <w:rsid w:val="00960F44"/>
    <w:rsid w:val="00961A28"/>
    <w:rsid w:val="009631AA"/>
    <w:rsid w:val="0096364B"/>
    <w:rsid w:val="00964AEC"/>
    <w:rsid w:val="00964BFE"/>
    <w:rsid w:val="00965289"/>
    <w:rsid w:val="00970877"/>
    <w:rsid w:val="00971BF1"/>
    <w:rsid w:val="00971C99"/>
    <w:rsid w:val="00974B3A"/>
    <w:rsid w:val="0097596A"/>
    <w:rsid w:val="00976A9B"/>
    <w:rsid w:val="009771C5"/>
    <w:rsid w:val="009816BE"/>
    <w:rsid w:val="00982227"/>
    <w:rsid w:val="0098639F"/>
    <w:rsid w:val="00987838"/>
    <w:rsid w:val="00993318"/>
    <w:rsid w:val="0099384F"/>
    <w:rsid w:val="00993FFA"/>
    <w:rsid w:val="009963A7"/>
    <w:rsid w:val="00997D6F"/>
    <w:rsid w:val="009A0D45"/>
    <w:rsid w:val="009A22D9"/>
    <w:rsid w:val="009A2465"/>
    <w:rsid w:val="009A25F2"/>
    <w:rsid w:val="009A32A1"/>
    <w:rsid w:val="009A32AC"/>
    <w:rsid w:val="009A54BB"/>
    <w:rsid w:val="009A77C1"/>
    <w:rsid w:val="009B023D"/>
    <w:rsid w:val="009B2739"/>
    <w:rsid w:val="009B2DBA"/>
    <w:rsid w:val="009B54CC"/>
    <w:rsid w:val="009C0E96"/>
    <w:rsid w:val="009C15A5"/>
    <w:rsid w:val="009C1F1A"/>
    <w:rsid w:val="009C267C"/>
    <w:rsid w:val="009C2D03"/>
    <w:rsid w:val="009C5FDE"/>
    <w:rsid w:val="009C71D5"/>
    <w:rsid w:val="009C7A50"/>
    <w:rsid w:val="009D0D4A"/>
    <w:rsid w:val="009D2463"/>
    <w:rsid w:val="009D3375"/>
    <w:rsid w:val="009D3FCA"/>
    <w:rsid w:val="009D459A"/>
    <w:rsid w:val="009D75FA"/>
    <w:rsid w:val="009D7DDC"/>
    <w:rsid w:val="009E092D"/>
    <w:rsid w:val="009E3E48"/>
    <w:rsid w:val="009E5439"/>
    <w:rsid w:val="009E5596"/>
    <w:rsid w:val="009E5CC1"/>
    <w:rsid w:val="009E6E1B"/>
    <w:rsid w:val="009F3463"/>
    <w:rsid w:val="009F4061"/>
    <w:rsid w:val="009F7DC5"/>
    <w:rsid w:val="00A00F79"/>
    <w:rsid w:val="00A04886"/>
    <w:rsid w:val="00A06618"/>
    <w:rsid w:val="00A07268"/>
    <w:rsid w:val="00A075BF"/>
    <w:rsid w:val="00A10A23"/>
    <w:rsid w:val="00A10EF4"/>
    <w:rsid w:val="00A117F9"/>
    <w:rsid w:val="00A14C47"/>
    <w:rsid w:val="00A17082"/>
    <w:rsid w:val="00A203E5"/>
    <w:rsid w:val="00A2058E"/>
    <w:rsid w:val="00A20959"/>
    <w:rsid w:val="00A218CF"/>
    <w:rsid w:val="00A22DDC"/>
    <w:rsid w:val="00A23463"/>
    <w:rsid w:val="00A23E78"/>
    <w:rsid w:val="00A25993"/>
    <w:rsid w:val="00A3010E"/>
    <w:rsid w:val="00A343FE"/>
    <w:rsid w:val="00A35E32"/>
    <w:rsid w:val="00A36A26"/>
    <w:rsid w:val="00A400D0"/>
    <w:rsid w:val="00A4459A"/>
    <w:rsid w:val="00A5242C"/>
    <w:rsid w:val="00A534E8"/>
    <w:rsid w:val="00A53684"/>
    <w:rsid w:val="00A53DB2"/>
    <w:rsid w:val="00A5486F"/>
    <w:rsid w:val="00A566B6"/>
    <w:rsid w:val="00A601B3"/>
    <w:rsid w:val="00A60D07"/>
    <w:rsid w:val="00A646DB"/>
    <w:rsid w:val="00A6726A"/>
    <w:rsid w:val="00A67C4D"/>
    <w:rsid w:val="00A72314"/>
    <w:rsid w:val="00A72519"/>
    <w:rsid w:val="00A72CC5"/>
    <w:rsid w:val="00A81CF0"/>
    <w:rsid w:val="00A82ED8"/>
    <w:rsid w:val="00A847D6"/>
    <w:rsid w:val="00A90122"/>
    <w:rsid w:val="00A90743"/>
    <w:rsid w:val="00A9418E"/>
    <w:rsid w:val="00A94307"/>
    <w:rsid w:val="00AA0D93"/>
    <w:rsid w:val="00AA0F40"/>
    <w:rsid w:val="00AA10F0"/>
    <w:rsid w:val="00AA2A23"/>
    <w:rsid w:val="00AA6A32"/>
    <w:rsid w:val="00AA7501"/>
    <w:rsid w:val="00AB0BDE"/>
    <w:rsid w:val="00AB1446"/>
    <w:rsid w:val="00AB2461"/>
    <w:rsid w:val="00AB418E"/>
    <w:rsid w:val="00AB6A85"/>
    <w:rsid w:val="00AC0F34"/>
    <w:rsid w:val="00AC2371"/>
    <w:rsid w:val="00AC49EE"/>
    <w:rsid w:val="00AD3227"/>
    <w:rsid w:val="00AD32A7"/>
    <w:rsid w:val="00AD5114"/>
    <w:rsid w:val="00AD5C04"/>
    <w:rsid w:val="00AE1240"/>
    <w:rsid w:val="00AF096F"/>
    <w:rsid w:val="00AF2520"/>
    <w:rsid w:val="00AF31BF"/>
    <w:rsid w:val="00AF49BB"/>
    <w:rsid w:val="00B00CD1"/>
    <w:rsid w:val="00B0128C"/>
    <w:rsid w:val="00B01937"/>
    <w:rsid w:val="00B03163"/>
    <w:rsid w:val="00B06B57"/>
    <w:rsid w:val="00B11D3E"/>
    <w:rsid w:val="00B163BD"/>
    <w:rsid w:val="00B2136C"/>
    <w:rsid w:val="00B223C3"/>
    <w:rsid w:val="00B24D0C"/>
    <w:rsid w:val="00B25309"/>
    <w:rsid w:val="00B27035"/>
    <w:rsid w:val="00B27A72"/>
    <w:rsid w:val="00B3308E"/>
    <w:rsid w:val="00B34474"/>
    <w:rsid w:val="00B345C6"/>
    <w:rsid w:val="00B34F6F"/>
    <w:rsid w:val="00B40ED0"/>
    <w:rsid w:val="00B40F3A"/>
    <w:rsid w:val="00B4347B"/>
    <w:rsid w:val="00B43485"/>
    <w:rsid w:val="00B44AF0"/>
    <w:rsid w:val="00B45565"/>
    <w:rsid w:val="00B47435"/>
    <w:rsid w:val="00B47A58"/>
    <w:rsid w:val="00B503AD"/>
    <w:rsid w:val="00B53A0E"/>
    <w:rsid w:val="00B55311"/>
    <w:rsid w:val="00B55F12"/>
    <w:rsid w:val="00B57B77"/>
    <w:rsid w:val="00B60622"/>
    <w:rsid w:val="00B62086"/>
    <w:rsid w:val="00B6217A"/>
    <w:rsid w:val="00B65C9B"/>
    <w:rsid w:val="00B712B6"/>
    <w:rsid w:val="00B719CB"/>
    <w:rsid w:val="00B7355B"/>
    <w:rsid w:val="00B73DCE"/>
    <w:rsid w:val="00B7474D"/>
    <w:rsid w:val="00B820CA"/>
    <w:rsid w:val="00B83855"/>
    <w:rsid w:val="00B84873"/>
    <w:rsid w:val="00B87079"/>
    <w:rsid w:val="00B873CE"/>
    <w:rsid w:val="00B877A3"/>
    <w:rsid w:val="00B9074C"/>
    <w:rsid w:val="00B90AFE"/>
    <w:rsid w:val="00B92AF8"/>
    <w:rsid w:val="00B94F50"/>
    <w:rsid w:val="00B9522B"/>
    <w:rsid w:val="00B954FC"/>
    <w:rsid w:val="00BA1938"/>
    <w:rsid w:val="00BA273B"/>
    <w:rsid w:val="00BA3D0E"/>
    <w:rsid w:val="00BA69A1"/>
    <w:rsid w:val="00BB3A3D"/>
    <w:rsid w:val="00BB7EC5"/>
    <w:rsid w:val="00BC0FA8"/>
    <w:rsid w:val="00BC10F6"/>
    <w:rsid w:val="00BC1EC1"/>
    <w:rsid w:val="00BC4C09"/>
    <w:rsid w:val="00BC7AA1"/>
    <w:rsid w:val="00BD031F"/>
    <w:rsid w:val="00BD0A2F"/>
    <w:rsid w:val="00BD0A69"/>
    <w:rsid w:val="00BD257D"/>
    <w:rsid w:val="00BD2AA8"/>
    <w:rsid w:val="00BD4536"/>
    <w:rsid w:val="00BD5C8F"/>
    <w:rsid w:val="00BD60AE"/>
    <w:rsid w:val="00BE1BB9"/>
    <w:rsid w:val="00BE25F0"/>
    <w:rsid w:val="00BE4523"/>
    <w:rsid w:val="00BE535C"/>
    <w:rsid w:val="00BE66AA"/>
    <w:rsid w:val="00BE6824"/>
    <w:rsid w:val="00BF0301"/>
    <w:rsid w:val="00BF1F22"/>
    <w:rsid w:val="00BF2799"/>
    <w:rsid w:val="00BF38BA"/>
    <w:rsid w:val="00BF437D"/>
    <w:rsid w:val="00BF44BB"/>
    <w:rsid w:val="00BF65EE"/>
    <w:rsid w:val="00BF7EE2"/>
    <w:rsid w:val="00C02894"/>
    <w:rsid w:val="00C075FE"/>
    <w:rsid w:val="00C11E78"/>
    <w:rsid w:val="00C12801"/>
    <w:rsid w:val="00C135D9"/>
    <w:rsid w:val="00C13F6A"/>
    <w:rsid w:val="00C15E3D"/>
    <w:rsid w:val="00C1644D"/>
    <w:rsid w:val="00C16861"/>
    <w:rsid w:val="00C16FFD"/>
    <w:rsid w:val="00C23E0C"/>
    <w:rsid w:val="00C27631"/>
    <w:rsid w:val="00C30E22"/>
    <w:rsid w:val="00C34D61"/>
    <w:rsid w:val="00C3577C"/>
    <w:rsid w:val="00C362B0"/>
    <w:rsid w:val="00C370EF"/>
    <w:rsid w:val="00C4066C"/>
    <w:rsid w:val="00C41938"/>
    <w:rsid w:val="00C42271"/>
    <w:rsid w:val="00C42F0B"/>
    <w:rsid w:val="00C45DC2"/>
    <w:rsid w:val="00C45F9F"/>
    <w:rsid w:val="00C46998"/>
    <w:rsid w:val="00C5144E"/>
    <w:rsid w:val="00C51456"/>
    <w:rsid w:val="00C5164C"/>
    <w:rsid w:val="00C51835"/>
    <w:rsid w:val="00C523FB"/>
    <w:rsid w:val="00C52519"/>
    <w:rsid w:val="00C528C1"/>
    <w:rsid w:val="00C53097"/>
    <w:rsid w:val="00C53AD7"/>
    <w:rsid w:val="00C55619"/>
    <w:rsid w:val="00C55CA5"/>
    <w:rsid w:val="00C57649"/>
    <w:rsid w:val="00C616AD"/>
    <w:rsid w:val="00C64B77"/>
    <w:rsid w:val="00C67691"/>
    <w:rsid w:val="00C71262"/>
    <w:rsid w:val="00C76F22"/>
    <w:rsid w:val="00C772EE"/>
    <w:rsid w:val="00C80AE9"/>
    <w:rsid w:val="00C8403B"/>
    <w:rsid w:val="00C921FC"/>
    <w:rsid w:val="00C96C04"/>
    <w:rsid w:val="00C96C1E"/>
    <w:rsid w:val="00CA166D"/>
    <w:rsid w:val="00CA293A"/>
    <w:rsid w:val="00CA5461"/>
    <w:rsid w:val="00CA56BB"/>
    <w:rsid w:val="00CB154E"/>
    <w:rsid w:val="00CB17DA"/>
    <w:rsid w:val="00CB1C3D"/>
    <w:rsid w:val="00CB5473"/>
    <w:rsid w:val="00CB599B"/>
    <w:rsid w:val="00CC21A7"/>
    <w:rsid w:val="00CC2D79"/>
    <w:rsid w:val="00CC368A"/>
    <w:rsid w:val="00CD0AAA"/>
    <w:rsid w:val="00CD397A"/>
    <w:rsid w:val="00CD6DD8"/>
    <w:rsid w:val="00CD7C10"/>
    <w:rsid w:val="00CE04E5"/>
    <w:rsid w:val="00CE0B17"/>
    <w:rsid w:val="00CE0EC7"/>
    <w:rsid w:val="00CE19B2"/>
    <w:rsid w:val="00CE2C23"/>
    <w:rsid w:val="00CE2C5D"/>
    <w:rsid w:val="00CE3926"/>
    <w:rsid w:val="00CE438D"/>
    <w:rsid w:val="00CE67DD"/>
    <w:rsid w:val="00CE74C4"/>
    <w:rsid w:val="00CE7876"/>
    <w:rsid w:val="00CE7D2D"/>
    <w:rsid w:val="00CF0F04"/>
    <w:rsid w:val="00CF2168"/>
    <w:rsid w:val="00CF2A26"/>
    <w:rsid w:val="00CF3D15"/>
    <w:rsid w:val="00CF4537"/>
    <w:rsid w:val="00CF5CCD"/>
    <w:rsid w:val="00D016F9"/>
    <w:rsid w:val="00D03EC8"/>
    <w:rsid w:val="00D0446E"/>
    <w:rsid w:val="00D048D5"/>
    <w:rsid w:val="00D101A3"/>
    <w:rsid w:val="00D11153"/>
    <w:rsid w:val="00D11F0C"/>
    <w:rsid w:val="00D141E5"/>
    <w:rsid w:val="00D1544C"/>
    <w:rsid w:val="00D16134"/>
    <w:rsid w:val="00D17D53"/>
    <w:rsid w:val="00D22CCB"/>
    <w:rsid w:val="00D231AB"/>
    <w:rsid w:val="00D24D48"/>
    <w:rsid w:val="00D27F0F"/>
    <w:rsid w:val="00D405CA"/>
    <w:rsid w:val="00D44FEC"/>
    <w:rsid w:val="00D45244"/>
    <w:rsid w:val="00D45AD7"/>
    <w:rsid w:val="00D465B4"/>
    <w:rsid w:val="00D46B96"/>
    <w:rsid w:val="00D4702E"/>
    <w:rsid w:val="00D54435"/>
    <w:rsid w:val="00D5457C"/>
    <w:rsid w:val="00D554AC"/>
    <w:rsid w:val="00D5639E"/>
    <w:rsid w:val="00D57755"/>
    <w:rsid w:val="00D61865"/>
    <w:rsid w:val="00D62707"/>
    <w:rsid w:val="00D63999"/>
    <w:rsid w:val="00D650B6"/>
    <w:rsid w:val="00D65CE4"/>
    <w:rsid w:val="00D66E5F"/>
    <w:rsid w:val="00D704B8"/>
    <w:rsid w:val="00D70FF0"/>
    <w:rsid w:val="00D71741"/>
    <w:rsid w:val="00D71EDD"/>
    <w:rsid w:val="00D80CD8"/>
    <w:rsid w:val="00D810A1"/>
    <w:rsid w:val="00D818BC"/>
    <w:rsid w:val="00D83D24"/>
    <w:rsid w:val="00D841EC"/>
    <w:rsid w:val="00D85A9A"/>
    <w:rsid w:val="00D8668F"/>
    <w:rsid w:val="00D90D5D"/>
    <w:rsid w:val="00D91785"/>
    <w:rsid w:val="00D9477C"/>
    <w:rsid w:val="00D94788"/>
    <w:rsid w:val="00DA0B66"/>
    <w:rsid w:val="00DA15B5"/>
    <w:rsid w:val="00DA41C5"/>
    <w:rsid w:val="00DA4287"/>
    <w:rsid w:val="00DB08F6"/>
    <w:rsid w:val="00DB3690"/>
    <w:rsid w:val="00DB3BF1"/>
    <w:rsid w:val="00DB672E"/>
    <w:rsid w:val="00DB6C1C"/>
    <w:rsid w:val="00DB75A7"/>
    <w:rsid w:val="00DB7EF6"/>
    <w:rsid w:val="00DC14E2"/>
    <w:rsid w:val="00DC3E53"/>
    <w:rsid w:val="00DC5E4F"/>
    <w:rsid w:val="00DC684E"/>
    <w:rsid w:val="00DD09B7"/>
    <w:rsid w:val="00DD3598"/>
    <w:rsid w:val="00DD66EF"/>
    <w:rsid w:val="00DE400B"/>
    <w:rsid w:val="00DF2474"/>
    <w:rsid w:val="00DF6823"/>
    <w:rsid w:val="00E00225"/>
    <w:rsid w:val="00E06D94"/>
    <w:rsid w:val="00E1053E"/>
    <w:rsid w:val="00E11A31"/>
    <w:rsid w:val="00E11B5C"/>
    <w:rsid w:val="00E12840"/>
    <w:rsid w:val="00E12A93"/>
    <w:rsid w:val="00E17E0C"/>
    <w:rsid w:val="00E22832"/>
    <w:rsid w:val="00E23C91"/>
    <w:rsid w:val="00E256ED"/>
    <w:rsid w:val="00E26D10"/>
    <w:rsid w:val="00E279B8"/>
    <w:rsid w:val="00E31374"/>
    <w:rsid w:val="00E31ECF"/>
    <w:rsid w:val="00E343D4"/>
    <w:rsid w:val="00E358A4"/>
    <w:rsid w:val="00E408C2"/>
    <w:rsid w:val="00E4108C"/>
    <w:rsid w:val="00E42224"/>
    <w:rsid w:val="00E42235"/>
    <w:rsid w:val="00E42D58"/>
    <w:rsid w:val="00E44E0E"/>
    <w:rsid w:val="00E471B8"/>
    <w:rsid w:val="00E50EDC"/>
    <w:rsid w:val="00E52E9D"/>
    <w:rsid w:val="00E548B1"/>
    <w:rsid w:val="00E56038"/>
    <w:rsid w:val="00E5744D"/>
    <w:rsid w:val="00E61235"/>
    <w:rsid w:val="00E628EE"/>
    <w:rsid w:val="00E62DD1"/>
    <w:rsid w:val="00E63397"/>
    <w:rsid w:val="00E65A90"/>
    <w:rsid w:val="00E65D4F"/>
    <w:rsid w:val="00E66BD0"/>
    <w:rsid w:val="00E722B0"/>
    <w:rsid w:val="00E73BAC"/>
    <w:rsid w:val="00E746AC"/>
    <w:rsid w:val="00E756E6"/>
    <w:rsid w:val="00E76B4A"/>
    <w:rsid w:val="00E76E08"/>
    <w:rsid w:val="00E80B88"/>
    <w:rsid w:val="00E80E2F"/>
    <w:rsid w:val="00E86667"/>
    <w:rsid w:val="00E873C2"/>
    <w:rsid w:val="00E87B2D"/>
    <w:rsid w:val="00E91DE3"/>
    <w:rsid w:val="00E9622C"/>
    <w:rsid w:val="00E96DEB"/>
    <w:rsid w:val="00E970AE"/>
    <w:rsid w:val="00EA04CC"/>
    <w:rsid w:val="00EA05B8"/>
    <w:rsid w:val="00EA0F14"/>
    <w:rsid w:val="00EA27BA"/>
    <w:rsid w:val="00EA3424"/>
    <w:rsid w:val="00EA57C2"/>
    <w:rsid w:val="00EA6031"/>
    <w:rsid w:val="00EB03A3"/>
    <w:rsid w:val="00EB203B"/>
    <w:rsid w:val="00EB46A7"/>
    <w:rsid w:val="00EB5088"/>
    <w:rsid w:val="00EB7456"/>
    <w:rsid w:val="00EB7751"/>
    <w:rsid w:val="00EC0917"/>
    <w:rsid w:val="00EC1DD8"/>
    <w:rsid w:val="00EC21A4"/>
    <w:rsid w:val="00EC2995"/>
    <w:rsid w:val="00EC2D9E"/>
    <w:rsid w:val="00EC3942"/>
    <w:rsid w:val="00EC4339"/>
    <w:rsid w:val="00EC5199"/>
    <w:rsid w:val="00EC68D1"/>
    <w:rsid w:val="00EC6991"/>
    <w:rsid w:val="00ED10CD"/>
    <w:rsid w:val="00ED2B3C"/>
    <w:rsid w:val="00ED7B75"/>
    <w:rsid w:val="00EE0696"/>
    <w:rsid w:val="00EE12E4"/>
    <w:rsid w:val="00EE1727"/>
    <w:rsid w:val="00EE3FAF"/>
    <w:rsid w:val="00EE4F9C"/>
    <w:rsid w:val="00EE5D6F"/>
    <w:rsid w:val="00EE5DF9"/>
    <w:rsid w:val="00EE6163"/>
    <w:rsid w:val="00EE64CB"/>
    <w:rsid w:val="00EE7EBF"/>
    <w:rsid w:val="00EF01A8"/>
    <w:rsid w:val="00EF45CC"/>
    <w:rsid w:val="00EF4719"/>
    <w:rsid w:val="00EF4D78"/>
    <w:rsid w:val="00EF7075"/>
    <w:rsid w:val="00F02021"/>
    <w:rsid w:val="00F03AF3"/>
    <w:rsid w:val="00F069CD"/>
    <w:rsid w:val="00F07566"/>
    <w:rsid w:val="00F079A6"/>
    <w:rsid w:val="00F104C5"/>
    <w:rsid w:val="00F23037"/>
    <w:rsid w:val="00F2338A"/>
    <w:rsid w:val="00F246A0"/>
    <w:rsid w:val="00F26268"/>
    <w:rsid w:val="00F27436"/>
    <w:rsid w:val="00F27802"/>
    <w:rsid w:val="00F3431B"/>
    <w:rsid w:val="00F3655C"/>
    <w:rsid w:val="00F36E0B"/>
    <w:rsid w:val="00F406D3"/>
    <w:rsid w:val="00F41FA0"/>
    <w:rsid w:val="00F42373"/>
    <w:rsid w:val="00F44D2A"/>
    <w:rsid w:val="00F52170"/>
    <w:rsid w:val="00F53700"/>
    <w:rsid w:val="00F538A6"/>
    <w:rsid w:val="00F53929"/>
    <w:rsid w:val="00F55FC0"/>
    <w:rsid w:val="00F56A26"/>
    <w:rsid w:val="00F602F5"/>
    <w:rsid w:val="00F60EE8"/>
    <w:rsid w:val="00F63431"/>
    <w:rsid w:val="00F64422"/>
    <w:rsid w:val="00F64DE0"/>
    <w:rsid w:val="00F6526E"/>
    <w:rsid w:val="00F6575D"/>
    <w:rsid w:val="00F67AF1"/>
    <w:rsid w:val="00F702A8"/>
    <w:rsid w:val="00F72F57"/>
    <w:rsid w:val="00F73178"/>
    <w:rsid w:val="00F73EEF"/>
    <w:rsid w:val="00F77074"/>
    <w:rsid w:val="00F82155"/>
    <w:rsid w:val="00F82649"/>
    <w:rsid w:val="00F853D8"/>
    <w:rsid w:val="00F85598"/>
    <w:rsid w:val="00F865D2"/>
    <w:rsid w:val="00F87350"/>
    <w:rsid w:val="00F95B69"/>
    <w:rsid w:val="00F97966"/>
    <w:rsid w:val="00FA3D46"/>
    <w:rsid w:val="00FA3D4A"/>
    <w:rsid w:val="00FA48A4"/>
    <w:rsid w:val="00FB3299"/>
    <w:rsid w:val="00FB39DF"/>
    <w:rsid w:val="00FB3BD5"/>
    <w:rsid w:val="00FB43CA"/>
    <w:rsid w:val="00FB54D2"/>
    <w:rsid w:val="00FB65B0"/>
    <w:rsid w:val="00FB6713"/>
    <w:rsid w:val="00FB6857"/>
    <w:rsid w:val="00FB69B0"/>
    <w:rsid w:val="00FB6B4D"/>
    <w:rsid w:val="00FC55B0"/>
    <w:rsid w:val="00FC6674"/>
    <w:rsid w:val="00FC683E"/>
    <w:rsid w:val="00FD1D65"/>
    <w:rsid w:val="00FD285B"/>
    <w:rsid w:val="00FD2A3E"/>
    <w:rsid w:val="00FD3ED3"/>
    <w:rsid w:val="00FD5564"/>
    <w:rsid w:val="00FD6187"/>
    <w:rsid w:val="00FD635E"/>
    <w:rsid w:val="00FE022A"/>
    <w:rsid w:val="00FE02A1"/>
    <w:rsid w:val="00FE0FEE"/>
    <w:rsid w:val="00FE19F6"/>
    <w:rsid w:val="00FE292C"/>
    <w:rsid w:val="00FE706F"/>
    <w:rsid w:val="00FF0F45"/>
    <w:rsid w:val="00FF2038"/>
    <w:rsid w:val="00FF2C9E"/>
    <w:rsid w:val="00FF40AA"/>
    <w:rsid w:val="00FF40F4"/>
    <w:rsid w:val="00FF70B4"/>
    <w:rsid w:val="00FF776A"/>
    <w:rsid w:val="00FF7E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8436FE"/>
  <w15:chartTrackingRefBased/>
  <w15:docId w15:val="{08FB2C34-BDB4-4BB8-8F3E-8F54822A0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3333F"/>
    <w:pPr>
      <w:ind w:left="72" w:right="72"/>
    </w:pPr>
  </w:style>
  <w:style w:type="paragraph" w:styleId="Heading1">
    <w:name w:val="heading 1"/>
    <w:basedOn w:val="Normal"/>
    <w:next w:val="Normal"/>
    <w:link w:val="Heading1Char"/>
    <w:uiPriority w:val="1"/>
    <w:qFormat/>
    <w:rsid w:val="0013333F"/>
    <w:pPr>
      <w:keepNext/>
      <w:keepLines/>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1"/>
    <w:qFormat/>
    <w:rsid w:val="0013333F"/>
    <w:pPr>
      <w:keepNext/>
      <w:keepLines/>
      <w:spacing w:before="120"/>
      <w:outlineLvl w:val="1"/>
    </w:pPr>
    <w:rPr>
      <w:rFonts w:asciiTheme="majorHAnsi" w:eastAsiaTheme="majorEastAsia" w:hAnsiTheme="majorHAnsi" w:cstheme="majorBidi"/>
      <w:caps/>
      <w:color w:val="B85A22" w:themeColor="accent2" w:themeShade="BF"/>
      <w:sz w:val="24"/>
      <w:szCs w:val="24"/>
    </w:rPr>
  </w:style>
  <w:style w:type="paragraph" w:styleId="Heading3">
    <w:name w:val="heading 3"/>
    <w:basedOn w:val="Normal"/>
    <w:next w:val="Normal"/>
    <w:link w:val="Heading3Char"/>
    <w:uiPriority w:val="1"/>
    <w:qFormat/>
    <w:rsid w:val="0013333F"/>
    <w:pPr>
      <w:keepNext/>
      <w:keepLines/>
      <w:spacing w:before="120"/>
      <w:outlineLvl w:val="2"/>
    </w:pPr>
    <w:rPr>
      <w:rFonts w:asciiTheme="majorHAnsi" w:eastAsiaTheme="majorEastAsia" w:hAnsiTheme="majorHAnsi" w:cstheme="majorBidi"/>
      <w:caps/>
      <w:color w:val="555A3C" w:themeColor="accent3" w:themeShade="80"/>
    </w:rPr>
  </w:style>
  <w:style w:type="paragraph" w:styleId="Heading4">
    <w:name w:val="heading 4"/>
    <w:basedOn w:val="Normal"/>
    <w:next w:val="Normal"/>
    <w:link w:val="Heading4Char"/>
    <w:uiPriority w:val="9"/>
    <w:semiHidden/>
    <w:unhideWhenUsed/>
    <w:pPr>
      <w:keepNext/>
      <w:keepLines/>
      <w:spacing w:before="12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13333F"/>
    <w:pPr>
      <w:keepNext/>
      <w:keepLines/>
      <w:spacing w:before="120"/>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13333F"/>
    <w:pPr>
      <w:keepNext/>
      <w:keepLines/>
      <w:spacing w:before="120"/>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3333F"/>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1"/>
    <w:rsid w:val="0013333F"/>
    <w:rPr>
      <w:rFonts w:asciiTheme="majorHAnsi" w:eastAsiaTheme="majorEastAsia" w:hAnsiTheme="majorHAnsi" w:cstheme="majorBidi"/>
      <w:caps/>
      <w:color w:val="B85A22" w:themeColor="accent2" w:themeShade="BF"/>
      <w:sz w:val="24"/>
      <w:szCs w:val="24"/>
    </w:rPr>
  </w:style>
  <w:style w:type="character" w:customStyle="1" w:styleId="Heading3Char">
    <w:name w:val="Heading 3 Char"/>
    <w:basedOn w:val="DefaultParagraphFont"/>
    <w:link w:val="Heading3"/>
    <w:uiPriority w:val="1"/>
    <w:rsid w:val="0013333F"/>
    <w:rPr>
      <w:rFonts w:asciiTheme="majorHAnsi" w:eastAsiaTheme="majorEastAsia" w:hAnsiTheme="majorHAnsi" w:cstheme="majorBidi"/>
      <w:caps/>
      <w:color w:val="555A3C" w:themeColor="accent3" w:themeShade="8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13333F"/>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13333F"/>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rsid w:val="0013333F"/>
    <w:pPr>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13333F"/>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sid w:val="0013333F"/>
    <w:rPr>
      <w:color w:val="595959" w:themeColor="text1" w:themeTint="A6"/>
    </w:rPr>
  </w:style>
  <w:style w:type="table" w:styleId="GridTable4-Accent1">
    <w:name w:val="Grid Table 4 Accent 1"/>
    <w:basedOn w:val="TableNormal"/>
    <w:uiPriority w:val="49"/>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style>
  <w:style w:type="character" w:customStyle="1" w:styleId="FooterChar">
    <w:name w:val="Footer Char"/>
    <w:basedOn w:val="DefaultParagraphFont"/>
    <w:link w:val="Footer"/>
    <w:uiPriority w:val="2"/>
  </w:style>
  <w:style w:type="table" w:customStyle="1" w:styleId="Noborders">
    <w:name w:val="No borders"/>
    <w:basedOn w:val="TableNormal"/>
    <w:uiPriority w:val="99"/>
    <w:tblPr/>
  </w:style>
  <w:style w:type="table" w:styleId="GridTable1Light-Accent1">
    <w:name w:val="Grid Table 1 Light Accent 1"/>
    <w:aliases w:val="Sample questionnaires table"/>
    <w:basedOn w:val="TableNormal"/>
    <w:uiPriority w:val="46"/>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rsid w:val="00E279B8"/>
    <w:pPr>
      <w:spacing w:before="5160" w:after="1440" w:line="720" w:lineRule="auto"/>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jc w:val="right"/>
    </w:pPr>
    <w:rPr>
      <w:caps/>
    </w:rPr>
  </w:style>
  <w:style w:type="table" w:styleId="GridTable3-Accent3">
    <w:name w:val="Grid Table 3 Accent 3"/>
    <w:basedOn w:val="TableNormal"/>
    <w:uiPriority w:val="48"/>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pPr>
  </w:style>
  <w:style w:type="table" w:styleId="ListTable6Colorful-Accent2">
    <w:name w:val="List Table 6 Colorful Accent 2"/>
    <w:basedOn w:val="TableNormal"/>
    <w:uiPriority w:val="51"/>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customStyle="1" w:styleId="Image">
    <w:name w:val="Image"/>
    <w:basedOn w:val="Normal"/>
    <w:qFormat/>
    <w:rsid w:val="00E279B8"/>
    <w:pPr>
      <w:spacing w:before="5760" w:line="720" w:lineRule="auto"/>
      <w:jc w:val="right"/>
    </w:pPr>
  </w:style>
  <w:style w:type="character" w:styleId="IntenseEmphasis">
    <w:name w:val="Intense Emphasis"/>
    <w:basedOn w:val="DefaultParagraphFont"/>
    <w:uiPriority w:val="21"/>
    <w:semiHidden/>
    <w:unhideWhenUsed/>
    <w:rsid w:val="0013333F"/>
    <w:rPr>
      <w:i/>
      <w:iCs/>
      <w:color w:val="355D7E" w:themeColor="accent1" w:themeShade="80"/>
    </w:rPr>
  </w:style>
  <w:style w:type="paragraph" w:styleId="IntenseQuote">
    <w:name w:val="Intense Quote"/>
    <w:basedOn w:val="Normal"/>
    <w:next w:val="Normal"/>
    <w:link w:val="IntenseQuoteChar"/>
    <w:uiPriority w:val="30"/>
    <w:semiHidden/>
    <w:unhideWhenUsed/>
    <w:rsid w:val="0013333F"/>
    <w:pPr>
      <w:pBdr>
        <w:top w:val="single" w:sz="4" w:space="10" w:color="94B6D2" w:themeColor="accent1"/>
        <w:bottom w:val="single" w:sz="4" w:space="10" w:color="94B6D2" w:themeColor="accent1"/>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13333F"/>
    <w:rPr>
      <w:i/>
      <w:iCs/>
      <w:color w:val="355D7E" w:themeColor="accent1" w:themeShade="80"/>
    </w:rPr>
  </w:style>
  <w:style w:type="character" w:styleId="IntenseReference">
    <w:name w:val="Intense Reference"/>
    <w:basedOn w:val="DefaultParagraphFont"/>
    <w:uiPriority w:val="32"/>
    <w:semiHidden/>
    <w:unhideWhenUsed/>
    <w:rsid w:val="0013333F"/>
    <w:rPr>
      <w:b/>
      <w:bCs/>
      <w:caps w:val="0"/>
      <w:smallCaps/>
      <w:color w:val="355D7E" w:themeColor="accent1" w:themeShade="80"/>
      <w:spacing w:val="5"/>
    </w:rPr>
  </w:style>
  <w:style w:type="paragraph" w:styleId="BlockText">
    <w:name w:val="Block Text"/>
    <w:basedOn w:val="Normal"/>
    <w:uiPriority w:val="99"/>
    <w:semiHidden/>
    <w:unhideWhenUsed/>
    <w:rsid w:val="0013333F"/>
    <w:pPr>
      <w:pBdr>
        <w:top w:val="single" w:sz="2" w:space="10" w:color="355D7E" w:themeColor="accent1" w:themeShade="80" w:shadow="1"/>
        <w:left w:val="single" w:sz="2" w:space="10" w:color="355D7E" w:themeColor="accent1" w:themeShade="80" w:shadow="1"/>
        <w:bottom w:val="single" w:sz="2" w:space="10" w:color="355D7E" w:themeColor="accent1" w:themeShade="80" w:shadow="1"/>
        <w:right w:val="single" w:sz="2" w:space="10" w:color="355D7E" w:themeColor="accent1" w:themeShade="80" w:shadow="1"/>
      </w:pBdr>
      <w:ind w:left="1152" w:right="1152"/>
    </w:pPr>
    <w:rPr>
      <w:i/>
      <w:iCs/>
      <w:color w:val="355D7E" w:themeColor="accent1" w:themeShade="80"/>
    </w:rPr>
  </w:style>
  <w:style w:type="character" w:styleId="Hyperlink">
    <w:name w:val="Hyperlink"/>
    <w:basedOn w:val="DefaultParagraphFont"/>
    <w:uiPriority w:val="99"/>
    <w:semiHidden/>
    <w:unhideWhenUsed/>
    <w:rsid w:val="0013333F"/>
    <w:rPr>
      <w:color w:val="7C5F1D" w:themeColor="accent4" w:themeShade="80"/>
      <w:u w:val="single"/>
    </w:rPr>
  </w:style>
  <w:style w:type="character" w:customStyle="1" w:styleId="UnresolvedMention1">
    <w:name w:val="Unresolved Mention1"/>
    <w:basedOn w:val="DefaultParagraphFont"/>
    <w:uiPriority w:val="99"/>
    <w:semiHidden/>
    <w:unhideWhenUsed/>
    <w:rsid w:val="0013333F"/>
    <w:rPr>
      <w:color w:val="595959" w:themeColor="text1" w:themeTint="A6"/>
      <w:shd w:val="clear" w:color="auto" w:fill="E6E6E6"/>
    </w:rPr>
  </w:style>
  <w:style w:type="paragraph" w:styleId="ListParagraph">
    <w:name w:val="List Paragraph"/>
    <w:basedOn w:val="Normal"/>
    <w:uiPriority w:val="34"/>
    <w:unhideWhenUsed/>
    <w:qFormat/>
    <w:rsid w:val="00210DF0"/>
    <w:pPr>
      <w:ind w:left="720"/>
      <w:contextualSpacing/>
    </w:pPr>
  </w:style>
  <w:style w:type="paragraph" w:styleId="BalloonText">
    <w:name w:val="Balloon Text"/>
    <w:basedOn w:val="Normal"/>
    <w:link w:val="BalloonTextChar"/>
    <w:uiPriority w:val="99"/>
    <w:semiHidden/>
    <w:unhideWhenUsed/>
    <w:rsid w:val="00EB46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46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inght\AppData\Roaming\Microsoft\Templates\Project%20communication%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C0CF43F3F622408BB4963FAFC1A2C2" ma:contentTypeVersion="11" ma:contentTypeDescription="Create a new document." ma:contentTypeScope="" ma:versionID="1765e32dfa37dc92ac9be129ace7e85e">
  <xsd:schema xmlns:xsd="http://www.w3.org/2001/XMLSchema" xmlns:xs="http://www.w3.org/2001/XMLSchema" xmlns:p="http://schemas.microsoft.com/office/2006/metadata/properties" xmlns:ns3="282f9d57-2ce6-4dfb-beeb-0f953a125e92" xmlns:ns4="c7b2eb1a-560c-4e32-8219-cf9533a48e6e" targetNamespace="http://schemas.microsoft.com/office/2006/metadata/properties" ma:root="true" ma:fieldsID="8a2cd56bfa80add3e3f14a163efced04" ns3:_="" ns4:_="">
    <xsd:import namespace="282f9d57-2ce6-4dfb-beeb-0f953a125e92"/>
    <xsd:import namespace="c7b2eb1a-560c-4e32-8219-cf9533a48e6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2f9d57-2ce6-4dfb-beeb-0f953a125e92"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7b2eb1a-560c-4e32-8219-cf9533a48e6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C93D8-2810-4822-AAFF-B7DA678D80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2f9d57-2ce6-4dfb-beeb-0f953a125e92"/>
    <ds:schemaRef ds:uri="c7b2eb1a-560c-4e32-8219-cf9533a48e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C4CF6F-C201-43DF-8470-9D0169C54A54}">
  <ds:schemaRefs>
    <ds:schemaRef ds:uri="http://schemas.microsoft.com/sharepoint/v3/contenttype/forms"/>
  </ds:schemaRefs>
</ds:datastoreItem>
</file>

<file path=customXml/itemProps3.xml><?xml version="1.0" encoding="utf-8"?>
<ds:datastoreItem xmlns:ds="http://schemas.openxmlformats.org/officeDocument/2006/customXml" ds:itemID="{1B7C7D17-2F58-4D55-8505-503E13F394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F8CAF6-BDEB-4737-8042-2EFFDB5FD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plan.dotx</Template>
  <TotalTime>2888</TotalTime>
  <Pages>37</Pages>
  <Words>5239</Words>
  <Characters>29865</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Singh, Tanishk  (Student)</dc:creator>
  <cp:keywords/>
  <cp:lastModifiedBy>Singh, Tanishk  (Student)</cp:lastModifiedBy>
  <cp:revision>676</cp:revision>
  <dcterms:created xsi:type="dcterms:W3CDTF">2020-04-20T18:43:00Z</dcterms:created>
  <dcterms:modified xsi:type="dcterms:W3CDTF">2020-04-22T19:01:00Z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0x01010057C0CF43F3F622408BB4963FAFC1A2C2</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v-shbahu@microsoft.com</vt:lpwstr>
  </property>
  <property fmtid="{D5CDD505-2E9C-101B-9397-08002B2CF9AE}" pid="11" name="MSIP_Label_f42aa342-8706-4288-bd11-ebb85995028c_SetDate">
    <vt:lpwstr>2018-04-07T12:27:56.5276527Z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